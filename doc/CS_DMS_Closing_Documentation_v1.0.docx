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FC561" w14:textId="6E462D9E" w:rsidR="00E47033" w:rsidRDefault="00E47033">
      <w:pPr>
        <w:pStyle w:val="Title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CS </w:t>
      </w:r>
      <w:r w:rsidR="00531D88" w:rsidRPr="004228D5">
        <w:rPr>
          <w:b/>
          <w:bCs/>
          <w:sz w:val="72"/>
          <w:szCs w:val="72"/>
        </w:rPr>
        <w:t>DMS Closing</w:t>
      </w:r>
      <w:r w:rsidR="004228D5" w:rsidRPr="004228D5">
        <w:rPr>
          <w:b/>
          <w:bCs/>
          <w:sz w:val="72"/>
          <w:szCs w:val="72"/>
        </w:rPr>
        <w:t xml:space="preserve"> </w:t>
      </w:r>
    </w:p>
    <w:p w14:paraId="72DF2826" w14:textId="2A2B148A" w:rsidR="005C6D45" w:rsidRPr="004228D5" w:rsidRDefault="00D03743">
      <w:pPr>
        <w:pStyle w:val="Title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Administrator</w:t>
      </w:r>
      <w:r w:rsidR="004228D5" w:rsidRPr="004228D5">
        <w:rPr>
          <w:b/>
          <w:bCs/>
          <w:sz w:val="72"/>
          <w:szCs w:val="72"/>
        </w:rPr>
        <w:t xml:space="preserve"> Guide</w:t>
      </w:r>
    </w:p>
    <w:p w14:paraId="76142121" w14:textId="25F6AFE0" w:rsidR="005C6D45" w:rsidRPr="004228D5" w:rsidRDefault="004228D5">
      <w:pPr>
        <w:pStyle w:val="Subtitle"/>
        <w:rPr>
          <w:b/>
          <w:bCs/>
        </w:rPr>
      </w:pPr>
      <w:bookmarkStart w:id="0" w:name="_Hlk487785372"/>
      <w:bookmarkEnd w:id="0"/>
      <w:r w:rsidRPr="004228D5">
        <w:rPr>
          <w:b/>
          <w:bCs/>
        </w:rPr>
        <w:t>Release 1.0.20220114</w:t>
      </w:r>
    </w:p>
    <w:p w14:paraId="38AEC26A" w14:textId="20A9BAEE" w:rsidR="004228D5" w:rsidRPr="004228D5" w:rsidRDefault="004228D5" w:rsidP="004228D5">
      <w:pPr>
        <w:spacing w:before="5000"/>
        <w:jc w:val="right"/>
        <w:rPr>
          <w:b/>
          <w:bCs/>
        </w:rPr>
      </w:pPr>
      <w:r w:rsidRPr="004228D5">
        <w:rPr>
          <w:b/>
          <w:bCs/>
        </w:rPr>
        <w:t>Written by Dusan Paal</w:t>
      </w:r>
    </w:p>
    <w:p w14:paraId="2CD6C178" w14:textId="77777777" w:rsidR="004228D5" w:rsidRPr="004228D5" w:rsidRDefault="004228D5" w:rsidP="004228D5">
      <w:pPr>
        <w:spacing w:before="0" w:after="5400"/>
        <w:jc w:val="right"/>
        <w:rPr>
          <w:b/>
          <w:bCs/>
        </w:rPr>
      </w:pPr>
      <w:r w:rsidRPr="004228D5">
        <w:rPr>
          <w:b/>
          <w:bCs/>
        </w:rPr>
        <w:t>LEDVANCE GmbH</w:t>
      </w:r>
    </w:p>
    <w:p w14:paraId="0EDC277A" w14:textId="342EA497" w:rsidR="004228D5" w:rsidRPr="00334023" w:rsidRDefault="004228D5" w:rsidP="004228D5">
      <w:pPr>
        <w:spacing w:before="0"/>
        <w:jc w:val="right"/>
        <w:rPr>
          <w:b/>
          <w:bCs/>
        </w:rPr>
      </w:pPr>
      <w:r w:rsidRPr="00334023">
        <w:rPr>
          <w:b/>
          <w:bCs/>
        </w:rPr>
        <w:t>March 04, 2022</w:t>
      </w:r>
    </w:p>
    <w:p w14:paraId="7C6D16EF" w14:textId="77777777" w:rsidR="004228D5" w:rsidRDefault="004228D5">
      <w:r>
        <w:br w:type="page"/>
      </w:r>
    </w:p>
    <w:p w14:paraId="40FFE630" w14:textId="77777777" w:rsidR="004228D5" w:rsidRDefault="004228D5" w:rsidP="004228D5">
      <w:pPr>
        <w:spacing w:before="0"/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5389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76F3F2" w14:textId="5AF56F52" w:rsidR="008756E0" w:rsidRPr="003D316E" w:rsidRDefault="00444F28">
          <w:pPr>
            <w:pStyle w:val="TOCHeading"/>
          </w:pPr>
          <w:r w:rsidRPr="003D316E">
            <w:t>Content</w:t>
          </w:r>
          <w:r w:rsidR="004228D5">
            <w:t>s</w:t>
          </w:r>
        </w:p>
        <w:p w14:paraId="53EB0263" w14:textId="1699BCE6" w:rsidR="00721062" w:rsidRDefault="008756E0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r w:rsidRPr="003D316E">
            <w:rPr>
              <w:noProof w:val="0"/>
            </w:rPr>
            <w:fldChar w:fldCharType="begin"/>
          </w:r>
          <w:r w:rsidRPr="003D316E">
            <w:rPr>
              <w:noProof w:val="0"/>
            </w:rPr>
            <w:instrText xml:space="preserve"> TOC \o "1-3" \h \z \u </w:instrText>
          </w:r>
          <w:r w:rsidRPr="003D316E">
            <w:rPr>
              <w:noProof w:val="0"/>
            </w:rPr>
            <w:fldChar w:fldCharType="separate"/>
          </w:r>
          <w:hyperlink w:anchor="_Toc97736178" w:history="1">
            <w:r w:rsidR="00721062" w:rsidRPr="004761AF">
              <w:rPr>
                <w:rStyle w:val="Hyperlink"/>
              </w:rPr>
              <w:t>Overview</w:t>
            </w:r>
            <w:r w:rsidR="00721062">
              <w:rPr>
                <w:webHidden/>
              </w:rPr>
              <w:tab/>
            </w:r>
            <w:r w:rsidR="00721062">
              <w:rPr>
                <w:webHidden/>
              </w:rPr>
              <w:fldChar w:fldCharType="begin"/>
            </w:r>
            <w:r w:rsidR="00721062">
              <w:rPr>
                <w:webHidden/>
              </w:rPr>
              <w:instrText xml:space="preserve"> PAGEREF _Toc97736178 \h </w:instrText>
            </w:r>
            <w:r w:rsidR="00721062">
              <w:rPr>
                <w:webHidden/>
              </w:rPr>
            </w:r>
            <w:r w:rsidR="00721062">
              <w:rPr>
                <w:webHidden/>
              </w:rPr>
              <w:fldChar w:fldCharType="separate"/>
            </w:r>
            <w:r w:rsidR="00721062">
              <w:rPr>
                <w:webHidden/>
              </w:rPr>
              <w:t>3</w:t>
            </w:r>
            <w:r w:rsidR="00721062">
              <w:rPr>
                <w:webHidden/>
              </w:rPr>
              <w:fldChar w:fldCharType="end"/>
            </w:r>
          </w:hyperlink>
        </w:p>
        <w:p w14:paraId="79C76574" w14:textId="2B825BC3" w:rsidR="00721062" w:rsidRDefault="00721062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97736179" w:history="1">
            <w:r w:rsidRPr="004761AF">
              <w:rPr>
                <w:rStyle w:val="Hyperlink"/>
              </w:rPr>
              <w:t>Requirements, installation and use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_Toc97736179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8C1D02" w14:textId="46D8A62A" w:rsidR="00721062" w:rsidRDefault="00721062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97736180" w:history="1">
            <w:r w:rsidRPr="004761AF">
              <w:rPr>
                <w:rStyle w:val="Hyperlink"/>
              </w:rPr>
              <w:t>Directory and file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_Toc97736180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741B7F6" w14:textId="7474115D" w:rsidR="00721062" w:rsidRDefault="00721062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97736181" w:history="1">
            <w:r w:rsidRPr="004761AF">
              <w:rPr>
                <w:rStyle w:val="Hyperlink"/>
                <w:rFonts w:ascii="CIDFont+F2" w:hAnsi="CIDFont+F2" w:cs="CIDFont+F2"/>
              </w:rPr>
              <w:t>Application design and workflow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_Toc97736181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F3B10F1" w14:textId="3CB33BD9" w:rsidR="00721062" w:rsidRDefault="00721062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97736182" w:history="1">
            <w:r w:rsidRPr="004761AF">
              <w:rPr>
                <w:rStyle w:val="Hyperlink"/>
                <w:rFonts w:ascii="CIDFont+F2" w:hAnsi="CIDFont+F2" w:cs="CIDFont+F2"/>
              </w:rPr>
              <w:t>Testing and 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_Toc97736182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805A659" w14:textId="682D33C7" w:rsidR="00721062" w:rsidRDefault="00721062">
          <w:pPr>
            <w:pStyle w:val="TOC1"/>
            <w:tabs>
              <w:tab w:val="right" w:leader="dot" w:pos="10790"/>
            </w:tabs>
            <w:rPr>
              <w:rFonts w:eastAsiaTheme="minorEastAsia"/>
            </w:rPr>
          </w:pPr>
          <w:hyperlink w:anchor="_Toc97736183" w:history="1">
            <w:r w:rsidRPr="004761AF">
              <w:rPr>
                <w:rStyle w:val="Hyperlink"/>
              </w:rPr>
              <w:t>Revision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_Toc97736183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6797F34" w14:textId="4BCB7208" w:rsidR="008756E0" w:rsidRPr="003D316E" w:rsidRDefault="008756E0">
          <w:r w:rsidRPr="003D316E">
            <w:rPr>
              <w:b/>
              <w:bCs/>
            </w:rPr>
            <w:fldChar w:fldCharType="end"/>
          </w:r>
        </w:p>
      </w:sdtContent>
    </w:sdt>
    <w:p w14:paraId="4820E58D" w14:textId="23161FE9" w:rsidR="008756E0" w:rsidRPr="003D316E" w:rsidRDefault="008756E0" w:rsidP="00F86084"/>
    <w:p w14:paraId="22D2F3A1" w14:textId="56089438" w:rsidR="00334023" w:rsidRDefault="00334023">
      <w:r>
        <w:br w:type="page"/>
      </w:r>
    </w:p>
    <w:p w14:paraId="20881CBA" w14:textId="2218C7A1" w:rsidR="00340461" w:rsidRPr="003D316E" w:rsidRDefault="00340461" w:rsidP="00340461">
      <w:pPr>
        <w:pStyle w:val="Heading1"/>
      </w:pPr>
      <w:bookmarkStart w:id="1" w:name="_Toc97736178"/>
      <w:r w:rsidRPr="003D316E">
        <w:lastRenderedPageBreak/>
        <w:t>Overview</w:t>
      </w:r>
      <w:bookmarkEnd w:id="1"/>
    </w:p>
    <w:p w14:paraId="61317A2A" w14:textId="2EC02CAE" w:rsidR="00066E22" w:rsidRDefault="00340461" w:rsidP="00B65750">
      <w:pPr>
        <w:jc w:val="both"/>
      </w:pPr>
      <w:r w:rsidRPr="003D316E">
        <w:t xml:space="preserve">The </w:t>
      </w:r>
      <w:r w:rsidR="00531D88">
        <w:t>DMS Closing</w:t>
      </w:r>
      <w:r w:rsidR="00066E22">
        <w:t xml:space="preserve"> </w:t>
      </w:r>
      <w:r w:rsidR="00531D88">
        <w:t>represents a</w:t>
      </w:r>
      <w:r w:rsidR="00066E22">
        <w:t xml:space="preserve"> cloud-based application </w:t>
      </w:r>
      <w:r w:rsidR="00424FE8">
        <w:t xml:space="preserve">written in python </w:t>
      </w:r>
      <w:r w:rsidR="00531D88">
        <w:t xml:space="preserve">that </w:t>
      </w:r>
      <w:r w:rsidR="00066E22">
        <w:t>automates</w:t>
      </w:r>
      <w:r w:rsidR="00E62667">
        <w:t xml:space="preserve"> updating of case parameters in </w:t>
      </w:r>
      <w:r w:rsidR="00424FE8">
        <w:t>“</w:t>
      </w:r>
      <w:r w:rsidR="00E62667">
        <w:t>UDM_DISPUTE</w:t>
      </w:r>
      <w:r w:rsidR="00424FE8">
        <w:t>”</w:t>
      </w:r>
      <w:r w:rsidR="00E62667">
        <w:t xml:space="preserve"> SAP transaction</w:t>
      </w:r>
      <w:r w:rsidR="00424FE8">
        <w:t xml:space="preserve"> for those disputed cases </w:t>
      </w:r>
      <w:r w:rsidR="0034269F">
        <w:t>where</w:t>
      </w:r>
      <w:r w:rsidR="00424FE8">
        <w:t xml:space="preserve"> </w:t>
      </w:r>
      <w:r w:rsidR="00B65750">
        <w:t xml:space="preserve">credit note was issued by </w:t>
      </w:r>
      <w:r w:rsidR="00424FE8">
        <w:t>the CS team</w:t>
      </w:r>
      <w:r w:rsidR="00B65750">
        <w:t>. In brief, the process consists of the following steps:</w:t>
      </w:r>
    </w:p>
    <w:p w14:paraId="680FF8F4" w14:textId="30A3E91D" w:rsidR="00066E22" w:rsidRDefault="00B65750" w:rsidP="0034269F">
      <w:pPr>
        <w:pStyle w:val="ListParagraph"/>
        <w:numPr>
          <w:ilvl w:val="0"/>
          <w:numId w:val="43"/>
        </w:numPr>
        <w:ind w:left="709"/>
      </w:pPr>
      <w:r>
        <w:t>i</w:t>
      </w:r>
      <w:r w:rsidR="00E62667">
        <w:t xml:space="preserve">nserting </w:t>
      </w:r>
      <w:r w:rsidR="00424FE8">
        <w:t xml:space="preserve">the </w:t>
      </w:r>
      <w:r w:rsidR="00E62667">
        <w:t>credit note number into the “Status Sales” field of disputed case</w:t>
      </w:r>
      <w:r w:rsidR="0034269F">
        <w:t>s</w:t>
      </w:r>
      <w:r>
        <w:t xml:space="preserve"> if not already </w:t>
      </w:r>
      <w:r w:rsidR="0034269F">
        <w:t>contained</w:t>
      </w:r>
      <w:r>
        <w:t>,</w:t>
      </w:r>
    </w:p>
    <w:p w14:paraId="7D813D20" w14:textId="6865D046" w:rsidR="00066E22" w:rsidRDefault="00B65750" w:rsidP="0034269F">
      <w:pPr>
        <w:pStyle w:val="ListParagraph"/>
        <w:numPr>
          <w:ilvl w:val="0"/>
          <w:numId w:val="43"/>
        </w:numPr>
        <w:ind w:left="709"/>
      </w:pPr>
      <w:r>
        <w:t>c</w:t>
      </w:r>
      <w:r w:rsidR="00E62667">
        <w:t>hanging the value of the “Root Cause Code” field of dispute</w:t>
      </w:r>
      <w:r>
        <w:t>d</w:t>
      </w:r>
      <w:r w:rsidR="00E62667">
        <w:t xml:space="preserve"> cases</w:t>
      </w:r>
      <w:r w:rsidR="00424FE8">
        <w:t xml:space="preserve"> to “L06” where applicable</w:t>
      </w:r>
      <w:r>
        <w:t>,</w:t>
      </w:r>
    </w:p>
    <w:p w14:paraId="1C69E90B" w14:textId="791D97A8" w:rsidR="002E5D50" w:rsidRDefault="00B65750" w:rsidP="0034269F">
      <w:pPr>
        <w:pStyle w:val="ListParagraph"/>
        <w:numPr>
          <w:ilvl w:val="0"/>
          <w:numId w:val="43"/>
        </w:numPr>
        <w:ind w:left="709"/>
      </w:pPr>
      <w:r>
        <w:t>c</w:t>
      </w:r>
      <w:r w:rsidR="00424FE8">
        <w:t xml:space="preserve">hanging the value of the “Status” field </w:t>
      </w:r>
      <w:r>
        <w:t>to “Solved” (status code 2)</w:t>
      </w:r>
      <w:r w:rsidR="00066E22">
        <w:t xml:space="preserve"> </w:t>
      </w:r>
      <w:r>
        <w:t>where applicable</w:t>
      </w:r>
      <w:r w:rsidR="00F70D79">
        <w:t>,</w:t>
      </w:r>
    </w:p>
    <w:p w14:paraId="010ED4A7" w14:textId="3B2AF47F" w:rsidR="00F70D79" w:rsidRPr="00B65750" w:rsidRDefault="00F70D79" w:rsidP="0034269F">
      <w:pPr>
        <w:pStyle w:val="ListParagraph"/>
        <w:numPr>
          <w:ilvl w:val="0"/>
          <w:numId w:val="43"/>
        </w:numPr>
        <w:ind w:left="709"/>
      </w:pPr>
      <w:r>
        <w:t>generating an Excel user report with the processing outcome</w:t>
      </w:r>
      <w:r w:rsidR="0034269F">
        <w:t xml:space="preserve"> and sending a notification to users</w:t>
      </w:r>
      <w:r>
        <w:t>.</w:t>
      </w:r>
    </w:p>
    <w:p w14:paraId="4D63EC37" w14:textId="75643484" w:rsidR="00F70D79" w:rsidRDefault="00636BBA" w:rsidP="00104AB2">
      <w:pPr>
        <w:jc w:val="both"/>
      </w:pPr>
      <w:r>
        <w:t xml:space="preserve">Upon application start, active </w:t>
      </w:r>
      <w:r w:rsidR="0034269F">
        <w:t>countries</w:t>
      </w:r>
      <w:r>
        <w:t xml:space="preserve"> are detected. </w:t>
      </w:r>
      <w:r w:rsidR="00BD547E">
        <w:t>I</w:t>
      </w:r>
      <w:r>
        <w:t xml:space="preserve">nactive </w:t>
      </w:r>
      <w:r w:rsidR="0034269F">
        <w:t>countries if any, are</w:t>
      </w:r>
      <w:r>
        <w:t xml:space="preserve"> excluded from</w:t>
      </w:r>
      <w:r w:rsidR="00F70D79">
        <w:t xml:space="preserve"> </w:t>
      </w:r>
      <w:r>
        <w:t xml:space="preserve">processing. For each active </w:t>
      </w:r>
      <w:r w:rsidR="0034269F">
        <w:t>country</w:t>
      </w:r>
      <w:r w:rsidR="00104AB2" w:rsidRPr="00104AB2">
        <w:t>,</w:t>
      </w:r>
      <w:r w:rsidR="00104AB2">
        <w:t xml:space="preserve"> </w:t>
      </w:r>
      <w:r>
        <w:t xml:space="preserve">the </w:t>
      </w:r>
      <w:r w:rsidR="00104AB2">
        <w:t xml:space="preserve">accounting data containing credit notes </w:t>
      </w:r>
      <w:r w:rsidR="0034269F">
        <w:t>is</w:t>
      </w:r>
      <w:r w:rsidR="00104AB2">
        <w:t xml:space="preserve"> exported from customer accounts</w:t>
      </w:r>
      <w:r w:rsidR="00104AB2" w:rsidRPr="00104AB2">
        <w:t xml:space="preserve"> </w:t>
      </w:r>
      <w:r>
        <w:t>in</w:t>
      </w:r>
      <w:r w:rsidR="00104AB2">
        <w:t xml:space="preserve"> </w:t>
      </w:r>
      <w:r w:rsidR="0034269F">
        <w:t xml:space="preserve">the </w:t>
      </w:r>
      <w:r w:rsidR="00104AB2">
        <w:t xml:space="preserve">FBL5N </w:t>
      </w:r>
      <w:r w:rsidR="0034269F">
        <w:t xml:space="preserve">SAP </w:t>
      </w:r>
      <w:r w:rsidR="00104AB2">
        <w:t xml:space="preserve">transaction. </w:t>
      </w:r>
      <w:r>
        <w:t>The data is then parsed and converted. Next, case IDs are extracted from the strings stored in the data</w:t>
      </w:r>
      <w:r w:rsidR="00104AB2">
        <w:t xml:space="preserve"> “Text” field</w:t>
      </w:r>
      <w:r>
        <w:t>. These ID values refer to</w:t>
      </w:r>
      <w:r w:rsidR="00104AB2">
        <w:t xml:space="preserve"> dispute</w:t>
      </w:r>
      <w:r>
        <w:t>d</w:t>
      </w:r>
      <w:r w:rsidR="00104AB2">
        <w:t xml:space="preserve"> case</w:t>
      </w:r>
      <w:r>
        <w:t>s</w:t>
      </w:r>
      <w:r w:rsidR="00104AB2">
        <w:t xml:space="preserve"> </w:t>
      </w:r>
      <w:r>
        <w:t>recorded</w:t>
      </w:r>
      <w:r w:rsidR="00F70D79">
        <w:t xml:space="preserve"> originally</w:t>
      </w:r>
      <w:r>
        <w:t xml:space="preserve"> in UDM_DIPSUTE. </w:t>
      </w:r>
      <w:r w:rsidR="00F70D79">
        <w:t xml:space="preserve">If no such ID is found during the extraction process, then </w:t>
      </w:r>
      <w:r w:rsidR="00AC6F74">
        <w:t xml:space="preserve">the processing is stopped for </w:t>
      </w:r>
      <w:r w:rsidR="00F70D79">
        <w:t xml:space="preserve">the </w:t>
      </w:r>
      <w:r w:rsidR="002C345C">
        <w:t>entire country</w:t>
      </w:r>
      <w:r w:rsidR="00F70D79">
        <w:t>. However, a report is generated</w:t>
      </w:r>
      <w:r w:rsidR="002C345C">
        <w:t xml:space="preserve"> from the original data</w:t>
      </w:r>
      <w:r w:rsidR="00F70D79">
        <w:t xml:space="preserve"> for </w:t>
      </w:r>
      <w:r w:rsidR="00B627DE">
        <w:t xml:space="preserve">further </w:t>
      </w:r>
      <w:r w:rsidR="00F70D79">
        <w:t xml:space="preserve">user reference. </w:t>
      </w:r>
    </w:p>
    <w:p w14:paraId="6C24C6AC" w14:textId="78067428" w:rsidR="002E5D50" w:rsidRDefault="00F70D79" w:rsidP="00104AB2">
      <w:pPr>
        <w:jc w:val="both"/>
      </w:pPr>
      <w:r>
        <w:t>If any case IDs are</w:t>
      </w:r>
      <w:r w:rsidR="00C2391D">
        <w:t xml:space="preserve"> successfully extracted</w:t>
      </w:r>
      <w:r>
        <w:t xml:space="preserve">, the application then searches the corresponding cases in UDM_DISPUTE transaction. If the search returns no results, this may indicate </w:t>
      </w:r>
      <w:r w:rsidR="00C2391D">
        <w:t>invalid case IDs</w:t>
      </w:r>
      <w:r w:rsidR="00BF3CE5">
        <w:t xml:space="preserve"> (e. g. due to typos)</w:t>
      </w:r>
      <w:r w:rsidR="00C2391D">
        <w:t xml:space="preserve"> or a missing access to the </w:t>
      </w:r>
      <w:r w:rsidR="004D03D0">
        <w:t xml:space="preserve">country’s </w:t>
      </w:r>
      <w:r w:rsidR="00C2391D">
        <w:t xml:space="preserve">company code in UDM_DISPUTE. </w:t>
      </w:r>
      <w:r w:rsidR="003F1909">
        <w:t xml:space="preserve">Otherwise, the </w:t>
      </w:r>
      <w:r w:rsidR="005F6C8F">
        <w:t>returned</w:t>
      </w:r>
      <w:r w:rsidR="003F1909">
        <w:t xml:space="preserve"> dispute data </w:t>
      </w:r>
      <w:r w:rsidR="005F6C8F">
        <w:t>is</w:t>
      </w:r>
      <w:r w:rsidR="003F1909">
        <w:t xml:space="preserve"> exported</w:t>
      </w:r>
      <w:r w:rsidR="005F6C8F">
        <w:t xml:space="preserve"> </w:t>
      </w:r>
      <w:r w:rsidR="00104AB2">
        <w:t>and merged with the accounting data</w:t>
      </w:r>
      <w:r w:rsidR="005F6C8F">
        <w:t xml:space="preserve"> </w:t>
      </w:r>
      <w:r w:rsidR="002B6A4D">
        <w:t>on</w:t>
      </w:r>
      <w:r w:rsidR="005F6C8F">
        <w:t xml:space="preserve"> case ID values </w:t>
      </w:r>
      <w:r w:rsidR="002B6A4D">
        <w:t xml:space="preserve">serving as the </w:t>
      </w:r>
      <w:r w:rsidR="005F6C8F">
        <w:t>merging key. T</w:t>
      </w:r>
      <w:r w:rsidR="00104AB2">
        <w:t>he merged data is then evaluated, and new case parameters are generated</w:t>
      </w:r>
      <w:r w:rsidR="000A0A16">
        <w:t xml:space="preserve"> where applicable</w:t>
      </w:r>
      <w:r w:rsidR="00104AB2">
        <w:t xml:space="preserve">. If </w:t>
      </w:r>
      <w:r w:rsidR="00636BBA">
        <w:t xml:space="preserve">there are any cases to modify found, the application </w:t>
      </w:r>
      <w:r w:rsidR="005F6C8F">
        <w:t>enters UDM_DISPUTE, opens each</w:t>
      </w:r>
      <w:r w:rsidR="00636BBA">
        <w:t xml:space="preserve"> case to modify, enters the new params into the corresponding fields and saves the case settings.</w:t>
      </w:r>
    </w:p>
    <w:p w14:paraId="5C71E056" w14:textId="0BFB67CB" w:rsidR="005F6C8F" w:rsidRPr="00104AB2" w:rsidRDefault="005F6C8F" w:rsidP="00104AB2">
      <w:pPr>
        <w:jc w:val="both"/>
      </w:pPr>
      <w:r>
        <w:t>Finally,</w:t>
      </w:r>
      <w:r w:rsidR="00D966E6">
        <w:t xml:space="preserve"> </w:t>
      </w:r>
      <w:r>
        <w:t xml:space="preserve">an Excel report </w:t>
      </w:r>
      <w:r w:rsidR="00D966E6">
        <w:t xml:space="preserve">capturing the processing outcome along with the original data is generated </w:t>
      </w:r>
      <w:r>
        <w:t>and uploaded to a network destination folder specified by the CS team.</w:t>
      </w:r>
    </w:p>
    <w:p w14:paraId="38E8CA0E" w14:textId="04241F0C" w:rsidR="002E5D50" w:rsidRPr="003D316E" w:rsidRDefault="002E5D50" w:rsidP="00C10EDA">
      <w:pPr>
        <w:rPr>
          <w:rFonts w:ascii="Courier New" w:hAnsi="Courier New" w:cs="Courier New"/>
        </w:rPr>
      </w:pPr>
    </w:p>
    <w:p w14:paraId="78C7D03E" w14:textId="2F0C2DF2" w:rsidR="002E5D50" w:rsidRPr="003D316E" w:rsidRDefault="002E5D50" w:rsidP="00C10EDA">
      <w:pPr>
        <w:rPr>
          <w:rFonts w:ascii="Courier New" w:hAnsi="Courier New" w:cs="Courier New"/>
        </w:rPr>
      </w:pPr>
    </w:p>
    <w:p w14:paraId="014B7A5B" w14:textId="5CCF6A91" w:rsidR="002E5D50" w:rsidRPr="003D316E" w:rsidRDefault="002E5D50" w:rsidP="00C10EDA">
      <w:pPr>
        <w:rPr>
          <w:rFonts w:ascii="Courier New" w:hAnsi="Courier New" w:cs="Courier New"/>
        </w:rPr>
      </w:pPr>
    </w:p>
    <w:p w14:paraId="1C381731" w14:textId="11579E02" w:rsidR="002E5D50" w:rsidRPr="003D316E" w:rsidRDefault="002E5D50" w:rsidP="00C10EDA">
      <w:pPr>
        <w:rPr>
          <w:rFonts w:ascii="Courier New" w:hAnsi="Courier New" w:cs="Courier New"/>
        </w:rPr>
      </w:pPr>
    </w:p>
    <w:p w14:paraId="69555EC8" w14:textId="1C2D2DF9" w:rsidR="009B63E4" w:rsidRDefault="009B63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993156F" w14:textId="3CADF2CF" w:rsidR="008E619A" w:rsidRPr="003D316E" w:rsidRDefault="00066E22" w:rsidP="008E619A">
      <w:pPr>
        <w:pStyle w:val="Heading1"/>
      </w:pPr>
      <w:bookmarkStart w:id="2" w:name="_Toc97736179"/>
      <w:r>
        <w:lastRenderedPageBreak/>
        <w:t>Requirements</w:t>
      </w:r>
      <w:r w:rsidR="00200D0B">
        <w:t xml:space="preserve">, </w:t>
      </w:r>
      <w:r w:rsidR="0014574D">
        <w:t>installation</w:t>
      </w:r>
      <w:r w:rsidR="00200D0B">
        <w:t xml:space="preserve"> and use</w:t>
      </w:r>
      <w:bookmarkEnd w:id="2"/>
    </w:p>
    <w:p w14:paraId="09767066" w14:textId="44C0B56D" w:rsidR="00066E22" w:rsidRDefault="00066E22" w:rsidP="008576DC">
      <w:pPr>
        <w:jc w:val="both"/>
      </w:pPr>
      <w:r>
        <w:t xml:space="preserve">The </w:t>
      </w:r>
      <w:r w:rsidR="00D966E6">
        <w:t>CS DMS Closing</w:t>
      </w:r>
      <w:r>
        <w:t xml:space="preserve"> application </w:t>
      </w:r>
      <w:r w:rsidR="0014574D">
        <w:t>require</w:t>
      </w:r>
      <w:r w:rsidR="00BB2ADF">
        <w:t>s</w:t>
      </w:r>
      <w:r w:rsidR="0014574D">
        <w:t xml:space="preserve"> Python 3.9.9</w:t>
      </w:r>
      <w:r w:rsidR="00BB2ADF">
        <w:t xml:space="preserve"> to run</w:t>
      </w:r>
      <w:r w:rsidR="0014574D">
        <w:t xml:space="preserve">. Other </w:t>
      </w:r>
      <w:r w:rsidR="00BB2ADF">
        <w:t xml:space="preserve">3.x.x python </w:t>
      </w:r>
      <w:r w:rsidR="0014574D">
        <w:t>versions should work as well but have not been tested.</w:t>
      </w:r>
      <w:r w:rsidR="00BB2ADF">
        <w:t xml:space="preserve"> Older 2.x.x </w:t>
      </w:r>
      <w:r w:rsidR="008576DC">
        <w:t xml:space="preserve">python </w:t>
      </w:r>
      <w:r w:rsidR="00BB2ADF">
        <w:t>versions are not supported. T</w:t>
      </w:r>
      <w:r w:rsidR="0014574D">
        <w:t>he app</w:t>
      </w:r>
      <w:r w:rsidR="00BB2ADF">
        <w:t xml:space="preserve">lication </w:t>
      </w:r>
      <w:r w:rsidR="008576DC">
        <w:t xml:space="preserve">also </w:t>
      </w:r>
      <w:r w:rsidR="00BB2ADF">
        <w:t>require</w:t>
      </w:r>
      <w:r>
        <w:t xml:space="preserve">s the following </w:t>
      </w:r>
      <w:r w:rsidR="00BB2ADF">
        <w:t xml:space="preserve">additional </w:t>
      </w:r>
      <w:r>
        <w:t>external librarie</w:t>
      </w:r>
      <w:r w:rsidR="00BB2ADF">
        <w:t>s</w:t>
      </w:r>
      <w:r>
        <w:t>:</w:t>
      </w:r>
    </w:p>
    <w:p w14:paraId="5E9C1C82" w14:textId="5C153B44" w:rsidR="00066E22" w:rsidRDefault="00066E22" w:rsidP="00124B73">
      <w:pPr>
        <w:ind w:left="1843" w:hanging="1417"/>
        <w:jc w:val="both"/>
      </w:pPr>
      <w:r>
        <w:t>Pandas 1.</w:t>
      </w:r>
      <w:r w:rsidR="002775A8">
        <w:t>3.4</w:t>
      </w:r>
      <w:r w:rsidR="009B63E4">
        <w:t xml:space="preserve"> –</w:t>
      </w:r>
      <w:r w:rsidR="00B47E25">
        <w:t xml:space="preserve"> </w:t>
      </w:r>
      <w:r w:rsidR="009B63E4">
        <w:t>parsing</w:t>
      </w:r>
      <w:r w:rsidR="00B47E25">
        <w:t xml:space="preserve"> of textual data</w:t>
      </w:r>
      <w:r w:rsidR="008576DC">
        <w:t xml:space="preserve"> from exported files</w:t>
      </w:r>
      <w:r w:rsidR="009B63E4">
        <w:t xml:space="preserve">, </w:t>
      </w:r>
      <w:r w:rsidR="00B47E25">
        <w:t>extraction of relevant information form the parsed data</w:t>
      </w:r>
      <w:r w:rsidR="008576DC">
        <w:t xml:space="preserve">, </w:t>
      </w:r>
      <w:r w:rsidR="009B63E4">
        <w:t>evaluation</w:t>
      </w:r>
      <w:r w:rsidR="008576DC">
        <w:t xml:space="preserve"> of relevant data parameters, generating new case parameters based on the evaluation outcome</w:t>
      </w:r>
    </w:p>
    <w:p w14:paraId="202C2D2F" w14:textId="374123AC" w:rsidR="00066E22" w:rsidRDefault="00066E22" w:rsidP="00124B73">
      <w:pPr>
        <w:ind w:firstLine="426"/>
        <w:jc w:val="both"/>
      </w:pPr>
      <w:r>
        <w:t>PyWin32 3.00</w:t>
      </w:r>
      <w:r w:rsidR="009B63E4">
        <w:t xml:space="preserve"> – connection to SAP GUI scripting engine</w:t>
      </w:r>
    </w:p>
    <w:p w14:paraId="63116066" w14:textId="0042A592" w:rsidR="009B63E4" w:rsidRDefault="00066E22" w:rsidP="00124B73">
      <w:pPr>
        <w:ind w:left="1701" w:hanging="1275"/>
        <w:jc w:val="both"/>
      </w:pPr>
      <w:proofErr w:type="spellStart"/>
      <w:r>
        <w:t>PyYaml</w:t>
      </w:r>
      <w:proofErr w:type="spellEnd"/>
      <w:r>
        <w:t xml:space="preserve"> </w:t>
      </w:r>
      <w:r w:rsidR="002775A8">
        <w:t>6.0</w:t>
      </w:r>
      <w:r w:rsidR="009B63E4">
        <w:t xml:space="preserve"> – reading </w:t>
      </w:r>
      <w:r w:rsidR="008576DC">
        <w:t xml:space="preserve">application </w:t>
      </w:r>
      <w:r w:rsidR="00D966E6">
        <w:t xml:space="preserve">configuration </w:t>
      </w:r>
      <w:r w:rsidR="008576DC">
        <w:t xml:space="preserve">and data processing parameters </w:t>
      </w:r>
      <w:r w:rsidR="00B47E25">
        <w:t xml:space="preserve">stored </w:t>
      </w:r>
      <w:r w:rsidR="00D966E6">
        <w:t>in the “</w:t>
      </w:r>
      <w:r w:rsidR="009B63E4">
        <w:t>yaml</w:t>
      </w:r>
      <w:r w:rsidR="00D966E6">
        <w:t>”</w:t>
      </w:r>
      <w:r w:rsidR="009B63E4">
        <w:t xml:space="preserve"> </w:t>
      </w:r>
      <w:r w:rsidR="00B47E25">
        <w:t xml:space="preserve">file </w:t>
      </w:r>
      <w:r w:rsidR="00D966E6">
        <w:t>format</w:t>
      </w:r>
    </w:p>
    <w:p w14:paraId="1216FC7A" w14:textId="7F7C12A9" w:rsidR="0015720B" w:rsidRPr="00324049" w:rsidRDefault="009B63E4" w:rsidP="00324049">
      <w:pPr>
        <w:ind w:firstLine="426"/>
        <w:jc w:val="both"/>
      </w:pPr>
      <w:proofErr w:type="spellStart"/>
      <w:r w:rsidRPr="009B63E4">
        <w:t>XlsxWriter</w:t>
      </w:r>
      <w:proofErr w:type="spellEnd"/>
      <w:r>
        <w:t xml:space="preserve"> </w:t>
      </w:r>
      <w:r w:rsidR="002775A8" w:rsidRPr="002775A8">
        <w:t>3.0.2</w:t>
      </w:r>
      <w:r>
        <w:t xml:space="preserve"> – writing </w:t>
      </w:r>
      <w:r w:rsidR="008576DC">
        <w:t xml:space="preserve">processing output and raw data </w:t>
      </w:r>
      <w:r>
        <w:t xml:space="preserve">to </w:t>
      </w:r>
      <w:r w:rsidR="00D966E6">
        <w:t>report</w:t>
      </w:r>
      <w:r w:rsidR="00B47E25">
        <w:t>s</w:t>
      </w:r>
      <w:r w:rsidR="00D966E6">
        <w:t xml:space="preserve"> in the </w:t>
      </w:r>
      <w:r w:rsidR="008576DC">
        <w:t xml:space="preserve">Excel </w:t>
      </w:r>
      <w:r w:rsidR="00D966E6">
        <w:t xml:space="preserve">“xlsx” </w:t>
      </w:r>
      <w:r w:rsidR="00B47E25">
        <w:t xml:space="preserve">file </w:t>
      </w:r>
      <w:r w:rsidR="00D966E6">
        <w:t>format</w:t>
      </w:r>
    </w:p>
    <w:p w14:paraId="3E296511" w14:textId="7EA35229" w:rsidR="0014574D" w:rsidRDefault="0014574D" w:rsidP="00D5290D">
      <w:pPr>
        <w:jc w:val="both"/>
      </w:pPr>
      <w:r w:rsidRPr="0014574D">
        <w:t xml:space="preserve">Copy </w:t>
      </w:r>
      <w:r w:rsidR="00D5290D">
        <w:t>application</w:t>
      </w:r>
      <w:r w:rsidRPr="0014574D">
        <w:t xml:space="preserve"> files to a location of your choice. </w:t>
      </w:r>
      <w:r w:rsidR="00D5290D">
        <w:t xml:space="preserve">It is </w:t>
      </w:r>
      <w:r w:rsidR="00422522">
        <w:t xml:space="preserve">strongly </w:t>
      </w:r>
      <w:r w:rsidR="00D5290D">
        <w:t>recommended to create</w:t>
      </w:r>
      <w:r w:rsidRPr="0014574D">
        <w:t xml:space="preserve"> </w:t>
      </w:r>
      <w:r w:rsidR="00D5290D">
        <w:t xml:space="preserve">a </w:t>
      </w:r>
      <w:r>
        <w:t xml:space="preserve">new </w:t>
      </w:r>
      <w:r w:rsidRPr="0014574D">
        <w:t>python</w:t>
      </w:r>
      <w:r w:rsidR="00D5290D">
        <w:t xml:space="preserve"> virtual</w:t>
      </w:r>
      <w:r w:rsidRPr="0014574D">
        <w:t xml:space="preserve"> environment </w:t>
      </w:r>
      <w:r w:rsidR="00D5290D">
        <w:t xml:space="preserve">“env” </w:t>
      </w:r>
      <w:r>
        <w:t>in</w:t>
      </w:r>
      <w:r w:rsidRPr="0014574D">
        <w:t xml:space="preserve"> the</w:t>
      </w:r>
      <w:r>
        <w:t xml:space="preserve"> application “</w:t>
      </w:r>
      <w:r w:rsidRPr="0014574D">
        <w:t>root</w:t>
      </w:r>
      <w:r w:rsidR="00640DD3">
        <w:t>\</w:t>
      </w:r>
      <w:r>
        <w:t>app”</w:t>
      </w:r>
      <w:r w:rsidRPr="0014574D">
        <w:t xml:space="preserve"> </w:t>
      </w:r>
      <w:r>
        <w:t>sub</w:t>
      </w:r>
      <w:r w:rsidRPr="0014574D">
        <w:t>directory using the requirements contained in the “</w:t>
      </w:r>
      <w:r w:rsidR="005750D3">
        <w:t>root</w:t>
      </w:r>
      <w:r w:rsidR="00640DD3">
        <w:t>\</w:t>
      </w:r>
      <w:r w:rsidR="00D5290D" w:rsidRPr="0014574D">
        <w:t>app</w:t>
      </w:r>
      <w:r w:rsidR="00640DD3">
        <w:t>\</w:t>
      </w:r>
      <w:r w:rsidRPr="0014574D">
        <w:t>reqs.txt” file</w:t>
      </w:r>
      <w:r w:rsidR="00D5290D">
        <w:t xml:space="preserve">. However, if </w:t>
      </w:r>
      <w:r w:rsidR="00422522">
        <w:t xml:space="preserve">the decision is made </w:t>
      </w:r>
      <w:r w:rsidR="00D5290D">
        <w:t xml:space="preserve">to use an </w:t>
      </w:r>
      <w:r w:rsidR="00422522">
        <w:t>external</w:t>
      </w:r>
      <w:r w:rsidR="00D5290D">
        <w:t xml:space="preserve"> </w:t>
      </w:r>
      <w:r w:rsidR="002A0B86">
        <w:t xml:space="preserve">python </w:t>
      </w:r>
      <w:r w:rsidR="00D5290D">
        <w:t xml:space="preserve">environment, </w:t>
      </w:r>
      <w:r w:rsidR="000B5E2A">
        <w:t>care must be taken to</w:t>
      </w:r>
      <w:r w:rsidR="00D5290D">
        <w:t xml:space="preserve"> ensure that all the </w:t>
      </w:r>
      <w:r w:rsidR="00CB7690">
        <w:t>above-</w:t>
      </w:r>
      <w:r w:rsidR="00D5290D">
        <w:t>stated requirements are satisfied, otherwise, the program may fail to execute</w:t>
      </w:r>
      <w:r w:rsidR="00EC65E7">
        <w:t xml:space="preserve"> properly</w:t>
      </w:r>
      <w:r w:rsidR="00D5290D">
        <w:t>.</w:t>
      </w:r>
      <w:r w:rsidR="00BF0B7C">
        <w:t xml:space="preserve"> T</w:t>
      </w:r>
      <w:r w:rsidR="00D5290D">
        <w:t xml:space="preserve">he path to the python interpreter </w:t>
      </w:r>
      <w:r w:rsidR="00F64D45">
        <w:t>specified</w:t>
      </w:r>
      <w:r w:rsidR="00D5290D">
        <w:t xml:space="preserve"> in the application “app.bat” file must be modified, accordingly.</w:t>
      </w:r>
    </w:p>
    <w:p w14:paraId="1813BBD0" w14:textId="1EAB027F" w:rsidR="00200D0B" w:rsidRDefault="00200D0B" w:rsidP="00D5290D">
      <w:pPr>
        <w:jc w:val="both"/>
      </w:pPr>
      <w:r>
        <w:t>Open the “root</w:t>
      </w:r>
      <w:r w:rsidR="00640DD3">
        <w:t>\</w:t>
      </w:r>
      <w:r>
        <w:t>app</w:t>
      </w:r>
      <w:r w:rsidR="00640DD3">
        <w:t>\</w:t>
      </w:r>
      <w:r>
        <w:t xml:space="preserve">app.bat” file in order to launch the application. During application initialization, the program will load </w:t>
      </w:r>
      <w:r w:rsidR="003A1F62">
        <w:t xml:space="preserve">application </w:t>
      </w:r>
      <w:r>
        <w:t xml:space="preserve">configuration parameters and attempt to connect to the SAP GUI scripting engine. Should any SAP pop-up window(s) </w:t>
      </w:r>
      <w:r w:rsidR="00761EFD">
        <w:t xml:space="preserve">appear </w:t>
      </w:r>
      <w:r>
        <w:t>asking to grant access to the scripting</w:t>
      </w:r>
      <w:r w:rsidRPr="00200D0B">
        <w:t xml:space="preserve"> </w:t>
      </w:r>
      <w:r>
        <w:t xml:space="preserve">engine, these need to </w:t>
      </w:r>
      <w:r w:rsidR="0093212A">
        <w:t>be</w:t>
      </w:r>
      <w:r>
        <w:t xml:space="preserve"> confirmed by the user manually in order to continue </w:t>
      </w:r>
      <w:r w:rsidR="000C752B">
        <w:t xml:space="preserve">program </w:t>
      </w:r>
      <w:r>
        <w:t>execution. Otherwise, the application will be terminated with the corresponding return code (see “Error handling” section).</w:t>
      </w:r>
      <w:r w:rsidR="00AE52B9">
        <w:t xml:space="preserve"> </w:t>
      </w:r>
      <w:r w:rsidR="000C752B">
        <w:t xml:space="preserve">Therefore, it is advised that </w:t>
      </w:r>
      <w:r w:rsidR="00761EFD">
        <w:t xml:space="preserve">the </w:t>
      </w:r>
      <w:r w:rsidR="000C752B">
        <w:t>scripting option be allowed in the main SAP GUI settings</w:t>
      </w:r>
      <w:r w:rsidR="00761EFD">
        <w:t xml:space="preserve"> before running the application</w:t>
      </w:r>
      <w:r w:rsidR="000C752B">
        <w:t>.</w:t>
      </w:r>
    </w:p>
    <w:p w14:paraId="5C020E12" w14:textId="37EDB664" w:rsidR="00C450BD" w:rsidRDefault="00AE52B9" w:rsidP="00D5290D">
      <w:pPr>
        <w:jc w:val="both"/>
      </w:pPr>
      <w:r>
        <w:t>All application events occurring at runtime are recorded in the “root</w:t>
      </w:r>
      <w:r w:rsidR="00640DD3">
        <w:t>\</w:t>
      </w:r>
      <w:r>
        <w:t>app</w:t>
      </w:r>
      <w:r w:rsidR="00640DD3">
        <w:t>\</w:t>
      </w:r>
      <w:r>
        <w:t xml:space="preserve">log.log“ file. </w:t>
      </w:r>
      <w:r w:rsidR="0093212A">
        <w:t xml:space="preserve">The purpose of the log file is to </w:t>
      </w:r>
      <w:r w:rsidR="00761EFD">
        <w:t xml:space="preserve">record any important application runtime events to </w:t>
      </w:r>
      <w:r w:rsidR="007B6592">
        <w:t>track</w:t>
      </w:r>
      <w:r w:rsidR="00293B49">
        <w:t xml:space="preserve"> data </w:t>
      </w:r>
      <w:r w:rsidR="0093212A">
        <w:t>flow</w:t>
      </w:r>
      <w:r w:rsidR="007B6592">
        <w:t xml:space="preserve">, </w:t>
      </w:r>
      <w:r w:rsidR="00761EFD">
        <w:t>debugging</w:t>
      </w:r>
      <w:r w:rsidR="00ED35D1">
        <w:t xml:space="preserve"> or performance profiling</w:t>
      </w:r>
      <w:r w:rsidR="007B6592">
        <w:t xml:space="preserve"> of the program</w:t>
      </w:r>
      <w:r w:rsidR="0093212A">
        <w:t xml:space="preserve">. </w:t>
      </w:r>
      <w:r w:rsidR="004F02E5">
        <w:t xml:space="preserve">Each </w:t>
      </w:r>
      <w:r w:rsidR="0093212A">
        <w:t xml:space="preserve">event </w:t>
      </w:r>
      <w:r w:rsidR="004F02E5">
        <w:t xml:space="preserve">record contains information about </w:t>
      </w:r>
      <w:r w:rsidR="0093212A">
        <w:t>the</w:t>
      </w:r>
      <w:r w:rsidR="004F02E5">
        <w:t xml:space="preserve"> </w:t>
      </w:r>
      <w:r w:rsidR="0033628E">
        <w:t xml:space="preserve">occurrence </w:t>
      </w:r>
      <w:r w:rsidR="004F02E5">
        <w:t>time, event type and message</w:t>
      </w:r>
      <w:r w:rsidR="0093212A">
        <w:t xml:space="preserve">. </w:t>
      </w:r>
    </w:p>
    <w:p w14:paraId="3C95407A" w14:textId="026BBE65" w:rsidR="006137C1" w:rsidRDefault="002D7766" w:rsidP="006137C1">
      <w:pPr>
        <w:jc w:val="both"/>
      </w:pPr>
      <w:r>
        <w:t>The application execution can be controlled by maintaining configuration and data processing parameters stored in “appconfig.yaml” and “rules.yaml” file</w:t>
      </w:r>
      <w:r w:rsidR="00A03A32">
        <w:t>, respectively. Both are</w:t>
      </w:r>
      <w:r>
        <w:t xml:space="preserve"> </w:t>
      </w:r>
      <w:r w:rsidR="008E2BFB">
        <w:t xml:space="preserve">located </w:t>
      </w:r>
      <w:r w:rsidR="0010640A">
        <w:t>to</w:t>
      </w:r>
      <w:r w:rsidR="008E2BFB">
        <w:t xml:space="preserve"> the </w:t>
      </w:r>
      <w:r w:rsidR="00C450BD">
        <w:t>“root</w:t>
      </w:r>
      <w:r w:rsidR="00640DD3">
        <w:t>\</w:t>
      </w:r>
      <w:r w:rsidR="00C450BD">
        <w:t>app” director</w:t>
      </w:r>
      <w:r w:rsidR="0010640A">
        <w:t>y</w:t>
      </w:r>
      <w:r w:rsidR="00640DD3">
        <w:t xml:space="preserve">. Application configuration parameters define </w:t>
      </w:r>
      <w:r w:rsidR="00543F9B">
        <w:t>application</w:t>
      </w:r>
      <w:r w:rsidR="00640DD3">
        <w:t xml:space="preserve"> folder and file paths, SAP </w:t>
      </w:r>
      <w:r w:rsidR="008E2BFB">
        <w:t xml:space="preserve">transaction and system </w:t>
      </w:r>
      <w:r w:rsidR="00852900">
        <w:t>settings</w:t>
      </w:r>
      <w:r w:rsidR="00640DD3">
        <w:t>,</w:t>
      </w:r>
      <w:r w:rsidR="00852900">
        <w:t xml:space="preserve"> </w:t>
      </w:r>
      <w:r w:rsidR="00640DD3">
        <w:t>report layout</w:t>
      </w:r>
      <w:r w:rsidR="00852900">
        <w:t xml:space="preserve"> and notification settings.</w:t>
      </w:r>
      <w:r w:rsidR="001E6E05">
        <w:t xml:space="preserve"> Data processing rules detail </w:t>
      </w:r>
      <w:r w:rsidR="006B3641">
        <w:t>c</w:t>
      </w:r>
      <w:r w:rsidR="00DB31AC">
        <w:t xml:space="preserve">ountry-specific </w:t>
      </w:r>
      <w:r w:rsidR="00C73D3A">
        <w:t>rules applied during data</w:t>
      </w:r>
      <w:r w:rsidR="00C450BD">
        <w:t xml:space="preserve"> processing</w:t>
      </w:r>
      <w:r w:rsidR="00DB31AC">
        <w:t>.</w:t>
      </w:r>
      <w:r w:rsidR="00C450BD">
        <w:t xml:space="preserve"> Should </w:t>
      </w:r>
      <w:r w:rsidR="00C450BD" w:rsidRPr="00C450BD">
        <w:t xml:space="preserve">the need </w:t>
      </w:r>
      <w:r w:rsidR="00C450BD">
        <w:t xml:space="preserve">of adding a new country arise, this can be easily </w:t>
      </w:r>
      <w:r w:rsidR="001F2BB8">
        <w:t>achieved</w:t>
      </w:r>
      <w:r w:rsidR="00C450BD">
        <w:t xml:space="preserve"> by </w:t>
      </w:r>
      <w:r w:rsidR="00994172">
        <w:t>inserting</w:t>
      </w:r>
      <w:r w:rsidR="00C450BD">
        <w:t xml:space="preserve"> a new record </w:t>
      </w:r>
      <w:r w:rsidR="00926754">
        <w:t xml:space="preserve">with specified parameter values </w:t>
      </w:r>
      <w:r w:rsidR="00C450BD">
        <w:t xml:space="preserve">into the </w:t>
      </w:r>
      <w:r w:rsidR="00132248">
        <w:t xml:space="preserve">rules-containing </w:t>
      </w:r>
      <w:r w:rsidR="00C450BD">
        <w:t>file.</w:t>
      </w:r>
    </w:p>
    <w:p w14:paraId="7A73E77A" w14:textId="77777777" w:rsidR="006137C1" w:rsidRDefault="006137C1">
      <w:r>
        <w:br w:type="page"/>
      </w:r>
    </w:p>
    <w:p w14:paraId="280A85FA" w14:textId="28B9D164" w:rsidR="006E7E5B" w:rsidRPr="003D316E" w:rsidRDefault="0046033E" w:rsidP="006E7E5B">
      <w:pPr>
        <w:pStyle w:val="Heading1"/>
      </w:pPr>
      <w:bookmarkStart w:id="3" w:name="_Toc97736180"/>
      <w:r>
        <w:lastRenderedPageBreak/>
        <w:t>Directory and file structure</w:t>
      </w:r>
      <w:bookmarkEnd w:id="3"/>
    </w:p>
    <w:p w14:paraId="60E2304D" w14:textId="6CDFC502" w:rsidR="00D03C8E" w:rsidRPr="00D03C8E" w:rsidRDefault="00D03C8E" w:rsidP="00CC28FC">
      <w:r w:rsidRPr="00D03C8E">
        <w:t>Application scripts and data is organized into a tree-like structure of folders and files</w:t>
      </w:r>
      <w:r>
        <w:t>, where the root directory represents the entire project folder (see Figure 1).</w:t>
      </w:r>
    </w:p>
    <w:p w14:paraId="205B74E5" w14:textId="4CB89969" w:rsidR="00F0547E" w:rsidRPr="00CC28FC" w:rsidRDefault="00F0547E" w:rsidP="00CC28FC">
      <w:pPr>
        <w:rPr>
          <w:b/>
          <w:bCs/>
        </w:rPr>
      </w:pPr>
      <w:r w:rsidRPr="00CC28FC">
        <w:rPr>
          <w:b/>
          <w:bCs/>
        </w:rPr>
        <w:t xml:space="preserve">Figure 1: </w:t>
      </w:r>
      <w:r w:rsidRPr="00F7326A">
        <w:t>The tree structure of the application files and folders.</w:t>
      </w:r>
    </w:p>
    <w:p w14:paraId="0A8D742D" w14:textId="3BC8C5DD" w:rsidR="00A00504" w:rsidRDefault="00E13B51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C1F49" wp14:editId="681D2526">
                <wp:simplePos x="0" y="0"/>
                <wp:positionH relativeFrom="column">
                  <wp:posOffset>717884</wp:posOffset>
                </wp:positionH>
                <wp:positionV relativeFrom="paragraph">
                  <wp:posOffset>289694</wp:posOffset>
                </wp:positionV>
                <wp:extent cx="316832" cy="745958"/>
                <wp:effectExtent l="0" t="0" r="26670" b="3556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32" cy="745958"/>
                        </a:xfrm>
                        <a:prstGeom prst="bentConnector3">
                          <a:avLst>
                            <a:gd name="adj1" fmla="val 434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3A1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56.55pt;margin-top:22.8pt;width:24.95pt;height:5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" adj="9379" strokecolor="#5b9bd5 [3204]" strokeweight=".5pt"/>
            </w:pict>
          </mc:Fallback>
        </mc:AlternateContent>
      </w:r>
      <w:r w:rsidR="00A0050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ECE0E3" wp14:editId="41272195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720000" cy="216000"/>
                <wp:effectExtent l="0" t="0" r="2349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78428A7" w14:textId="4D7D73E6" w:rsidR="00A00504" w:rsidRPr="00E605A3" w:rsidRDefault="005155F0" w:rsidP="00FD0CFD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r</w:t>
                            </w:r>
                            <w:r w:rsidR="00E605A3">
                              <w:rPr>
                                <w:sz w:val="18"/>
                                <w:szCs w:val="18"/>
                                <w:lang w:val="sk-SK"/>
                              </w:rPr>
                              <w:t>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CE0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6.1pt;width:56.7pt;height: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" filled="f" strokecolor="#e7e6e6 [3214]" strokeweight=".5pt">
                <v:textbox inset=",0,,0">
                  <w:txbxContent>
                    <w:p w14:paraId="578428A7" w14:textId="4D7D73E6" w:rsidR="00A00504" w:rsidRPr="00E605A3" w:rsidRDefault="005155F0" w:rsidP="00FD0CFD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r</w:t>
                      </w:r>
                      <w:r w:rsidR="00E605A3">
                        <w:rPr>
                          <w:sz w:val="18"/>
                          <w:szCs w:val="18"/>
                          <w:lang w:val="sk-SK"/>
                        </w:rPr>
                        <w:t>oot</w:t>
                      </w:r>
                    </w:p>
                  </w:txbxContent>
                </v:textbox>
              </v:shape>
            </w:pict>
          </mc:Fallback>
        </mc:AlternateContent>
      </w:r>
    </w:p>
    <w:p w14:paraId="241CB2C2" w14:textId="21333B85" w:rsidR="00137663" w:rsidRDefault="007E77E0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69682F" wp14:editId="154037DC">
                <wp:simplePos x="0" y="0"/>
                <wp:positionH relativeFrom="column">
                  <wp:posOffset>1028700</wp:posOffset>
                </wp:positionH>
                <wp:positionV relativeFrom="paragraph">
                  <wp:posOffset>295910</wp:posOffset>
                </wp:positionV>
                <wp:extent cx="720000" cy="216000"/>
                <wp:effectExtent l="0" t="0" r="23495" b="12700"/>
                <wp:wrapThrough wrapText="bothSides">
                  <wp:wrapPolygon edited="0">
                    <wp:start x="0" y="0"/>
                    <wp:lineTo x="0" y="20965"/>
                    <wp:lineTo x="21733" y="20965"/>
                    <wp:lineTo x="21733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22268DA" w14:textId="1E178CE3" w:rsidR="00305AE0" w:rsidRPr="00E605A3" w:rsidRDefault="00305AE0" w:rsidP="00FD0CFD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9682F" id="Text Box 7" o:spid="_x0000_s1027" type="#_x0000_t202" style="position:absolute;margin-left:81pt;margin-top:23.3pt;width:56.7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" filled="f" strokecolor="#e7e6e6 [3214]" strokeweight=".5pt">
                <v:textbox inset=",0,,0">
                  <w:txbxContent>
                    <w:p w14:paraId="422268DA" w14:textId="1E178CE3" w:rsidR="00305AE0" w:rsidRPr="00E605A3" w:rsidRDefault="00305AE0" w:rsidP="00FD0CFD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doc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5066FE2" w14:textId="206297D8" w:rsidR="00137663" w:rsidRDefault="00305AE0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B89274" wp14:editId="5BABA785">
                <wp:simplePos x="0" y="0"/>
                <wp:positionH relativeFrom="column">
                  <wp:posOffset>859155</wp:posOffset>
                </wp:positionH>
                <wp:positionV relativeFrom="paragraph">
                  <wp:posOffset>90237</wp:posOffset>
                </wp:positionV>
                <wp:extent cx="17957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51FF5C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65pt,7.1pt" to="81.8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14:paraId="64551C8B" w14:textId="407A4C18" w:rsidR="00202136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D8A1DC0" wp14:editId="634686C9">
                <wp:simplePos x="0" y="0"/>
                <wp:positionH relativeFrom="column">
                  <wp:posOffset>1226820</wp:posOffset>
                </wp:positionH>
                <wp:positionV relativeFrom="paragraph">
                  <wp:posOffset>231140</wp:posOffset>
                </wp:positionV>
                <wp:extent cx="224155" cy="5768340"/>
                <wp:effectExtent l="0" t="0" r="23495" b="2286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55" cy="576834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283A9" id="Connector: Elbow 27" o:spid="_x0000_s1026" type="#_x0000_t34" style="position:absolute;margin-left:96.6pt;margin-top:18.2pt;width:17.65pt;height:454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" adj="148" strokecolor="#5b9bd5 [3204]" strokeweight=".5pt"/>
            </w:pict>
          </mc:Fallback>
        </mc:AlternateContent>
      </w:r>
      <w:r w:rsidR="00305A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9AA5A" wp14:editId="23ADB552">
                <wp:simplePos x="0" y="0"/>
                <wp:positionH relativeFrom="column">
                  <wp:posOffset>1035318</wp:posOffset>
                </wp:positionH>
                <wp:positionV relativeFrom="paragraph">
                  <wp:posOffset>19016</wp:posOffset>
                </wp:positionV>
                <wp:extent cx="720000" cy="216000"/>
                <wp:effectExtent l="0" t="0" r="2349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3EBC412" w14:textId="7EACB43D" w:rsidR="00137663" w:rsidRPr="00E605A3" w:rsidRDefault="00137663" w:rsidP="00FD0CFD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AA5A" id="Text Box 6" o:spid="_x0000_s1028" type="#_x0000_t202" style="position:absolute;margin-left:81.5pt;margin-top:1.5pt;width:56.7pt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" filled="f" strokecolor="#e7e6e6 [3214]" strokeweight=".5pt">
                <v:textbox inset=",0,,0">
                  <w:txbxContent>
                    <w:p w14:paraId="43EBC412" w14:textId="7EACB43D" w:rsidR="00137663" w:rsidRPr="00E605A3" w:rsidRDefault="00137663" w:rsidP="00FD0CFD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65401259" w14:textId="267FC19B" w:rsidR="00137663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73E4E4" wp14:editId="5A11DEA2">
                <wp:simplePos x="0" y="0"/>
                <wp:positionH relativeFrom="column">
                  <wp:posOffset>1231265</wp:posOffset>
                </wp:positionH>
                <wp:positionV relativeFrom="paragraph">
                  <wp:posOffset>250123</wp:posOffset>
                </wp:positionV>
                <wp:extent cx="216568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938A7" id="Straight Connector 32" o:spid="_x0000_s1026" style="position:absolute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95pt,19.7pt" to="11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7E77E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7420B" wp14:editId="7A96D081">
                <wp:simplePos x="0" y="0"/>
                <wp:positionH relativeFrom="column">
                  <wp:posOffset>1447800</wp:posOffset>
                </wp:positionH>
                <wp:positionV relativeFrom="paragraph">
                  <wp:posOffset>145415</wp:posOffset>
                </wp:positionV>
                <wp:extent cx="900000" cy="216000"/>
                <wp:effectExtent l="0" t="0" r="14605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9105D5C" w14:textId="1EFD54A3" w:rsidR="00305AE0" w:rsidRPr="00E605A3" w:rsidRDefault="007E77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e</w:t>
                            </w:r>
                            <w:r w:rsidR="00305AE0">
                              <w:rPr>
                                <w:sz w:val="18"/>
                                <w:szCs w:val="18"/>
                                <w:lang w:val="sk-SK"/>
                              </w:rPr>
                              <w:t xml:space="preserve">nv </w:t>
                            </w:r>
                            <w:r w:rsidR="005155F0">
                              <w:rPr>
                                <w:sz w:val="18"/>
                                <w:szCs w:val="18"/>
                                <w:lang w:val="sk-SK"/>
                              </w:rPr>
                              <w:t>(</w:t>
                            </w:r>
                            <w:r w:rsidR="00305AE0">
                              <w:rPr>
                                <w:sz w:val="18"/>
                                <w:szCs w:val="18"/>
                                <w:lang w:val="sk-SK"/>
                              </w:rPr>
                              <w:t>optional)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7420B" id="Text Box 9" o:spid="_x0000_s1029" type="#_x0000_t202" style="position:absolute;margin-left:114pt;margin-top:11.45pt;width:70.85pt;height:1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" filled="f" strokecolor="#e7e6e6 [3214]" strokeweight=".5pt">
                <v:textbox inset=",0,,0">
                  <w:txbxContent>
                    <w:p w14:paraId="69105D5C" w14:textId="1EFD54A3" w:rsidR="00305AE0" w:rsidRPr="00E605A3" w:rsidRDefault="007E77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e</w:t>
                      </w:r>
                      <w:r w:rsidR="00305AE0">
                        <w:rPr>
                          <w:sz w:val="18"/>
                          <w:szCs w:val="18"/>
                          <w:lang w:val="sk-SK"/>
                        </w:rPr>
                        <w:t xml:space="preserve">nv </w:t>
                      </w:r>
                      <w:r w:rsidR="005155F0">
                        <w:rPr>
                          <w:sz w:val="18"/>
                          <w:szCs w:val="18"/>
                          <w:lang w:val="sk-SK"/>
                        </w:rPr>
                        <w:t>(</w:t>
                      </w:r>
                      <w:r w:rsidR="00305AE0">
                        <w:rPr>
                          <w:sz w:val="18"/>
                          <w:szCs w:val="18"/>
                          <w:lang w:val="sk-SK"/>
                        </w:rPr>
                        <w:t>optional)</w:t>
                      </w:r>
                    </w:p>
                  </w:txbxContent>
                </v:textbox>
              </v:shape>
            </w:pict>
          </mc:Fallback>
        </mc:AlternateContent>
      </w:r>
    </w:p>
    <w:p w14:paraId="22D5B853" w14:textId="43204E9A" w:rsidR="00137663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4BCC6A" wp14:editId="06C9D509">
                <wp:simplePos x="0" y="0"/>
                <wp:positionH relativeFrom="column">
                  <wp:posOffset>1231232</wp:posOffset>
                </wp:positionH>
                <wp:positionV relativeFrom="paragraph">
                  <wp:posOffset>290997</wp:posOffset>
                </wp:positionV>
                <wp:extent cx="216568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667288" id="Straight Connector 29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95pt,22.9pt" to="11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13B5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D7BED4" wp14:editId="07FE6A9A">
                <wp:simplePos x="0" y="0"/>
                <wp:positionH relativeFrom="column">
                  <wp:posOffset>1447800</wp:posOffset>
                </wp:positionH>
                <wp:positionV relativeFrom="paragraph">
                  <wp:posOffset>164465</wp:posOffset>
                </wp:positionV>
                <wp:extent cx="900000" cy="216000"/>
                <wp:effectExtent l="0" t="0" r="14605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C42DA36" w14:textId="6988A506" w:rsidR="00305AE0" w:rsidRPr="00E605A3" w:rsidRDefault="00305A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BED4" id="Text Box 10" o:spid="_x0000_s1030" type="#_x0000_t202" style="position:absolute;margin-left:114pt;margin-top:12.95pt;width:70.85pt;height: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" filled="f" strokecolor="#e7e6e6 [3214]" strokeweight=".5pt">
                <v:textbox inset=",0,,0">
                  <w:txbxContent>
                    <w:p w14:paraId="6C42DA36" w14:textId="6988A506" w:rsidR="00305AE0" w:rsidRPr="00E605A3" w:rsidRDefault="00305A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</w:p>
    <w:p w14:paraId="7555E042" w14:textId="064CFBCB" w:rsidR="00305AE0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4CFEC" wp14:editId="464C4F7D">
                <wp:simplePos x="0" y="0"/>
                <wp:positionH relativeFrom="column">
                  <wp:posOffset>1230630</wp:posOffset>
                </wp:positionH>
                <wp:positionV relativeFrom="paragraph">
                  <wp:posOffset>261286</wp:posOffset>
                </wp:positionV>
                <wp:extent cx="216568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EB7566" id="Straight Connector 30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9pt,20.55pt" to="113.9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13B5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CF0C68" wp14:editId="78925B6D">
                <wp:simplePos x="0" y="0"/>
                <wp:positionH relativeFrom="column">
                  <wp:posOffset>1447800</wp:posOffset>
                </wp:positionH>
                <wp:positionV relativeFrom="paragraph">
                  <wp:posOffset>173355</wp:posOffset>
                </wp:positionV>
                <wp:extent cx="900000" cy="216000"/>
                <wp:effectExtent l="0" t="0" r="14605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C8D54E2" w14:textId="7DB87017" w:rsidR="00305AE0" w:rsidRPr="00E605A3" w:rsidRDefault="00305A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F0C68" id="Text Box 12" o:spid="_x0000_s1031" type="#_x0000_t202" style="position:absolute;margin-left:114pt;margin-top:13.65pt;width:70.85pt;height:1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" filled="f" strokecolor="#e7e6e6 [3214]" strokeweight=".5pt">
                <v:textbox inset=",0,,0">
                  <w:txbxContent>
                    <w:p w14:paraId="5C8D54E2" w14:textId="7DB87017" w:rsidR="00305AE0" w:rsidRPr="00E605A3" w:rsidRDefault="00305A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temp</w:t>
                      </w:r>
                    </w:p>
                  </w:txbxContent>
                </v:textbox>
              </v:shape>
            </w:pict>
          </mc:Fallback>
        </mc:AlternateContent>
      </w:r>
    </w:p>
    <w:p w14:paraId="5CD6D71B" w14:textId="0175205D" w:rsidR="00B500A2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752C7A" wp14:editId="21CA6FD1">
                <wp:simplePos x="0" y="0"/>
                <wp:positionH relativeFrom="column">
                  <wp:posOffset>1230630</wp:posOffset>
                </wp:positionH>
                <wp:positionV relativeFrom="paragraph">
                  <wp:posOffset>283578</wp:posOffset>
                </wp:positionV>
                <wp:extent cx="216568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91C872" id="Straight Connector 31" o:spid="_x0000_s1026" style="position:absolute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9pt,22.35pt" to="113.9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13B5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032402" wp14:editId="6E306B48">
                <wp:simplePos x="0" y="0"/>
                <wp:positionH relativeFrom="column">
                  <wp:posOffset>1447800</wp:posOffset>
                </wp:positionH>
                <wp:positionV relativeFrom="paragraph">
                  <wp:posOffset>170180</wp:posOffset>
                </wp:positionV>
                <wp:extent cx="900000" cy="216000"/>
                <wp:effectExtent l="0" t="0" r="14605" b="127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F594235" w14:textId="269E9492" w:rsidR="00305AE0" w:rsidRPr="00E605A3" w:rsidRDefault="00305A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32402" id="Text Box 13" o:spid="_x0000_s1032" type="#_x0000_t202" style="position:absolute;margin-left:114pt;margin-top:13.4pt;width:70.8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" filled="f" strokecolor="#e7e6e6 [3214]" strokeweight=".5pt">
                <v:textbox inset=",0,,0">
                  <w:txbxContent>
                    <w:p w14:paraId="6F594235" w14:textId="269E9492" w:rsidR="00305AE0" w:rsidRPr="00E605A3" w:rsidRDefault="00305A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templates</w:t>
                      </w:r>
                    </w:p>
                  </w:txbxContent>
                </v:textbox>
              </v:shape>
            </w:pict>
          </mc:Fallback>
        </mc:AlternateContent>
      </w:r>
    </w:p>
    <w:p w14:paraId="60D56241" w14:textId="6022B5EF" w:rsidR="00B500A2" w:rsidRDefault="00E13B51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AC4B4C" wp14:editId="52909880">
                <wp:simplePos x="0" y="0"/>
                <wp:positionH relativeFrom="column">
                  <wp:posOffset>1447800</wp:posOffset>
                </wp:positionH>
                <wp:positionV relativeFrom="paragraph">
                  <wp:posOffset>184785</wp:posOffset>
                </wp:positionV>
                <wp:extent cx="900000" cy="216000"/>
                <wp:effectExtent l="0" t="0" r="14605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0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C9CF7EF" w14:textId="789BCD93" w:rsidR="00305AE0" w:rsidRPr="00E605A3" w:rsidRDefault="00305A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C4B4C" id="Text Box 11" o:spid="_x0000_s1033" type="#_x0000_t202" style="position:absolute;margin-left:114pt;margin-top:14.55pt;width:70.8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" filled="f" strokecolor="#e7e6e6 [3214]" strokeweight=".5pt">
                <v:textbox inset=",0,,0">
                  <w:txbxContent>
                    <w:p w14:paraId="1C9CF7EF" w14:textId="789BCD93" w:rsidR="00305AE0" w:rsidRPr="00E605A3" w:rsidRDefault="00305A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scripts</w:t>
                      </w:r>
                    </w:p>
                  </w:txbxContent>
                </v:textbox>
              </v:shape>
            </w:pict>
          </mc:Fallback>
        </mc:AlternateContent>
      </w:r>
    </w:p>
    <w:p w14:paraId="7DA389A9" w14:textId="779AE21B" w:rsidR="00B500A2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A9159D" wp14:editId="10373D58">
                <wp:simplePos x="0" y="0"/>
                <wp:positionH relativeFrom="column">
                  <wp:posOffset>1668379</wp:posOffset>
                </wp:positionH>
                <wp:positionV relativeFrom="paragraph">
                  <wp:posOffset>101266</wp:posOffset>
                </wp:positionV>
                <wp:extent cx="216535" cy="1917031"/>
                <wp:effectExtent l="0" t="0" r="12065" b="2667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1917031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643AB" id="Connector: Elbow 39" o:spid="_x0000_s1026" type="#_x0000_t34" style="position:absolute;margin-left:131.35pt;margin-top:7.95pt;width:17.05pt;height:15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" adj="148" strokecolor="#5b9bd5 [3204]" strokeweight=".5pt"/>
            </w:pict>
          </mc:Fallback>
        </mc:AlternateContent>
      </w:r>
    </w:p>
    <w:p w14:paraId="3F8EC71B" w14:textId="067CE7D8" w:rsidR="00B500A2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BE81C4" wp14:editId="32392074">
                <wp:simplePos x="0" y="0"/>
                <wp:positionH relativeFrom="column">
                  <wp:posOffset>1669348</wp:posOffset>
                </wp:positionH>
                <wp:positionV relativeFrom="paragraph">
                  <wp:posOffset>119781</wp:posOffset>
                </wp:positionV>
                <wp:extent cx="216568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842825" id="Straight Connector 33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45pt,9.45pt" to="148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4VuAEAAMQDAAAOAAAAZHJzL2Uyb0RvYy54bWysU8GOEzEMvSPxD1HudDpdUa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13B5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FF8D0" wp14:editId="549EC08E">
                <wp:simplePos x="0" y="0"/>
                <wp:positionH relativeFrom="column">
                  <wp:posOffset>1898650</wp:posOffset>
                </wp:positionH>
                <wp:positionV relativeFrom="paragraph">
                  <wp:posOffset>11430</wp:posOffset>
                </wp:positionV>
                <wp:extent cx="1007745" cy="215900"/>
                <wp:effectExtent l="0" t="0" r="2095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79A4C24" w14:textId="22267F5A" w:rsidR="00305AE0" w:rsidRPr="00E605A3" w:rsidRDefault="00305AE0" w:rsidP="00FD0CFD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biaController.py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F8D0" id="Text Box 15" o:spid="_x0000_s1034" type="#_x0000_t202" style="position:absolute;margin-left:149.5pt;margin-top:.9pt;width:79.3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" filled="f" strokecolor="#e7e6e6 [3214]" strokeweight=".5pt">
                <v:textbox inset=",0,,0">
                  <w:txbxContent>
                    <w:p w14:paraId="479A4C24" w14:textId="22267F5A" w:rsidR="00305AE0" w:rsidRPr="00E605A3" w:rsidRDefault="00305AE0" w:rsidP="00FD0CFD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biaController.py</w:t>
                      </w:r>
                    </w:p>
                  </w:txbxContent>
                </v:textbox>
              </v:shape>
            </w:pict>
          </mc:Fallback>
        </mc:AlternateContent>
      </w:r>
    </w:p>
    <w:p w14:paraId="7CC4C494" w14:textId="46825619" w:rsidR="00305AE0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183CF6" wp14:editId="694DED30">
                <wp:simplePos x="0" y="0"/>
                <wp:positionH relativeFrom="column">
                  <wp:posOffset>1680444</wp:posOffset>
                </wp:positionH>
                <wp:positionV relativeFrom="paragraph">
                  <wp:posOffset>142675</wp:posOffset>
                </wp:positionV>
                <wp:extent cx="216568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A0F0B5" id="Straight Connector 34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.3pt,11.25pt" to="149.3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13B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394E31" wp14:editId="6D912FF6">
                <wp:simplePos x="0" y="0"/>
                <wp:positionH relativeFrom="column">
                  <wp:posOffset>1896745</wp:posOffset>
                </wp:positionH>
                <wp:positionV relativeFrom="paragraph">
                  <wp:posOffset>32385</wp:posOffset>
                </wp:positionV>
                <wp:extent cx="1007745" cy="216000"/>
                <wp:effectExtent l="0" t="0" r="20955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1E8FBC7" w14:textId="01DF1A92" w:rsidR="00305AE0" w:rsidRPr="00E605A3" w:rsidRDefault="00305A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biaDMS.py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4E31" id="Text Box 16" o:spid="_x0000_s1035" type="#_x0000_t202" style="position:absolute;margin-left:149.35pt;margin-top:2.55pt;width:79.3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" filled="f" strokecolor="#e7e6e6 [3214]" strokeweight=".5pt">
                <v:textbox inset=",0,,0">
                  <w:txbxContent>
                    <w:p w14:paraId="31E8FBC7" w14:textId="01DF1A92" w:rsidR="00305AE0" w:rsidRPr="00E605A3" w:rsidRDefault="00305A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biaDMS.py</w:t>
                      </w:r>
                    </w:p>
                  </w:txbxContent>
                </v:textbox>
              </v:shape>
            </w:pict>
          </mc:Fallback>
        </mc:AlternateContent>
      </w:r>
    </w:p>
    <w:p w14:paraId="261B8161" w14:textId="4B82016E" w:rsidR="00305AE0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4FCD2B" wp14:editId="75E9F549">
                <wp:simplePos x="0" y="0"/>
                <wp:positionH relativeFrom="column">
                  <wp:posOffset>1668178</wp:posOffset>
                </wp:positionH>
                <wp:positionV relativeFrom="paragraph">
                  <wp:posOffset>148790</wp:posOffset>
                </wp:positionV>
                <wp:extent cx="216568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7B5485" id="Straight Connector 35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35pt,11.7pt" to="148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ATLuAEAAMQDAAAOAAAAZHJzL2Uyb0RvYy54bWysU8GOEzEMvSPxD1HudDpFW6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13B5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A306F7" wp14:editId="2B73FAB7">
                <wp:simplePos x="0" y="0"/>
                <wp:positionH relativeFrom="column">
                  <wp:posOffset>1898650</wp:posOffset>
                </wp:positionH>
                <wp:positionV relativeFrom="paragraph">
                  <wp:posOffset>47625</wp:posOffset>
                </wp:positionV>
                <wp:extent cx="1007745" cy="216000"/>
                <wp:effectExtent l="0" t="0" r="20955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56BD7D0" w14:textId="03FE6BF2" w:rsidR="00305AE0" w:rsidRPr="00E605A3" w:rsidRDefault="00305A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biaFBL5N.py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306F7" id="Text Box 17" o:spid="_x0000_s1036" type="#_x0000_t202" style="position:absolute;margin-left:149.5pt;margin-top:3.75pt;width:79.35pt;height:1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" filled="f" strokecolor="#e7e6e6 [3214]" strokeweight=".5pt">
                <v:textbox inset=",0,,0">
                  <w:txbxContent>
                    <w:p w14:paraId="656BD7D0" w14:textId="03FE6BF2" w:rsidR="00305AE0" w:rsidRPr="00E605A3" w:rsidRDefault="00305A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biaFBL5N.py</w:t>
                      </w:r>
                    </w:p>
                  </w:txbxContent>
                </v:textbox>
              </v:shape>
            </w:pict>
          </mc:Fallback>
        </mc:AlternateContent>
      </w:r>
    </w:p>
    <w:p w14:paraId="7948A1F3" w14:textId="18D228FC" w:rsidR="00305AE0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5520CC" wp14:editId="1B660870">
                <wp:simplePos x="0" y="0"/>
                <wp:positionH relativeFrom="column">
                  <wp:posOffset>1680177</wp:posOffset>
                </wp:positionH>
                <wp:positionV relativeFrom="paragraph">
                  <wp:posOffset>171818</wp:posOffset>
                </wp:positionV>
                <wp:extent cx="216568" cy="0"/>
                <wp:effectExtent l="0" t="0" r="34290" b="355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D7E16" id="Straight Connector 3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pt,13.55pt" to="149.3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13B5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6595D3" wp14:editId="345E6EE1">
                <wp:simplePos x="0" y="0"/>
                <wp:positionH relativeFrom="column">
                  <wp:posOffset>1898650</wp:posOffset>
                </wp:positionH>
                <wp:positionV relativeFrom="paragraph">
                  <wp:posOffset>69850</wp:posOffset>
                </wp:positionV>
                <wp:extent cx="1007745" cy="216000"/>
                <wp:effectExtent l="0" t="0" r="2095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E5A4865" w14:textId="51C8A131" w:rsidR="00305AE0" w:rsidRPr="00E605A3" w:rsidRDefault="00305A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biaMail.py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95D3" id="Text Box 18" o:spid="_x0000_s1037" type="#_x0000_t202" style="position:absolute;margin-left:149.5pt;margin-top:5.5pt;width:79.35pt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" filled="f" strokecolor="#e7e6e6 [3214]" strokeweight=".5pt">
                <v:textbox inset=",0,,0">
                  <w:txbxContent>
                    <w:p w14:paraId="1E5A4865" w14:textId="51C8A131" w:rsidR="00305AE0" w:rsidRPr="00E605A3" w:rsidRDefault="00305A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biaMail.py</w:t>
                      </w:r>
                    </w:p>
                  </w:txbxContent>
                </v:textbox>
              </v:shape>
            </w:pict>
          </mc:Fallback>
        </mc:AlternateContent>
      </w:r>
    </w:p>
    <w:p w14:paraId="47FA5F4B" w14:textId="16C025EC" w:rsidR="00305AE0" w:rsidRDefault="00F648BC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7CB888" wp14:editId="25D07E70">
                <wp:simplePos x="0" y="0"/>
                <wp:positionH relativeFrom="column">
                  <wp:posOffset>1668379</wp:posOffset>
                </wp:positionH>
                <wp:positionV relativeFrom="paragraph">
                  <wp:posOffset>183014</wp:posOffset>
                </wp:positionV>
                <wp:extent cx="216568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8FF021" id="Straight Connector 37" o:spid="_x0000_s1026" style="position:absolute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35pt,14.4pt" to="148.4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E13B5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AC724E" wp14:editId="4A8F5A37">
                <wp:simplePos x="0" y="0"/>
                <wp:positionH relativeFrom="column">
                  <wp:posOffset>1898650</wp:posOffset>
                </wp:positionH>
                <wp:positionV relativeFrom="paragraph">
                  <wp:posOffset>85090</wp:posOffset>
                </wp:positionV>
                <wp:extent cx="1007745" cy="216000"/>
                <wp:effectExtent l="0" t="0" r="2095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153F9EF" w14:textId="49CF1220" w:rsidR="00305AE0" w:rsidRPr="00E605A3" w:rsidRDefault="00305A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biaProcessor.py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724E" id="Text Box 19" o:spid="_x0000_s1038" type="#_x0000_t202" style="position:absolute;margin-left:149.5pt;margin-top:6.7pt;width:79.35pt;height:1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" filled="f" strokecolor="#e7e6e6 [3214]" strokeweight=".5pt">
                <v:textbox inset=",0,,0">
                  <w:txbxContent>
                    <w:p w14:paraId="0153F9EF" w14:textId="49CF1220" w:rsidR="00305AE0" w:rsidRPr="00E605A3" w:rsidRDefault="00305A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biaProcessor.py</w:t>
                      </w:r>
                    </w:p>
                  </w:txbxContent>
                </v:textbox>
              </v:shape>
            </w:pict>
          </mc:Fallback>
        </mc:AlternateContent>
      </w:r>
    </w:p>
    <w:p w14:paraId="41BB9DA2" w14:textId="153C6059" w:rsidR="00305AE0" w:rsidRDefault="00E13B51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C80036" wp14:editId="7884CD6A">
                <wp:simplePos x="0" y="0"/>
                <wp:positionH relativeFrom="column">
                  <wp:posOffset>1898650</wp:posOffset>
                </wp:positionH>
                <wp:positionV relativeFrom="paragraph">
                  <wp:posOffset>87630</wp:posOffset>
                </wp:positionV>
                <wp:extent cx="1007745" cy="216000"/>
                <wp:effectExtent l="0" t="0" r="20955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2E5A5D63" w14:textId="4092CA99" w:rsidR="007E77E0" w:rsidRPr="00E605A3" w:rsidRDefault="007E77E0" w:rsidP="00E13B5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biaReport.py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0036" id="Text Box 20" o:spid="_x0000_s1039" type="#_x0000_t202" style="position:absolute;margin-left:149.5pt;margin-top:6.9pt;width:79.35pt;height:1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" filled="f" strokecolor="#e7e6e6 [3214]" strokeweight=".5pt">
                <v:textbox inset=",0,,0">
                  <w:txbxContent>
                    <w:p w14:paraId="2E5A5D63" w14:textId="4092CA99" w:rsidR="007E77E0" w:rsidRPr="00E605A3" w:rsidRDefault="007E77E0" w:rsidP="00E13B5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biaReport.py</w:t>
                      </w:r>
                    </w:p>
                  </w:txbxContent>
                </v:textbox>
              </v:shape>
            </w:pict>
          </mc:Fallback>
        </mc:AlternateContent>
      </w:r>
    </w:p>
    <w:p w14:paraId="3A4557E0" w14:textId="33E18DA5" w:rsidR="00305AE0" w:rsidRDefault="003E6683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BA0719" wp14:editId="19C948C2">
                <wp:simplePos x="0" y="0"/>
                <wp:positionH relativeFrom="column">
                  <wp:posOffset>1447800</wp:posOffset>
                </wp:positionH>
                <wp:positionV relativeFrom="paragraph">
                  <wp:posOffset>215265</wp:posOffset>
                </wp:positionV>
                <wp:extent cx="1007745" cy="216000"/>
                <wp:effectExtent l="0" t="0" r="20955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05260A3" w14:textId="78AB0745" w:rsidR="00996EC2" w:rsidRPr="00996EC2" w:rsidRDefault="003E6683" w:rsidP="003E6683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a</w:t>
                            </w:r>
                            <w:r w:rsidR="00996EC2">
                              <w:rPr>
                                <w:sz w:val="18"/>
                                <w:szCs w:val="18"/>
                                <w:lang w:val="de-DE"/>
                              </w:rPr>
                              <w:t>pp.py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A0719" id="Text Box 21" o:spid="_x0000_s1040" type="#_x0000_t202" style="position:absolute;margin-left:114pt;margin-top:16.95pt;width:79.35pt;height:1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" filled="f" strokecolor="#e7e6e6 [3214]" strokeweight=".5pt">
                <v:textbox inset=",0,,0">
                  <w:txbxContent>
                    <w:p w14:paraId="405260A3" w14:textId="78AB0745" w:rsidR="00996EC2" w:rsidRPr="00996EC2" w:rsidRDefault="003E6683" w:rsidP="003E6683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a</w:t>
                      </w:r>
                      <w:r w:rsidR="00996EC2">
                        <w:rPr>
                          <w:sz w:val="18"/>
                          <w:szCs w:val="18"/>
                          <w:lang w:val="de-DE"/>
                        </w:rPr>
                        <w:t>pp.py</w:t>
                      </w:r>
                    </w:p>
                  </w:txbxContent>
                </v:textbox>
              </v:shape>
            </w:pict>
          </mc:Fallback>
        </mc:AlternateContent>
      </w:r>
    </w:p>
    <w:p w14:paraId="43B738AD" w14:textId="6C8CCD52" w:rsidR="00305AE0" w:rsidRDefault="005F6506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121C40" wp14:editId="59F8E7A8">
                <wp:simplePos x="0" y="0"/>
                <wp:positionH relativeFrom="column">
                  <wp:posOffset>1226820</wp:posOffset>
                </wp:positionH>
                <wp:positionV relativeFrom="paragraph">
                  <wp:posOffset>10160</wp:posOffset>
                </wp:positionV>
                <wp:extent cx="216535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039E1" id="Straight Connector 41" o:spid="_x0000_s1026" style="position:absolute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pt,.8pt" to="113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VguAEAAMQDAAAOAAAAZHJzL2Uyb0RvYy54bWysU8GOEzEMvSPxD1HudKaFXa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3E668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70165C" wp14:editId="3CDC062D">
                <wp:simplePos x="0" y="0"/>
                <wp:positionH relativeFrom="column">
                  <wp:posOffset>1447800</wp:posOffset>
                </wp:positionH>
                <wp:positionV relativeFrom="paragraph">
                  <wp:posOffset>256540</wp:posOffset>
                </wp:positionV>
                <wp:extent cx="1007745" cy="216000"/>
                <wp:effectExtent l="0" t="0" r="2095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E38C5B7" w14:textId="4D53F683" w:rsidR="00996EC2" w:rsidRPr="00996EC2" w:rsidRDefault="003E6683" w:rsidP="003E6683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a</w:t>
                            </w:r>
                            <w:r w:rsidR="00996EC2">
                              <w:rPr>
                                <w:sz w:val="18"/>
                                <w:szCs w:val="18"/>
                                <w:lang w:val="de-DE"/>
                              </w:rPr>
                              <w:t>pp.bat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165C" id="Text Box 22" o:spid="_x0000_s1041" type="#_x0000_t202" style="position:absolute;margin-left:114pt;margin-top:20.2pt;width:79.35pt;height:1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" filled="f" strokecolor="#e7e6e6 [3214]" strokeweight=".5pt">
                <v:textbox inset=",0,,0">
                  <w:txbxContent>
                    <w:p w14:paraId="7E38C5B7" w14:textId="4D53F683" w:rsidR="00996EC2" w:rsidRPr="00996EC2" w:rsidRDefault="003E6683" w:rsidP="003E6683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a</w:t>
                      </w:r>
                      <w:r w:rsidR="00996EC2">
                        <w:rPr>
                          <w:sz w:val="18"/>
                          <w:szCs w:val="18"/>
                          <w:lang w:val="de-DE"/>
                        </w:rPr>
                        <w:t>pp.bat</w:t>
                      </w:r>
                    </w:p>
                  </w:txbxContent>
                </v:textbox>
              </v:shape>
            </w:pict>
          </mc:Fallback>
        </mc:AlternateContent>
      </w:r>
    </w:p>
    <w:p w14:paraId="6F83C6BD" w14:textId="70047CBB" w:rsidR="00305AE0" w:rsidRDefault="005F6506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489341" wp14:editId="5FE5C6A2">
                <wp:simplePos x="0" y="0"/>
                <wp:positionH relativeFrom="column">
                  <wp:posOffset>1234440</wp:posOffset>
                </wp:positionH>
                <wp:positionV relativeFrom="paragraph">
                  <wp:posOffset>66040</wp:posOffset>
                </wp:positionV>
                <wp:extent cx="216535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3363B" id="Straight Connector 42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5.2pt" to="114.2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zjiuAEAAMQDAAAOAAAAZHJzL2Uyb0RvYy54bWysU8GOEzEMvSPxD1HudKaFXa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3E66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C3BD29" wp14:editId="0D023056">
                <wp:simplePos x="0" y="0"/>
                <wp:positionH relativeFrom="column">
                  <wp:posOffset>1447800</wp:posOffset>
                </wp:positionH>
                <wp:positionV relativeFrom="paragraph">
                  <wp:posOffset>297180</wp:posOffset>
                </wp:positionV>
                <wp:extent cx="1007745" cy="215900"/>
                <wp:effectExtent l="0" t="0" r="20955" b="127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5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3C382C5" w14:textId="057CA539" w:rsidR="00996EC2" w:rsidRPr="00996EC2" w:rsidRDefault="003E6683" w:rsidP="003E6683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a</w:t>
                            </w:r>
                            <w:r w:rsidR="00996EC2">
                              <w:rPr>
                                <w:sz w:val="18"/>
                                <w:szCs w:val="18"/>
                                <w:lang w:val="de-DE"/>
                              </w:rPr>
                              <w:t>ppconfig.yaml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BD29" id="Text Box 23" o:spid="_x0000_s1042" type="#_x0000_t202" style="position:absolute;margin-left:114pt;margin-top:23.4pt;width:79.35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" filled="f" strokecolor="#e7e6e6 [3214]" strokeweight=".5pt">
                <v:textbox inset=",0,,0">
                  <w:txbxContent>
                    <w:p w14:paraId="13C382C5" w14:textId="057CA539" w:rsidR="00996EC2" w:rsidRPr="00996EC2" w:rsidRDefault="003E6683" w:rsidP="003E6683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a</w:t>
                      </w:r>
                      <w:r w:rsidR="00996EC2">
                        <w:rPr>
                          <w:sz w:val="18"/>
                          <w:szCs w:val="18"/>
                          <w:lang w:val="de-DE"/>
                        </w:rPr>
                        <w:t>ppconfig.yaml</w:t>
                      </w:r>
                    </w:p>
                  </w:txbxContent>
                </v:textbox>
              </v:shape>
            </w:pict>
          </mc:Fallback>
        </mc:AlternateContent>
      </w:r>
    </w:p>
    <w:p w14:paraId="2A74AD51" w14:textId="7F32DC47" w:rsidR="00305AE0" w:rsidRDefault="005F6506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B7EE8E" wp14:editId="280513E8">
                <wp:simplePos x="0" y="0"/>
                <wp:positionH relativeFrom="column">
                  <wp:posOffset>1226820</wp:posOffset>
                </wp:positionH>
                <wp:positionV relativeFrom="paragraph">
                  <wp:posOffset>96520</wp:posOffset>
                </wp:positionV>
                <wp:extent cx="216535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7C372A" id="Straight Connector 43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6pt,7.6pt" to="113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14:paraId="317309E4" w14:textId="1199F9B9" w:rsidR="00305AE0" w:rsidRDefault="005F6506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984001" wp14:editId="65D97BC1">
                <wp:simplePos x="0" y="0"/>
                <wp:positionH relativeFrom="column">
                  <wp:posOffset>1234440</wp:posOffset>
                </wp:positionH>
                <wp:positionV relativeFrom="paragraph">
                  <wp:posOffset>134620</wp:posOffset>
                </wp:positionV>
                <wp:extent cx="216535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75CC54" id="Straight Connector 44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10.6pt" to="114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E668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9C22A2" wp14:editId="636D7819">
                <wp:simplePos x="0" y="0"/>
                <wp:positionH relativeFrom="column">
                  <wp:posOffset>1447800</wp:posOffset>
                </wp:positionH>
                <wp:positionV relativeFrom="paragraph">
                  <wp:posOffset>35560</wp:posOffset>
                </wp:positionV>
                <wp:extent cx="1007745" cy="216000"/>
                <wp:effectExtent l="0" t="0" r="2095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C920D60" w14:textId="097726B2" w:rsidR="00996EC2" w:rsidRPr="00996EC2" w:rsidRDefault="003E6683" w:rsidP="003E6683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r</w:t>
                            </w:r>
                            <w:r w:rsidR="00996EC2">
                              <w:rPr>
                                <w:sz w:val="18"/>
                                <w:szCs w:val="18"/>
                                <w:lang w:val="de-DE"/>
                              </w:rPr>
                              <w:t>ules.yaml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C22A2" id="Text Box 24" o:spid="_x0000_s1043" type="#_x0000_t202" style="position:absolute;margin-left:114pt;margin-top:2.8pt;width:79.35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" filled="f" strokecolor="#e7e6e6 [3214]" strokeweight=".5pt">
                <v:textbox inset=",0,,0">
                  <w:txbxContent>
                    <w:p w14:paraId="0C920D60" w14:textId="097726B2" w:rsidR="00996EC2" w:rsidRPr="00996EC2" w:rsidRDefault="003E6683" w:rsidP="003E6683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r</w:t>
                      </w:r>
                      <w:r w:rsidR="00996EC2">
                        <w:rPr>
                          <w:sz w:val="18"/>
                          <w:szCs w:val="18"/>
                          <w:lang w:val="de-DE"/>
                        </w:rPr>
                        <w:t>ules.yaml</w:t>
                      </w:r>
                    </w:p>
                  </w:txbxContent>
                </v:textbox>
              </v:shape>
            </w:pict>
          </mc:Fallback>
        </mc:AlternateContent>
      </w:r>
    </w:p>
    <w:p w14:paraId="6ABEF9D7" w14:textId="1093A29D" w:rsidR="00305AE0" w:rsidRDefault="005F6506" w:rsidP="006E7E5B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D22A65" wp14:editId="79A540E1">
                <wp:simplePos x="0" y="0"/>
                <wp:positionH relativeFrom="column">
                  <wp:posOffset>1234440</wp:posOffset>
                </wp:positionH>
                <wp:positionV relativeFrom="paragraph">
                  <wp:posOffset>200025</wp:posOffset>
                </wp:positionV>
                <wp:extent cx="216535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5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164407" id="Straight Connector 45" o:spid="_x0000_s1026" style="position:absolute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15.75pt" to="114.2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3E668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3180C3" wp14:editId="53B6E3DC">
                <wp:simplePos x="0" y="0"/>
                <wp:positionH relativeFrom="column">
                  <wp:posOffset>1447800</wp:posOffset>
                </wp:positionH>
                <wp:positionV relativeFrom="paragraph">
                  <wp:posOffset>95250</wp:posOffset>
                </wp:positionV>
                <wp:extent cx="1007745" cy="216000"/>
                <wp:effectExtent l="0" t="0" r="20955" b="127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AE15938" w14:textId="12ECCDB7" w:rsidR="00996EC2" w:rsidRPr="00996EC2" w:rsidRDefault="003E6683" w:rsidP="003E6683">
                            <w:pPr>
                              <w:spacing w:before="100" w:beforeAutospacing="1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l</w:t>
                            </w:r>
                            <w:r w:rsidR="00996EC2">
                              <w:rPr>
                                <w:sz w:val="18"/>
                                <w:szCs w:val="18"/>
                                <w:lang w:val="de-DE"/>
                              </w:rPr>
                              <w:t>ogging.yaml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80C3" id="Text Box 26" o:spid="_x0000_s1044" type="#_x0000_t202" style="position:absolute;margin-left:114pt;margin-top:7.5pt;width:79.35pt;height:1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" filled="f" strokecolor="#e7e6e6 [3214]" strokeweight=".5pt">
                <v:textbox inset=",0,,0">
                  <w:txbxContent>
                    <w:p w14:paraId="1AE15938" w14:textId="12ECCDB7" w:rsidR="00996EC2" w:rsidRPr="00996EC2" w:rsidRDefault="003E6683" w:rsidP="003E6683">
                      <w:pPr>
                        <w:spacing w:before="100" w:beforeAutospacing="1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l</w:t>
                      </w:r>
                      <w:r w:rsidR="00996EC2">
                        <w:rPr>
                          <w:sz w:val="18"/>
                          <w:szCs w:val="18"/>
                          <w:lang w:val="de-DE"/>
                        </w:rPr>
                        <w:t>ogging.yaml</w:t>
                      </w:r>
                    </w:p>
                  </w:txbxContent>
                </v:textbox>
              </v:shape>
            </w:pict>
          </mc:Fallback>
        </mc:AlternateContent>
      </w:r>
    </w:p>
    <w:p w14:paraId="406F5CFE" w14:textId="50C1CE17" w:rsidR="006D70A0" w:rsidRDefault="00996EC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B24CCC" wp14:editId="2A504CF5">
                <wp:simplePos x="0" y="0"/>
                <wp:positionH relativeFrom="column">
                  <wp:posOffset>1447800</wp:posOffset>
                </wp:positionH>
                <wp:positionV relativeFrom="paragraph">
                  <wp:posOffset>136525</wp:posOffset>
                </wp:positionV>
                <wp:extent cx="1007745" cy="216000"/>
                <wp:effectExtent l="0" t="0" r="20955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7745" cy="21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334F5B7" w14:textId="10D572F8" w:rsidR="00996EC2" w:rsidRPr="00996EC2" w:rsidRDefault="003E6683" w:rsidP="003E6683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de-DE"/>
                              </w:rPr>
                              <w:t>l</w:t>
                            </w:r>
                            <w:r w:rsidR="00996EC2">
                              <w:rPr>
                                <w:sz w:val="18"/>
                                <w:szCs w:val="18"/>
                                <w:lang w:val="de-DE"/>
                              </w:rPr>
                              <w:t>og.log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24CCC" id="Text Box 25" o:spid="_x0000_s1045" type="#_x0000_t202" style="position:absolute;margin-left:114pt;margin-top:10.75pt;width:79.35pt;height:1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" filled="f" strokecolor="#e7e6e6 [3214]" strokeweight=".5pt">
                <v:textbox inset=",0,,0">
                  <w:txbxContent>
                    <w:p w14:paraId="7334F5B7" w14:textId="10D572F8" w:rsidR="00996EC2" w:rsidRPr="00996EC2" w:rsidRDefault="003E6683" w:rsidP="003E6683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de-DE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de-DE"/>
                        </w:rPr>
                        <w:t>l</w:t>
                      </w:r>
                      <w:r w:rsidR="00996EC2">
                        <w:rPr>
                          <w:sz w:val="18"/>
                          <w:szCs w:val="18"/>
                          <w:lang w:val="de-DE"/>
                        </w:rPr>
                        <w:t>og.log</w:t>
                      </w:r>
                    </w:p>
                  </w:txbxContent>
                </v:textbox>
              </v:shape>
            </w:pict>
          </mc:Fallback>
        </mc:AlternateContent>
      </w:r>
      <w:r w:rsidR="006D70A0">
        <w:br w:type="page"/>
      </w:r>
    </w:p>
    <w:p w14:paraId="09149F05" w14:textId="2821053C" w:rsidR="00B500A2" w:rsidRPr="00B500A2" w:rsidRDefault="00B500A2" w:rsidP="00A47172">
      <w:pPr>
        <w:spacing w:after="120"/>
      </w:pPr>
      <w:r w:rsidRPr="00B500A2">
        <w:rPr>
          <w:b/>
          <w:bCs/>
        </w:rPr>
        <w:lastRenderedPageBreak/>
        <w:t>Tab</w:t>
      </w:r>
      <w:r>
        <w:rPr>
          <w:b/>
          <w:bCs/>
        </w:rPr>
        <w:t>le</w:t>
      </w:r>
      <w:r w:rsidRPr="00B500A2">
        <w:rPr>
          <w:b/>
          <w:bCs/>
        </w:rPr>
        <w:t xml:space="preserve"> 1: </w:t>
      </w:r>
      <w:r w:rsidR="00DE53E1" w:rsidRPr="00DE53E1">
        <w:t xml:space="preserve">List of </w:t>
      </w:r>
      <w:r w:rsidR="00DE53E1">
        <w:t>a</w:t>
      </w:r>
      <w:r w:rsidRPr="00B500A2">
        <w:t>pplication directories and files</w:t>
      </w:r>
      <w:r w:rsidR="00687D9E">
        <w:t xml:space="preserve"> and their </w:t>
      </w:r>
      <w:r w:rsidR="00DE53E1">
        <w:t>purpose</w:t>
      </w:r>
      <w:r w:rsidR="00687D9E"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30"/>
        <w:gridCol w:w="7960"/>
      </w:tblGrid>
      <w:tr w:rsidR="00202136" w:rsidRPr="00085B3F" w14:paraId="3D276A77" w14:textId="77777777" w:rsidTr="00085B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D2C50A8" w14:textId="5719AF13" w:rsidR="00202136" w:rsidRPr="00085B3F" w:rsidRDefault="00202136" w:rsidP="00687D9E">
            <w:pPr>
              <w:spacing w:beforeLines="20" w:before="48" w:afterLines="20" w:after="4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Name</w:t>
            </w:r>
          </w:p>
        </w:tc>
        <w:tc>
          <w:tcPr>
            <w:tcW w:w="7960" w:type="dxa"/>
            <w:vAlign w:val="center"/>
          </w:tcPr>
          <w:p w14:paraId="581F204F" w14:textId="26ADACAB" w:rsidR="00202136" w:rsidRPr="00085B3F" w:rsidRDefault="00202136" w:rsidP="00687D9E">
            <w:pPr>
              <w:spacing w:beforeLines="20" w:before="48" w:afterLines="20" w:after="4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085B3F" w:rsidRPr="00085B3F" w14:paraId="01B02BA8" w14:textId="77777777" w:rsidTr="0008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59C9BE1" w14:textId="77777777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doc</w:t>
            </w:r>
          </w:p>
        </w:tc>
        <w:tc>
          <w:tcPr>
            <w:tcW w:w="7960" w:type="dxa"/>
            <w:vAlign w:val="center"/>
          </w:tcPr>
          <w:p w14:paraId="1414EC0B" w14:textId="77777777" w:rsidR="00085B3F" w:rsidRPr="00085B3F" w:rsidRDefault="00085B3F" w:rsidP="00687D9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Contains application documentation files.</w:t>
            </w:r>
          </w:p>
        </w:tc>
      </w:tr>
      <w:tr w:rsidR="00085B3F" w:rsidRPr="00085B3F" w14:paraId="59DC9B09" w14:textId="77777777" w:rsidTr="0008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33E8778" w14:textId="77777777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app</w:t>
            </w:r>
          </w:p>
        </w:tc>
        <w:tc>
          <w:tcPr>
            <w:tcW w:w="7960" w:type="dxa"/>
            <w:vAlign w:val="center"/>
          </w:tcPr>
          <w:p w14:paraId="70DFEEE4" w14:textId="77777777" w:rsidR="00085B3F" w:rsidRPr="00085B3F" w:rsidRDefault="00085B3F" w:rsidP="00687D9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Contains application execution and configuration files.</w:t>
            </w:r>
          </w:p>
        </w:tc>
      </w:tr>
      <w:tr w:rsidR="006D70A0" w:rsidRPr="00085B3F" w14:paraId="3C9F9F5A" w14:textId="77777777" w:rsidTr="0008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1E86917" w14:textId="38457D76" w:rsidR="006D70A0" w:rsidRPr="00085B3F" w:rsidRDefault="006D70A0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env</w:t>
            </w:r>
          </w:p>
        </w:tc>
        <w:tc>
          <w:tcPr>
            <w:tcW w:w="7960" w:type="dxa"/>
            <w:vAlign w:val="center"/>
          </w:tcPr>
          <w:p w14:paraId="7C1494DB" w14:textId="587715BB" w:rsidR="006D70A0" w:rsidRPr="00085B3F" w:rsidRDefault="00052EFE" w:rsidP="00687D9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Contains p</w:t>
            </w:r>
            <w:r w:rsidR="006D70A0" w:rsidRPr="00085B3F">
              <w:rPr>
                <w:rFonts w:ascii="Segoe UI" w:hAnsi="Segoe UI" w:cs="Segoe UI"/>
                <w:sz w:val="20"/>
                <w:szCs w:val="20"/>
              </w:rPr>
              <w:t>ython virtual environment</w:t>
            </w:r>
            <w:r w:rsidRPr="00085B3F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6D70A0" w:rsidRPr="00085B3F" w14:paraId="1DB1C898" w14:textId="77777777" w:rsidTr="0008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6C9EAEE" w14:textId="7AF678FE" w:rsidR="006D70A0" w:rsidRPr="00085B3F" w:rsidRDefault="006D70A0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reports</w:t>
            </w:r>
          </w:p>
        </w:tc>
        <w:tc>
          <w:tcPr>
            <w:tcW w:w="7960" w:type="dxa"/>
            <w:vAlign w:val="center"/>
          </w:tcPr>
          <w:p w14:paraId="3B46943D" w14:textId="7F756221" w:rsidR="006D70A0" w:rsidRPr="00085B3F" w:rsidRDefault="00EA25C0" w:rsidP="00687D9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Temporarily stores generated</w:t>
            </w:r>
            <w:r w:rsidR="006D70A0" w:rsidRPr="00085B3F">
              <w:rPr>
                <w:rFonts w:ascii="Segoe UI" w:hAnsi="Segoe UI" w:cs="Segoe UI"/>
                <w:sz w:val="20"/>
                <w:szCs w:val="20"/>
              </w:rPr>
              <w:t xml:space="preserve"> reports</w:t>
            </w:r>
            <w:r w:rsidRPr="00085B3F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6D70A0" w:rsidRPr="00085B3F" w14:paraId="7C9D03FB" w14:textId="77777777" w:rsidTr="0008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501986A" w14:textId="59DE1DFD" w:rsidR="006D70A0" w:rsidRPr="00085B3F" w:rsidRDefault="006D70A0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templates</w:t>
            </w:r>
          </w:p>
        </w:tc>
        <w:tc>
          <w:tcPr>
            <w:tcW w:w="7960" w:type="dxa"/>
            <w:vAlign w:val="center"/>
          </w:tcPr>
          <w:p w14:paraId="6940F8FD" w14:textId="2879BCBF" w:rsidR="006D70A0" w:rsidRPr="00085B3F" w:rsidRDefault="006D70A0" w:rsidP="00687D9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 xml:space="preserve">Contains user notification </w:t>
            </w:r>
            <w:r w:rsidR="00EA25C0" w:rsidRPr="00085B3F">
              <w:rPr>
                <w:rFonts w:ascii="Segoe UI" w:hAnsi="Segoe UI" w:cs="Segoe UI"/>
                <w:sz w:val="20"/>
                <w:szCs w:val="20"/>
              </w:rPr>
              <w:t xml:space="preserve">HTML </w:t>
            </w:r>
            <w:r w:rsidRPr="00085B3F">
              <w:rPr>
                <w:rFonts w:ascii="Segoe UI" w:hAnsi="Segoe UI" w:cs="Segoe UI"/>
                <w:sz w:val="20"/>
                <w:szCs w:val="20"/>
              </w:rPr>
              <w:t>templates</w:t>
            </w:r>
            <w:r w:rsidR="00EA25C0" w:rsidRPr="00085B3F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085B3F" w:rsidRPr="00085B3F" w14:paraId="7BAD6D21" w14:textId="77777777" w:rsidTr="0008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050F6BF4" w14:textId="77777777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requirements.txt</w:t>
            </w:r>
          </w:p>
        </w:tc>
        <w:tc>
          <w:tcPr>
            <w:tcW w:w="7960" w:type="dxa"/>
            <w:vAlign w:val="center"/>
          </w:tcPr>
          <w:p w14:paraId="3BAD1FE5" w14:textId="77777777" w:rsidR="00085B3F" w:rsidRPr="00085B3F" w:rsidRDefault="00085B3F" w:rsidP="00687D9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Contains a list of external python library names and versions.</w:t>
            </w:r>
          </w:p>
        </w:tc>
      </w:tr>
      <w:tr w:rsidR="00085B3F" w:rsidRPr="00085B3F" w14:paraId="27909F11" w14:textId="77777777" w:rsidTr="0008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7407C21" w14:textId="77777777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logging.yaml</w:t>
            </w:r>
          </w:p>
        </w:tc>
        <w:tc>
          <w:tcPr>
            <w:tcW w:w="7960" w:type="dxa"/>
            <w:vAlign w:val="center"/>
          </w:tcPr>
          <w:p w14:paraId="0FE6E29F" w14:textId="77777777" w:rsidR="00085B3F" w:rsidRPr="00085B3F" w:rsidRDefault="00085B3F" w:rsidP="00687D9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Contains event logger parameters.</w:t>
            </w:r>
          </w:p>
        </w:tc>
      </w:tr>
      <w:tr w:rsidR="00085B3F" w:rsidRPr="00085B3F" w14:paraId="297EEF95" w14:textId="77777777" w:rsidTr="0008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7F8491B" w14:textId="77777777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appconfig.yaml</w:t>
            </w:r>
          </w:p>
        </w:tc>
        <w:tc>
          <w:tcPr>
            <w:tcW w:w="7960" w:type="dxa"/>
            <w:vAlign w:val="center"/>
          </w:tcPr>
          <w:p w14:paraId="4B196D32" w14:textId="77777777" w:rsidR="00085B3F" w:rsidRPr="00085B3F" w:rsidRDefault="00085B3F" w:rsidP="00687D9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Contains application configuration parameters.</w:t>
            </w:r>
          </w:p>
        </w:tc>
      </w:tr>
      <w:tr w:rsidR="00085B3F" w:rsidRPr="00085B3F" w14:paraId="158A7258" w14:textId="77777777" w:rsidTr="0008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B99F3E8" w14:textId="597EB904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rules.yaml</w:t>
            </w:r>
          </w:p>
        </w:tc>
        <w:tc>
          <w:tcPr>
            <w:tcW w:w="7960" w:type="dxa"/>
            <w:vAlign w:val="center"/>
          </w:tcPr>
          <w:p w14:paraId="5C2F16CC" w14:textId="749C9CDB" w:rsidR="00085B3F" w:rsidRPr="00085B3F" w:rsidRDefault="00085B3F" w:rsidP="00687D9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Contains country-specific data processing rules.</w:t>
            </w:r>
          </w:p>
        </w:tc>
      </w:tr>
      <w:tr w:rsidR="00085B3F" w:rsidRPr="00085B3F" w14:paraId="501220D9" w14:textId="77777777" w:rsidTr="0008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CAD0074" w14:textId="77777777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  <w:lang w:val="de-DE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app.bat</w:t>
            </w:r>
          </w:p>
        </w:tc>
        <w:tc>
          <w:tcPr>
            <w:tcW w:w="7960" w:type="dxa"/>
            <w:vAlign w:val="center"/>
          </w:tcPr>
          <w:p w14:paraId="53F744AA" w14:textId="77777777" w:rsidR="00085B3F" w:rsidRPr="00085B3F" w:rsidRDefault="00085B3F" w:rsidP="00687D9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Application execution file.</w:t>
            </w:r>
          </w:p>
        </w:tc>
      </w:tr>
      <w:tr w:rsidR="00085B3F" w:rsidRPr="00085B3F" w14:paraId="25A09EF0" w14:textId="77777777" w:rsidTr="0008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6E5F1F2" w14:textId="77777777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app.py</w:t>
            </w:r>
          </w:p>
        </w:tc>
        <w:tc>
          <w:tcPr>
            <w:tcW w:w="7960" w:type="dxa"/>
            <w:vAlign w:val="center"/>
          </w:tcPr>
          <w:p w14:paraId="1E7FBDCA" w14:textId="77777777" w:rsidR="00085B3F" w:rsidRPr="00085B3F" w:rsidRDefault="00085B3F" w:rsidP="00687D9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Application main script file.</w:t>
            </w:r>
          </w:p>
        </w:tc>
      </w:tr>
      <w:tr w:rsidR="006D70A0" w:rsidRPr="00085B3F" w14:paraId="3FEB58E8" w14:textId="77777777" w:rsidTr="0008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3A497506" w14:textId="324E5F32" w:rsidR="006D70A0" w:rsidRPr="00085B3F" w:rsidRDefault="006D70A0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biaController.py</w:t>
            </w:r>
          </w:p>
        </w:tc>
        <w:tc>
          <w:tcPr>
            <w:tcW w:w="7960" w:type="dxa"/>
            <w:vAlign w:val="center"/>
          </w:tcPr>
          <w:p w14:paraId="2F1B2872" w14:textId="79CD51FA" w:rsidR="006D70A0" w:rsidRPr="00085B3F" w:rsidRDefault="00F5329E" w:rsidP="00687D9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Mediates</w:t>
            </w:r>
            <w:r w:rsidR="006D70A0" w:rsidRPr="00085B3F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72461B" w:rsidRPr="00085B3F">
              <w:rPr>
                <w:rFonts w:ascii="Segoe UI" w:hAnsi="Segoe UI" w:cs="Segoe UI"/>
                <w:sz w:val="20"/>
                <w:szCs w:val="20"/>
              </w:rPr>
              <w:t xml:space="preserve">data </w:t>
            </w:r>
            <w:r w:rsidRPr="00085B3F">
              <w:rPr>
                <w:rFonts w:ascii="Segoe UI" w:hAnsi="Segoe UI" w:cs="Segoe UI"/>
                <w:sz w:val="20"/>
                <w:szCs w:val="20"/>
              </w:rPr>
              <w:t>transfer</w:t>
            </w:r>
            <w:r w:rsidR="00EA25C0" w:rsidRPr="00085B3F">
              <w:rPr>
                <w:rFonts w:ascii="Segoe UI" w:hAnsi="Segoe UI" w:cs="Segoe UI"/>
                <w:sz w:val="20"/>
                <w:szCs w:val="20"/>
              </w:rPr>
              <w:t xml:space="preserve"> and </w:t>
            </w:r>
            <w:r w:rsidRPr="00085B3F">
              <w:rPr>
                <w:rFonts w:ascii="Segoe UI" w:hAnsi="Segoe UI" w:cs="Segoe UI"/>
                <w:sz w:val="20"/>
                <w:szCs w:val="20"/>
              </w:rPr>
              <w:t>control flow</w:t>
            </w:r>
            <w:r w:rsidR="006D70A0" w:rsidRPr="00085B3F">
              <w:rPr>
                <w:rFonts w:ascii="Segoe UI" w:hAnsi="Segoe UI" w:cs="Segoe UI"/>
                <w:sz w:val="20"/>
                <w:szCs w:val="20"/>
              </w:rPr>
              <w:t xml:space="preserve"> between SAP-</w:t>
            </w:r>
            <w:r w:rsidRPr="00085B3F">
              <w:rPr>
                <w:rFonts w:ascii="Segoe UI" w:hAnsi="Segoe UI" w:cs="Segoe UI"/>
                <w:sz w:val="20"/>
                <w:szCs w:val="20"/>
              </w:rPr>
              <w:t>automating</w:t>
            </w:r>
            <w:r w:rsidR="006D70A0" w:rsidRPr="00085B3F">
              <w:rPr>
                <w:rFonts w:ascii="Segoe UI" w:hAnsi="Segoe UI" w:cs="Segoe UI"/>
                <w:sz w:val="20"/>
                <w:szCs w:val="20"/>
              </w:rPr>
              <w:t xml:space="preserve"> modules</w:t>
            </w:r>
            <w:r w:rsidR="00EA25C0" w:rsidRPr="00085B3F">
              <w:rPr>
                <w:rFonts w:ascii="Segoe UI" w:hAnsi="Segoe UI" w:cs="Segoe UI"/>
                <w:sz w:val="20"/>
                <w:szCs w:val="20"/>
              </w:rPr>
              <w:t xml:space="preserve">, </w:t>
            </w:r>
            <w:r w:rsidR="006D70A0" w:rsidRPr="00085B3F">
              <w:rPr>
                <w:rFonts w:ascii="Segoe UI" w:hAnsi="Segoe UI" w:cs="Segoe UI"/>
                <w:sz w:val="20"/>
                <w:szCs w:val="20"/>
              </w:rPr>
              <w:t>data processor</w:t>
            </w:r>
            <w:r w:rsidR="00EA25C0" w:rsidRPr="00085B3F">
              <w:rPr>
                <w:rFonts w:ascii="Segoe UI" w:hAnsi="Segoe UI" w:cs="Segoe UI"/>
                <w:sz w:val="20"/>
                <w:szCs w:val="20"/>
              </w:rPr>
              <w:t xml:space="preserve"> and messenger.</w:t>
            </w:r>
          </w:p>
        </w:tc>
      </w:tr>
      <w:tr w:rsidR="00085B3F" w:rsidRPr="00085B3F" w14:paraId="062C36A3" w14:textId="77777777" w:rsidTr="0008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FCD9D97" w14:textId="77777777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biaSAP.py</w:t>
            </w:r>
          </w:p>
        </w:tc>
        <w:tc>
          <w:tcPr>
            <w:tcW w:w="7960" w:type="dxa"/>
            <w:vAlign w:val="center"/>
          </w:tcPr>
          <w:p w14:paraId="0E239588" w14:textId="77777777" w:rsidR="00085B3F" w:rsidRPr="00085B3F" w:rsidRDefault="00085B3F" w:rsidP="00687D9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Connects to and disconnects from SAP GUI.</w:t>
            </w:r>
          </w:p>
        </w:tc>
      </w:tr>
      <w:tr w:rsidR="006D70A0" w:rsidRPr="00085B3F" w14:paraId="642302A5" w14:textId="77777777" w:rsidTr="0008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76EFD2F" w14:textId="36526916" w:rsidR="006D70A0" w:rsidRPr="00085B3F" w:rsidRDefault="006D70A0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biaDMS.py</w:t>
            </w:r>
          </w:p>
        </w:tc>
        <w:tc>
          <w:tcPr>
            <w:tcW w:w="7960" w:type="dxa"/>
            <w:vAlign w:val="center"/>
          </w:tcPr>
          <w:p w14:paraId="77F3EEF4" w14:textId="2CDAA6A8" w:rsidR="006D70A0" w:rsidRPr="00085B3F" w:rsidRDefault="00F5329E" w:rsidP="00687D9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Exports case data and updates case parameters.</w:t>
            </w:r>
          </w:p>
        </w:tc>
      </w:tr>
      <w:tr w:rsidR="006D70A0" w:rsidRPr="00085B3F" w14:paraId="2C425FCE" w14:textId="77777777" w:rsidTr="0008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75B37A53" w14:textId="5BA576D8" w:rsidR="006D70A0" w:rsidRPr="00085B3F" w:rsidRDefault="006D70A0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biaFBL5N.py</w:t>
            </w:r>
          </w:p>
        </w:tc>
        <w:tc>
          <w:tcPr>
            <w:tcW w:w="7960" w:type="dxa"/>
            <w:vAlign w:val="center"/>
          </w:tcPr>
          <w:p w14:paraId="0168CB0D" w14:textId="3810DE6B" w:rsidR="006D70A0" w:rsidRPr="00085B3F" w:rsidRDefault="00F5329E" w:rsidP="00687D9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Exports data from customer accounts.</w:t>
            </w:r>
          </w:p>
        </w:tc>
      </w:tr>
      <w:tr w:rsidR="006D70A0" w:rsidRPr="00085B3F" w14:paraId="16C9E497" w14:textId="77777777" w:rsidTr="0008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6593ED40" w14:textId="6EF7535E" w:rsidR="006D70A0" w:rsidRPr="00085B3F" w:rsidRDefault="006D70A0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biaProcessor.py</w:t>
            </w:r>
          </w:p>
        </w:tc>
        <w:tc>
          <w:tcPr>
            <w:tcW w:w="7960" w:type="dxa"/>
            <w:vAlign w:val="center"/>
          </w:tcPr>
          <w:p w14:paraId="7701B000" w14:textId="0DECC52E" w:rsidR="006D70A0" w:rsidRPr="00085B3F" w:rsidRDefault="00F14191" w:rsidP="00687D9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Performs data parsing, conversion and evaluation. Generates new case parameters.</w:t>
            </w:r>
          </w:p>
        </w:tc>
      </w:tr>
      <w:tr w:rsidR="006D70A0" w:rsidRPr="00085B3F" w14:paraId="4AAE8FD8" w14:textId="77777777" w:rsidTr="00085B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405AFE21" w14:textId="158AA4B7" w:rsidR="006D70A0" w:rsidRPr="00085B3F" w:rsidRDefault="006D70A0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biaReport.py</w:t>
            </w:r>
          </w:p>
        </w:tc>
        <w:tc>
          <w:tcPr>
            <w:tcW w:w="7960" w:type="dxa"/>
            <w:vAlign w:val="center"/>
          </w:tcPr>
          <w:p w14:paraId="7DD40AC8" w14:textId="5E158283" w:rsidR="006D70A0" w:rsidRPr="00085B3F" w:rsidRDefault="00F14191" w:rsidP="00687D9E">
            <w:pPr>
              <w:spacing w:beforeLines="20" w:before="48" w:afterLines="20" w:after="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Generates and uploads Excel reports.</w:t>
            </w:r>
          </w:p>
        </w:tc>
      </w:tr>
      <w:tr w:rsidR="00085B3F" w:rsidRPr="00085B3F" w14:paraId="4A4CEB30" w14:textId="77777777" w:rsidTr="00085B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C2E34D9" w14:textId="77777777" w:rsidR="00085B3F" w:rsidRPr="00085B3F" w:rsidRDefault="00085B3F" w:rsidP="00687D9E">
            <w:pPr>
              <w:spacing w:beforeLines="20" w:before="48" w:afterLines="20" w:after="48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biaMail.py</w:t>
            </w:r>
          </w:p>
        </w:tc>
        <w:tc>
          <w:tcPr>
            <w:tcW w:w="7960" w:type="dxa"/>
            <w:vAlign w:val="center"/>
          </w:tcPr>
          <w:p w14:paraId="03AE21A2" w14:textId="77777777" w:rsidR="00085B3F" w:rsidRPr="00085B3F" w:rsidRDefault="00085B3F" w:rsidP="00687D9E">
            <w:pPr>
              <w:spacing w:beforeLines="20" w:before="48" w:afterLines="20" w:after="4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3F">
              <w:rPr>
                <w:rFonts w:ascii="Segoe UI" w:hAnsi="Segoe UI" w:cs="Segoe UI"/>
                <w:sz w:val="20"/>
                <w:szCs w:val="20"/>
              </w:rPr>
              <w:t>Sends a notification to users.</w:t>
            </w:r>
          </w:p>
        </w:tc>
      </w:tr>
    </w:tbl>
    <w:p w14:paraId="683EB4F9" w14:textId="77777777" w:rsidR="00B500A2" w:rsidRDefault="00B500A2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0C456BD0" w14:textId="77777777" w:rsidR="00E57E94" w:rsidRDefault="00E57E94">
      <w:pPr>
        <w:rPr>
          <w:rFonts w:ascii="CIDFont+F2" w:eastAsiaTheme="majorEastAsia" w:hAnsi="CIDFont+F2" w:cs="CIDFont+F2"/>
          <w:color w:val="3B3838"/>
          <w:kern w:val="28"/>
          <w:sz w:val="51"/>
          <w:szCs w:val="51"/>
          <w14:ligatures w14:val="standard"/>
          <w14:numForm w14:val="oldStyle"/>
        </w:rPr>
      </w:pPr>
      <w:r>
        <w:rPr>
          <w:rFonts w:ascii="CIDFont+F2" w:hAnsi="CIDFont+F2" w:cs="CIDFont+F2"/>
          <w:color w:val="3B3838"/>
          <w:sz w:val="51"/>
          <w:szCs w:val="51"/>
        </w:rPr>
        <w:br w:type="page"/>
      </w:r>
    </w:p>
    <w:p w14:paraId="7276B60C" w14:textId="59FE4FBA" w:rsidR="00B500A2" w:rsidRPr="003D316E" w:rsidRDefault="00B500A2" w:rsidP="00B500A2">
      <w:pPr>
        <w:pStyle w:val="Heading1"/>
      </w:pPr>
      <w:bookmarkStart w:id="4" w:name="_Toc97736181"/>
      <w:r>
        <w:rPr>
          <w:rFonts w:ascii="CIDFont+F2" w:hAnsi="CIDFont+F2" w:cs="CIDFont+F2"/>
          <w:color w:val="3B3838"/>
          <w:sz w:val="51"/>
          <w:szCs w:val="51"/>
        </w:rPr>
        <w:lastRenderedPageBreak/>
        <w:t>Application design and workflow</w:t>
      </w:r>
      <w:bookmarkEnd w:id="4"/>
    </w:p>
    <w:p w14:paraId="47F3C35E" w14:textId="7738D877" w:rsidR="00B2545A" w:rsidRDefault="00613022" w:rsidP="00794D5E">
      <w:pPr>
        <w:autoSpaceDE w:val="0"/>
        <w:autoSpaceDN w:val="0"/>
        <w:adjustRightInd w:val="0"/>
        <w:spacing w:before="0" w:after="120" w:line="240" w:lineRule="auto"/>
        <w:jc w:val="both"/>
        <w:rPr>
          <w:rFonts w:ascii="CIDFont+F1" w:hAnsi="CIDFont+F1" w:cs="CIDFont+F1"/>
          <w:color w:val="000000"/>
        </w:rPr>
      </w:pPr>
      <w:r w:rsidRPr="001722BD">
        <w:rPr>
          <w:rFonts w:ascii="CIDFont+F1" w:hAnsi="CIDFont+F1" w:cs="CIDFont+F1"/>
          <w:color w:val="000000"/>
        </w:rPr>
        <w:t xml:space="preserve">On top of </w:t>
      </w:r>
      <w:r w:rsidR="0050616B" w:rsidRPr="001722BD">
        <w:rPr>
          <w:rFonts w:ascii="CIDFont+F1" w:hAnsi="CIDFont+F1" w:cs="CIDFont+F1"/>
          <w:color w:val="000000"/>
        </w:rPr>
        <w:t xml:space="preserve">the program </w:t>
      </w:r>
      <w:r w:rsidR="00C2050B">
        <w:rPr>
          <w:rFonts w:ascii="CIDFont+F1" w:hAnsi="CIDFont+F1" w:cs="CIDFont+F1"/>
          <w:color w:val="000000"/>
        </w:rPr>
        <w:t>modular</w:t>
      </w:r>
      <w:r w:rsidRPr="001722BD">
        <w:rPr>
          <w:rFonts w:ascii="CIDFont+F1" w:hAnsi="CIDFont+F1" w:cs="CIDFont+F1"/>
          <w:color w:val="000000"/>
        </w:rPr>
        <w:t xml:space="preserve"> </w:t>
      </w:r>
      <w:r w:rsidR="00C2050B">
        <w:rPr>
          <w:rFonts w:ascii="CIDFont+F1" w:hAnsi="CIDFont+F1" w:cs="CIDFont+F1"/>
          <w:color w:val="000000"/>
        </w:rPr>
        <w:t>design</w:t>
      </w:r>
      <w:r w:rsidRPr="001722BD">
        <w:rPr>
          <w:rFonts w:ascii="CIDFont+F1" w:hAnsi="CIDFont+F1" w:cs="CIDFont+F1"/>
          <w:color w:val="000000"/>
        </w:rPr>
        <w:t xml:space="preserve"> sits the “app.py” module that represents the main execution script called form the “app.bat” file. </w:t>
      </w:r>
      <w:r w:rsidR="00E76FB0">
        <w:rPr>
          <w:rFonts w:ascii="CIDFont+F1" w:hAnsi="CIDFont+F1" w:cs="CIDFont+F1"/>
          <w:color w:val="000000"/>
        </w:rPr>
        <w:t xml:space="preserve">The module hosts the “main()” procedure representing program entry point. </w:t>
      </w:r>
      <w:r w:rsidR="005C3E13">
        <w:rPr>
          <w:rFonts w:ascii="CIDFont+F1" w:hAnsi="CIDFont+F1" w:cs="CIDFont+F1"/>
          <w:color w:val="000000"/>
        </w:rPr>
        <w:t>By entering this pro</w:t>
      </w:r>
      <w:r w:rsidR="00BF546B">
        <w:rPr>
          <w:rFonts w:ascii="CIDFont+F1" w:hAnsi="CIDFont+F1" w:cs="CIDFont+F1"/>
          <w:color w:val="000000"/>
        </w:rPr>
        <w:t>c</w:t>
      </w:r>
      <w:r w:rsidR="005C3E13">
        <w:rPr>
          <w:rFonts w:ascii="CIDFont+F1" w:hAnsi="CIDFont+F1" w:cs="CIDFont+F1"/>
          <w:color w:val="000000"/>
        </w:rPr>
        <w:t>edure, a</w:t>
      </w:r>
      <w:r w:rsidR="00E76FB0">
        <w:rPr>
          <w:rFonts w:ascii="CIDFont+F1" w:hAnsi="CIDFont+F1" w:cs="CIDFont+F1"/>
          <w:color w:val="000000"/>
        </w:rPr>
        <w:t>pplication execution starts</w:t>
      </w:r>
      <w:r w:rsidR="005C3E13">
        <w:rPr>
          <w:rFonts w:ascii="CIDFont+F1" w:hAnsi="CIDFont+F1" w:cs="CIDFont+F1"/>
          <w:color w:val="000000"/>
        </w:rPr>
        <w:t xml:space="preserve">. </w:t>
      </w:r>
      <w:r w:rsidR="00B2545A" w:rsidRPr="001722BD">
        <w:rPr>
          <w:rFonts w:ascii="CIDFont+F1" w:hAnsi="CIDFont+F1" w:cs="CIDFont+F1"/>
          <w:color w:val="000000"/>
        </w:rPr>
        <w:t>Statements are executed by calling the controlling procedures:</w:t>
      </w:r>
    </w:p>
    <w:p w14:paraId="6615A67A" w14:textId="32F69140" w:rsidR="00B2545A" w:rsidRPr="00B2545A" w:rsidRDefault="00B2545A" w:rsidP="00B2545A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proofErr w:type="spellStart"/>
      <w:r w:rsidRPr="001722BD">
        <w:rPr>
          <w:rFonts w:ascii="CIDFont+F1" w:hAnsi="CIDFont+F1" w:cs="CIDFont+F1"/>
          <w:color w:val="000000"/>
        </w:rPr>
        <w:t>biaController</w:t>
      </w:r>
      <w:proofErr w:type="spellEnd"/>
      <w:r>
        <w:rPr>
          <w:rFonts w:ascii="CIDFont+F1" w:hAnsi="CIDFont+F1" w:cs="CIDFont+F1"/>
          <w:color w:val="000000"/>
        </w:rPr>
        <w:t>.</w:t>
      </w:r>
      <w:r w:rsidRPr="00B2545A">
        <w:rPr>
          <w:rFonts w:ascii="CIDFont+F1" w:hAnsi="CIDFont+F1" w:cs="CIDFont+F1"/>
          <w:color w:val="000000"/>
        </w:rPr>
        <w:t xml:space="preserve"> </w:t>
      </w:r>
      <w:proofErr w:type="spellStart"/>
      <w:r w:rsidRPr="00B2545A">
        <w:rPr>
          <w:rFonts w:ascii="CIDFont+F1" w:hAnsi="CIDFont+F1" w:cs="CIDFont+F1"/>
          <w:color w:val="000000"/>
        </w:rPr>
        <w:t>initialize_log</w:t>
      </w:r>
      <w:proofErr w:type="spellEnd"/>
      <w:r>
        <w:rPr>
          <w:rFonts w:ascii="CIDFont+F1" w:hAnsi="CIDFont+F1" w:cs="CIDFont+F1"/>
          <w:color w:val="000000"/>
        </w:rPr>
        <w:t xml:space="preserve">(): </w:t>
      </w:r>
      <w:r w:rsidRPr="001722BD">
        <w:rPr>
          <w:rFonts w:ascii="CIDFont+F1" w:hAnsi="CIDFont+F1" w:cs="CIDFont+F1"/>
          <w:color w:val="000000"/>
        </w:rPr>
        <w:t>load</w:t>
      </w:r>
      <w:r>
        <w:rPr>
          <w:rFonts w:ascii="CIDFont+F1" w:hAnsi="CIDFont+F1" w:cs="CIDFont+F1"/>
          <w:color w:val="000000"/>
        </w:rPr>
        <w:t>s</w:t>
      </w:r>
      <w:r w:rsidRPr="001722BD">
        <w:rPr>
          <w:rFonts w:ascii="CIDFont+F1" w:hAnsi="CIDFont+F1" w:cs="CIDFont+F1"/>
          <w:color w:val="000000"/>
        </w:rPr>
        <w:t xml:space="preserve"> and appl</w:t>
      </w:r>
      <w:r>
        <w:rPr>
          <w:rFonts w:ascii="CIDFont+F1" w:hAnsi="CIDFont+F1" w:cs="CIDFont+F1"/>
          <w:color w:val="000000"/>
        </w:rPr>
        <w:t>ies</w:t>
      </w:r>
      <w:r w:rsidRPr="001722BD">
        <w:rPr>
          <w:rFonts w:ascii="CIDFont+F1" w:hAnsi="CIDFont+F1" w:cs="CIDFont+F1"/>
          <w:color w:val="000000"/>
        </w:rPr>
        <w:t xml:space="preserve"> logging configuration parameters</w:t>
      </w:r>
    </w:p>
    <w:p w14:paraId="336CB525" w14:textId="5FE05798" w:rsidR="00254BCD" w:rsidRPr="001722BD" w:rsidRDefault="00254BC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proofErr w:type="spellStart"/>
      <w:r w:rsidRPr="001722BD">
        <w:rPr>
          <w:rFonts w:ascii="CIDFont+F1" w:hAnsi="CIDFont+F1" w:cs="CIDFont+F1"/>
          <w:color w:val="000000"/>
        </w:rPr>
        <w:t>biaController.load_app_config</w:t>
      </w:r>
      <w:proofErr w:type="spellEnd"/>
      <w:r w:rsidRPr="001722BD">
        <w:rPr>
          <w:rFonts w:ascii="CIDFont+F1" w:hAnsi="CIDFont+F1" w:cs="CIDFont+F1"/>
          <w:color w:val="000000"/>
        </w:rPr>
        <w:t>(): loads application configuration parameters</w:t>
      </w:r>
    </w:p>
    <w:p w14:paraId="46342C94" w14:textId="7BDCC78D" w:rsidR="00254BCD" w:rsidRPr="001722BD" w:rsidRDefault="00254BC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proofErr w:type="spellStart"/>
      <w:r w:rsidRPr="001722BD">
        <w:rPr>
          <w:rFonts w:ascii="CIDFont+F1" w:hAnsi="CIDFont+F1" w:cs="CIDFont+F1"/>
          <w:color w:val="000000"/>
        </w:rPr>
        <w:t>biaController.load_processing_rules</w:t>
      </w:r>
      <w:proofErr w:type="spellEnd"/>
      <w:r w:rsidRPr="001722BD">
        <w:rPr>
          <w:rFonts w:ascii="CIDFont+F1" w:hAnsi="CIDFont+F1" w:cs="CIDFont+F1"/>
          <w:color w:val="000000"/>
        </w:rPr>
        <w:t>(): loads data processing rules</w:t>
      </w:r>
    </w:p>
    <w:p w14:paraId="23A1E855" w14:textId="335C6D60" w:rsidR="00254BCD" w:rsidRPr="001722BD" w:rsidRDefault="00254BC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proofErr w:type="spellStart"/>
      <w:r w:rsidRPr="001722BD">
        <w:rPr>
          <w:rFonts w:ascii="CIDFont+F1" w:hAnsi="CIDFont+F1" w:cs="CIDFont+F1"/>
          <w:color w:val="000000"/>
        </w:rPr>
        <w:t>biaController.get_active_entities</w:t>
      </w:r>
      <w:proofErr w:type="spellEnd"/>
      <w:r w:rsidRPr="001722BD">
        <w:rPr>
          <w:rFonts w:ascii="CIDFont+F1" w:hAnsi="CIDFont+F1" w:cs="CIDFont+F1"/>
          <w:color w:val="000000"/>
        </w:rPr>
        <w:t>(): returns a list of countries to process</w:t>
      </w:r>
    </w:p>
    <w:p w14:paraId="227CF3A9" w14:textId="74A83561" w:rsidR="00391BFD" w:rsidRPr="001722BD" w:rsidRDefault="00391BF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r w:rsidRPr="001722BD">
        <w:rPr>
          <w:rFonts w:ascii="CIDFont+F1" w:hAnsi="CIDFont+F1" w:cs="CIDFont+F1"/>
          <w:color w:val="000000"/>
        </w:rPr>
        <w:t>biaController.export_fbl5n_data(): exports accounting data from FBL5N transaction</w:t>
      </w:r>
    </w:p>
    <w:p w14:paraId="61DED0CB" w14:textId="591A0359" w:rsidR="00391BFD" w:rsidRPr="001722BD" w:rsidRDefault="00391BF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r w:rsidRPr="001722BD">
        <w:rPr>
          <w:rFonts w:ascii="CIDFont+F1" w:hAnsi="CIDFont+F1" w:cs="CIDFont+F1"/>
          <w:color w:val="000000"/>
        </w:rPr>
        <w:t>biaController.preprocess_fbl5n_data(): parses and converts data, then and extracts case IDs from data</w:t>
      </w:r>
    </w:p>
    <w:p w14:paraId="4247293E" w14:textId="7F783D54" w:rsidR="00391BFD" w:rsidRPr="001722BD" w:rsidRDefault="00391BF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proofErr w:type="spellStart"/>
      <w:r w:rsidRPr="001722BD">
        <w:rPr>
          <w:rFonts w:ascii="CIDFont+F1" w:hAnsi="CIDFont+F1" w:cs="CIDFont+F1"/>
          <w:color w:val="000000"/>
        </w:rPr>
        <w:t>biaController.export_dms_data</w:t>
      </w:r>
      <w:proofErr w:type="spellEnd"/>
      <w:r w:rsidRPr="001722BD">
        <w:rPr>
          <w:rFonts w:ascii="CIDFont+F1" w:hAnsi="CIDFont+F1" w:cs="CIDFont+F1"/>
          <w:color w:val="000000"/>
        </w:rPr>
        <w:t>(): exports disputed data from UDM_DISPUTE transaction</w:t>
      </w:r>
    </w:p>
    <w:p w14:paraId="45E40D19" w14:textId="6B0C031D" w:rsidR="00391BFD" w:rsidRPr="001722BD" w:rsidRDefault="00391BF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proofErr w:type="spellStart"/>
      <w:r w:rsidRPr="001722BD">
        <w:rPr>
          <w:rFonts w:ascii="CIDFont+F1" w:hAnsi="CIDFont+F1" w:cs="CIDFont+F1"/>
          <w:color w:val="000000"/>
        </w:rPr>
        <w:t>biaController.preprocess_dms_data</w:t>
      </w:r>
      <w:proofErr w:type="spellEnd"/>
      <w:r w:rsidRPr="001722BD">
        <w:rPr>
          <w:rFonts w:ascii="CIDFont+F1" w:hAnsi="CIDFont+F1" w:cs="CIDFont+F1"/>
          <w:color w:val="000000"/>
        </w:rPr>
        <w:t>(): preprocesses accounting and disputed data</w:t>
      </w:r>
    </w:p>
    <w:p w14:paraId="2D00B35F" w14:textId="15C62060" w:rsidR="00391BFD" w:rsidRPr="001722BD" w:rsidRDefault="00391BF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proofErr w:type="spellStart"/>
      <w:r w:rsidRPr="001722BD">
        <w:rPr>
          <w:rFonts w:ascii="CIDFont+F1" w:hAnsi="CIDFont+F1" w:cs="CIDFont+F1"/>
          <w:color w:val="000000"/>
        </w:rPr>
        <w:t>biaController.process_disputes</w:t>
      </w:r>
      <w:proofErr w:type="spellEnd"/>
      <w:r w:rsidRPr="001722BD">
        <w:rPr>
          <w:rFonts w:ascii="CIDFont+F1" w:hAnsi="CIDFont+F1" w:cs="CIDFont+F1"/>
          <w:color w:val="000000"/>
        </w:rPr>
        <w:t>(): updates case parameters in DISPUTE transaction</w:t>
      </w:r>
    </w:p>
    <w:p w14:paraId="0B7C4995" w14:textId="6B9AAD9C" w:rsidR="00391BFD" w:rsidRPr="001722BD" w:rsidRDefault="00391BF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proofErr w:type="spellStart"/>
      <w:r w:rsidRPr="001722BD">
        <w:rPr>
          <w:rFonts w:ascii="CIDFont+F1" w:hAnsi="CIDFont+F1" w:cs="CIDFont+F1"/>
          <w:color w:val="000000"/>
        </w:rPr>
        <w:t>biaController.report_output</w:t>
      </w:r>
      <w:proofErr w:type="spellEnd"/>
      <w:r w:rsidRPr="001722BD">
        <w:rPr>
          <w:rFonts w:ascii="CIDFont+F1" w:hAnsi="CIDFont+F1" w:cs="CIDFont+F1"/>
          <w:color w:val="000000"/>
        </w:rPr>
        <w:t>(): generates and uploads report files to user-defined network directory</w:t>
      </w:r>
    </w:p>
    <w:p w14:paraId="234B3819" w14:textId="465BF031" w:rsidR="00391BFD" w:rsidRPr="00794D5E" w:rsidRDefault="00391BFD" w:rsidP="00794D5E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before="0" w:after="120" w:line="240" w:lineRule="auto"/>
        <w:ind w:left="709"/>
        <w:rPr>
          <w:rFonts w:ascii="CIDFont+F1" w:hAnsi="CIDFont+F1" w:cs="CIDFont+F1"/>
          <w:color w:val="000000"/>
        </w:rPr>
      </w:pPr>
      <w:proofErr w:type="spellStart"/>
      <w:r w:rsidRPr="001722BD">
        <w:rPr>
          <w:rFonts w:ascii="CIDFont+F1" w:hAnsi="CIDFont+F1" w:cs="CIDFont+F1"/>
          <w:color w:val="000000"/>
        </w:rPr>
        <w:t>biaController.release</w:t>
      </w:r>
      <w:proofErr w:type="spellEnd"/>
      <w:r w:rsidRPr="001722BD">
        <w:rPr>
          <w:rFonts w:ascii="CIDFont+F1" w:hAnsi="CIDFont+F1" w:cs="CIDFont+F1"/>
          <w:color w:val="000000"/>
        </w:rPr>
        <w:t>(): releases all application-allocated resources and logs out from  SAP GUI.</w:t>
      </w:r>
    </w:p>
    <w:p w14:paraId="2CB05E39" w14:textId="5E45CAD9" w:rsidR="00C83EA5" w:rsidRPr="001722BD" w:rsidRDefault="00391BFD" w:rsidP="00E57E94">
      <w:pPr>
        <w:spacing w:before="120" w:after="240"/>
        <w:jc w:val="both"/>
      </w:pPr>
      <w:r w:rsidRPr="001722BD">
        <w:rPr>
          <w:rFonts w:ascii="CIDFont+F1" w:hAnsi="CIDFont+F1" w:cs="CIDFont+F1"/>
          <w:color w:val="000000"/>
        </w:rPr>
        <w:t xml:space="preserve">Once the </w:t>
      </w:r>
      <w:r w:rsidRPr="001722BD">
        <w:t xml:space="preserve">program exits </w:t>
      </w:r>
      <w:r w:rsidR="00CB14C5">
        <w:t>the “</w:t>
      </w:r>
      <w:r w:rsidRPr="001722BD">
        <w:t>main()</w:t>
      </w:r>
      <w:r w:rsidR="00CB14C5">
        <w:t>”</w:t>
      </w:r>
      <w:r w:rsidRPr="001722BD">
        <w:t xml:space="preserve"> procedure, a return code is received by the “app.py” script. This code is further passed onto the “</w:t>
      </w:r>
      <w:proofErr w:type="spellStart"/>
      <w:r w:rsidRPr="001722BD">
        <w:t>sys.exit</w:t>
      </w:r>
      <w:proofErr w:type="spellEnd"/>
      <w:r w:rsidRPr="001722BD">
        <w:t>()” procedure, which allows captur</w:t>
      </w:r>
      <w:r w:rsidR="000F3698">
        <w:t>ing</w:t>
      </w:r>
      <w:r w:rsidRPr="001722BD">
        <w:t xml:space="preserve"> the return state by </w:t>
      </w:r>
      <w:r w:rsidR="00FB66FA">
        <w:t xml:space="preserve">the </w:t>
      </w:r>
      <w:r w:rsidR="002509F9">
        <w:t>script caller</w:t>
      </w:r>
      <w:r w:rsidRPr="001722BD">
        <w:t xml:space="preserve"> (see section “Error handling” for a complete list of return codes)</w:t>
      </w:r>
      <w:r w:rsidR="00E21E60">
        <w:t>.</w:t>
      </w:r>
    </w:p>
    <w:p w14:paraId="2D22A6E9" w14:textId="0189949D" w:rsidR="005103C7" w:rsidRPr="00E57E94" w:rsidRDefault="00617DAF" w:rsidP="00F7326A">
      <w:pPr>
        <w:autoSpaceDE w:val="0"/>
        <w:autoSpaceDN w:val="0"/>
        <w:adjustRightInd w:val="0"/>
        <w:spacing w:before="0" w:after="120" w:line="240" w:lineRule="auto"/>
        <w:rPr>
          <w:rFonts w:ascii="CIDFont+F1" w:hAnsi="CIDFont+F1" w:cs="CIDFont+F1"/>
          <w:color w:val="000000"/>
        </w:rPr>
      </w:pPr>
      <w:r w:rsidRPr="00E57E94">
        <w:rPr>
          <w:rFonts w:ascii="CIDFont+F1" w:hAnsi="CIDFont+F1" w:cs="CIDFont+F1"/>
          <w:b/>
          <w:bCs/>
          <w:color w:val="000000"/>
        </w:rPr>
        <w:t>Figure</w:t>
      </w:r>
      <w:r w:rsidR="00F7326A" w:rsidRPr="00E57E94">
        <w:rPr>
          <w:rFonts w:ascii="CIDFont+F1" w:hAnsi="CIDFont+F1" w:cs="CIDFont+F1"/>
          <w:b/>
          <w:bCs/>
          <w:color w:val="000000"/>
        </w:rPr>
        <w:t xml:space="preserve"> 2</w:t>
      </w:r>
      <w:r w:rsidRPr="00E57E94">
        <w:rPr>
          <w:rFonts w:ascii="CIDFont+F1" w:hAnsi="CIDFont+F1" w:cs="CIDFont+F1"/>
          <w:color w:val="000000"/>
        </w:rPr>
        <w:t xml:space="preserve">: </w:t>
      </w:r>
      <w:r w:rsidR="00EF67E3" w:rsidRPr="00E57E94">
        <w:rPr>
          <w:rFonts w:ascii="CIDFont+F1" w:hAnsi="CIDFont+F1" w:cs="CIDFont+F1"/>
          <w:color w:val="000000"/>
        </w:rPr>
        <w:t xml:space="preserve">Scheme of the </w:t>
      </w:r>
      <w:r w:rsidR="0094512F" w:rsidRPr="00E57E94">
        <w:rPr>
          <w:rFonts w:ascii="CIDFont+F1" w:hAnsi="CIDFont+F1" w:cs="CIDFont+F1"/>
          <w:color w:val="000000"/>
        </w:rPr>
        <w:t xml:space="preserve">application </w:t>
      </w:r>
      <w:r w:rsidRPr="00E57E94">
        <w:rPr>
          <w:rFonts w:ascii="CIDFont+F1" w:hAnsi="CIDFont+F1" w:cs="CIDFont+F1"/>
          <w:color w:val="000000"/>
        </w:rPr>
        <w:t xml:space="preserve">design </w:t>
      </w:r>
      <w:r w:rsidR="00F7326A" w:rsidRPr="00E57E94">
        <w:rPr>
          <w:rFonts w:ascii="CIDFont+F1" w:hAnsi="CIDFont+F1" w:cs="CIDFont+F1"/>
          <w:color w:val="000000"/>
        </w:rPr>
        <w:t xml:space="preserve">with </w:t>
      </w:r>
      <w:r w:rsidR="001B4458" w:rsidRPr="00E57E94">
        <w:rPr>
          <w:rFonts w:ascii="CIDFont+F1" w:hAnsi="CIDFont+F1" w:cs="CIDFont+F1"/>
          <w:color w:val="000000"/>
        </w:rPr>
        <w:t xml:space="preserve">indicated </w:t>
      </w:r>
      <w:r w:rsidR="00E63D17" w:rsidRPr="00E57E94">
        <w:rPr>
          <w:rFonts w:ascii="CIDFont+F1" w:hAnsi="CIDFont+F1" w:cs="CIDFont+F1"/>
          <w:color w:val="000000"/>
        </w:rPr>
        <w:t xml:space="preserve">inter-modular </w:t>
      </w:r>
      <w:r w:rsidR="00F7326A" w:rsidRPr="00E57E94">
        <w:rPr>
          <w:rFonts w:ascii="CIDFont+F1" w:hAnsi="CIDFont+F1" w:cs="CIDFont+F1"/>
          <w:color w:val="000000"/>
        </w:rPr>
        <w:t>data and control flow</w:t>
      </w:r>
      <w:r w:rsidR="001057FA" w:rsidRPr="00E57E94">
        <w:rPr>
          <w:rFonts w:ascii="CIDFont+F1" w:hAnsi="CIDFont+F1" w:cs="CIDFont+F1"/>
          <w:color w:val="000000"/>
        </w:rPr>
        <w:t>s</w:t>
      </w:r>
      <w:r w:rsidR="00F7326A" w:rsidRPr="00E57E94">
        <w:rPr>
          <w:rFonts w:ascii="CIDFont+F1" w:hAnsi="CIDFont+F1" w:cs="CIDFont+F1"/>
          <w:color w:val="000000"/>
        </w:rPr>
        <w:t>.</w:t>
      </w:r>
    </w:p>
    <w:p w14:paraId="7184E585" w14:textId="476B2521" w:rsidR="005103C7" w:rsidRPr="00EB1A50" w:rsidRDefault="009315FF" w:rsidP="00EB1A50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18"/>
          <w:szCs w:val="18"/>
        </w:rPr>
      </w:pP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6ADEBE" wp14:editId="65A52B44">
                <wp:simplePos x="0" y="0"/>
                <wp:positionH relativeFrom="column">
                  <wp:posOffset>1723967</wp:posOffset>
                </wp:positionH>
                <wp:positionV relativeFrom="paragraph">
                  <wp:posOffset>56862</wp:posOffset>
                </wp:positionV>
                <wp:extent cx="1101436" cy="145473"/>
                <wp:effectExtent l="0" t="0" r="0" b="698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436" cy="145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AC5AEE" w14:textId="10EC4359" w:rsidR="00A918BC" w:rsidRPr="003032BD" w:rsidRDefault="00A918BC" w:rsidP="00A918BC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3032BD">
                              <w:rPr>
                                <w:sz w:val="16"/>
                                <w:szCs w:val="16"/>
                                <w:lang w:val="sk-SK"/>
                              </w:rPr>
                              <w:t>calls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DEBE" id="Text Box 61" o:spid="_x0000_s1046" type="#_x0000_t202" style="position:absolute;margin-left:135.75pt;margin-top:4.5pt;width:86.75pt;height:11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" filled="f" stroked="f" strokeweight=".5pt">
                <v:textbox inset=",0,,0">
                  <w:txbxContent>
                    <w:p w14:paraId="65AC5AEE" w14:textId="10EC4359" w:rsidR="00A918BC" w:rsidRPr="003032BD" w:rsidRDefault="00A918BC" w:rsidP="00A918BC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 w:rsidRPr="003032BD">
                        <w:rPr>
                          <w:sz w:val="16"/>
                          <w:szCs w:val="16"/>
                          <w:lang w:val="sk-SK"/>
                        </w:rPr>
                        <w:t>calls</w:t>
                      </w:r>
                    </w:p>
                  </w:txbxContent>
                </v:textbox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540FD03" wp14:editId="0C79CEDC">
                <wp:simplePos x="0" y="0"/>
                <wp:positionH relativeFrom="column">
                  <wp:posOffset>2957195</wp:posOffset>
                </wp:positionH>
                <wp:positionV relativeFrom="paragraph">
                  <wp:posOffset>36830</wp:posOffset>
                </wp:positionV>
                <wp:extent cx="1170709" cy="346363"/>
                <wp:effectExtent l="0" t="0" r="10795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34636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005CB7FF" w14:textId="67AF1ED4" w:rsidR="00F84A2D" w:rsidRDefault="00F84A2D" w:rsidP="00F84A2D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app.py</w:t>
                            </w:r>
                          </w:p>
                          <w:p w14:paraId="443E9171" w14:textId="216C013B" w:rsidR="00EB1A50" w:rsidRPr="00EB1A50" w:rsidRDefault="00EB1A50" w:rsidP="00F84A2D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 xml:space="preserve">- </w:t>
                            </w:r>
                            <w:r w:rsidRPr="00EB1A50"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>main execution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FD03" id="Text Box 4" o:spid="_x0000_s1047" type="#_x0000_t202" style="position:absolute;margin-left:232.85pt;margin-top:2.9pt;width:92.2pt;height:2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" filled="f" strokecolor="#e7e6e6 [3214]" strokeweight=".5pt">
                <v:textbox inset=",0,,0">
                  <w:txbxContent>
                    <w:p w14:paraId="005CB7FF" w14:textId="67AF1ED4" w:rsidR="00F84A2D" w:rsidRDefault="00F84A2D" w:rsidP="00F84A2D">
                      <w:pPr>
                        <w:spacing w:before="0"/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app.py</w:t>
                      </w:r>
                    </w:p>
                    <w:p w14:paraId="443E9171" w14:textId="216C013B" w:rsidR="00EB1A50" w:rsidRPr="00EB1A50" w:rsidRDefault="00EB1A50" w:rsidP="00F84A2D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 xml:space="preserve">- </w:t>
                      </w:r>
                      <w:r w:rsidRPr="00EB1A50"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>main execution script</w:t>
                      </w:r>
                    </w:p>
                  </w:txbxContent>
                </v:textbox>
              </v:shape>
            </w:pict>
          </mc:Fallback>
        </mc:AlternateContent>
      </w:r>
      <w:r w:rsidR="00EB1A50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A023FC6" wp14:editId="38018AC4">
                <wp:simplePos x="0" y="0"/>
                <wp:positionH relativeFrom="column">
                  <wp:posOffset>471056</wp:posOffset>
                </wp:positionH>
                <wp:positionV relativeFrom="paragraph">
                  <wp:posOffset>36888</wp:posOffset>
                </wp:positionV>
                <wp:extent cx="1101436" cy="346075"/>
                <wp:effectExtent l="0" t="0" r="2286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436" cy="346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1437BE3" w14:textId="40C1449B" w:rsidR="00F84A2D" w:rsidRDefault="00F84A2D" w:rsidP="00F84A2D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app.bat</w:t>
                            </w:r>
                          </w:p>
                          <w:p w14:paraId="06EE9C7D" w14:textId="1D748313" w:rsidR="00EB1A50" w:rsidRPr="00EB1A50" w:rsidRDefault="00EB1A50" w:rsidP="00EB1A50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>- application launcher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23FC6" id="Text Box 3" o:spid="_x0000_s1048" type="#_x0000_t202" style="position:absolute;margin-left:37.1pt;margin-top:2.9pt;width:86.75pt;height:2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" filled="f" strokecolor="#e7e6e6 [3214]" strokeweight=".5pt">
                <v:textbox inset=",0,,0">
                  <w:txbxContent>
                    <w:p w14:paraId="61437BE3" w14:textId="40C1449B" w:rsidR="00F84A2D" w:rsidRDefault="00F84A2D" w:rsidP="00F84A2D">
                      <w:pPr>
                        <w:spacing w:before="0"/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app.bat</w:t>
                      </w:r>
                    </w:p>
                    <w:p w14:paraId="06EE9C7D" w14:textId="1D748313" w:rsidR="00EB1A50" w:rsidRPr="00EB1A50" w:rsidRDefault="00EB1A50" w:rsidP="00EB1A50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>- application launcher</w:t>
                      </w:r>
                    </w:p>
                  </w:txbxContent>
                </v:textbox>
              </v:shape>
            </w:pict>
          </mc:Fallback>
        </mc:AlternateContent>
      </w:r>
    </w:p>
    <w:p w14:paraId="7266C7FA" w14:textId="22FD881A" w:rsidR="005103C7" w:rsidRDefault="00EB1A50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5E20D4" wp14:editId="2E354790">
                <wp:simplePos x="0" y="0"/>
                <wp:positionH relativeFrom="column">
                  <wp:posOffset>1572260</wp:posOffset>
                </wp:positionH>
                <wp:positionV relativeFrom="paragraph">
                  <wp:posOffset>63500</wp:posOffset>
                </wp:positionV>
                <wp:extent cx="1368000" cy="0"/>
                <wp:effectExtent l="0" t="76200" r="2286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3A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123.8pt;margin-top:5pt;width:107.7pt;height: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225D4363" w14:textId="64E9EA7B" w:rsidR="005103C7" w:rsidRDefault="009315FF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14E535" wp14:editId="5550EEA6">
                <wp:simplePos x="0" y="0"/>
                <wp:positionH relativeFrom="column">
                  <wp:posOffset>3448339</wp:posOffset>
                </wp:positionH>
                <wp:positionV relativeFrom="paragraph">
                  <wp:posOffset>80645</wp:posOffset>
                </wp:positionV>
                <wp:extent cx="0" cy="678815"/>
                <wp:effectExtent l="76200" t="0" r="95250" b="641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8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8FEC2" id="Straight Arrow Connector 63" o:spid="_x0000_s1026" type="#_x0000_t32" style="position:absolute;margin-left:271.5pt;margin-top:6.35pt;width:0;height:53.45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918B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4CC4DF" wp14:editId="733A649A">
                <wp:simplePos x="0" y="0"/>
                <wp:positionH relativeFrom="column">
                  <wp:posOffset>3600681</wp:posOffset>
                </wp:positionH>
                <wp:positionV relativeFrom="paragraph">
                  <wp:posOffset>84455</wp:posOffset>
                </wp:positionV>
                <wp:extent cx="0" cy="678873"/>
                <wp:effectExtent l="76200" t="38100" r="57150" b="2603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788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1722" id="Straight Arrow Connector 64" o:spid="_x0000_s1026" type="#_x0000_t32" style="position:absolute;margin-left:283.5pt;margin-top:6.65pt;width:0;height:53.45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14:paraId="5DE897ED" w14:textId="1C79EB1A" w:rsidR="005103C7" w:rsidRPr="00A34538" w:rsidRDefault="009315FF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16"/>
          <w:szCs w:val="16"/>
        </w:rPr>
      </w:pP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28509F" wp14:editId="20E82619">
                <wp:simplePos x="0" y="0"/>
                <wp:positionH relativeFrom="column">
                  <wp:posOffset>2894214</wp:posOffset>
                </wp:positionH>
                <wp:positionV relativeFrom="paragraph">
                  <wp:posOffset>50108</wp:posOffset>
                </wp:positionV>
                <wp:extent cx="547255" cy="311612"/>
                <wp:effectExtent l="0" t="0" r="0" b="127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55" cy="311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C2D2CB" w14:textId="7303C9B3" w:rsidR="00A918BC" w:rsidRDefault="00A918BC" w:rsidP="00A918BC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  <w:lang w:val="sk-SK"/>
                              </w:rPr>
                              <w:t>provide</w:t>
                            </w:r>
                            <w:r w:rsidR="009315FF"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  <w:lang w:val="sk-SK"/>
                              </w:rPr>
                              <w:t>s</w:t>
                            </w:r>
                          </w:p>
                          <w:p w14:paraId="43B134EA" w14:textId="1627CBD1" w:rsidR="00A918BC" w:rsidRPr="00A918BC" w:rsidRDefault="00A918BC" w:rsidP="00A918BC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  <w:lang w:val="sk-SK"/>
                              </w:rPr>
                              <w:t>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509F" id="Text Box 62" o:spid="_x0000_s1049" type="#_x0000_t202" style="position:absolute;margin-left:227.9pt;margin-top:3.95pt;width:43.1pt;height:24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" filled="f" stroked="f" strokeweight=".5pt">
                <v:textbox inset=",0,,0">
                  <w:txbxContent>
                    <w:p w14:paraId="0FC2D2CB" w14:textId="7303C9B3" w:rsidR="00A918BC" w:rsidRDefault="00A918BC" w:rsidP="00A918BC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  <w:lang w:val="sk-SK"/>
                        </w:rPr>
                        <w:t>provide</w:t>
                      </w:r>
                      <w:r w:rsidR="009315FF"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  <w:lang w:val="sk-SK"/>
                        </w:rPr>
                        <w:t>s</w:t>
                      </w:r>
                    </w:p>
                    <w:p w14:paraId="43B134EA" w14:textId="1627CBD1" w:rsidR="00A918BC" w:rsidRPr="00A918BC" w:rsidRDefault="00A918BC" w:rsidP="00A918BC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  <w:lang w:val="sk-SK"/>
                        </w:rPr>
                        <w:t>control</w:t>
                      </w:r>
                    </w:p>
                  </w:txbxContent>
                </v:textbox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3DDE5DC" wp14:editId="050A53BE">
                <wp:simplePos x="0" y="0"/>
                <wp:positionH relativeFrom="column">
                  <wp:posOffset>3601373</wp:posOffset>
                </wp:positionH>
                <wp:positionV relativeFrom="paragraph">
                  <wp:posOffset>49530</wp:posOffset>
                </wp:positionV>
                <wp:extent cx="637309" cy="311612"/>
                <wp:effectExtent l="0" t="0" r="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309" cy="311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BD345" w14:textId="735DD90D" w:rsidR="00A918BC" w:rsidRPr="00A918BC" w:rsidRDefault="00A918BC" w:rsidP="00A918BC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  <w:lang w:val="sk-SK"/>
                              </w:rPr>
                              <w:t>handle</w:t>
                            </w:r>
                            <w:r w:rsidR="009315FF"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  <w:lang w:val="sk-SK"/>
                              </w:rPr>
                              <w:t>s</w:t>
                            </w: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  <w:lang w:val="sk-SK"/>
                              </w:rPr>
                              <w:t xml:space="preserve">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E5DC" id="Text Box 65" o:spid="_x0000_s1050" type="#_x0000_t202" style="position:absolute;margin-left:283.55pt;margin-top:3.9pt;width:50.2pt;height:24.5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" filled="f" stroked="f" strokeweight=".5pt">
                <v:textbox inset=",0,,0">
                  <w:txbxContent>
                    <w:p w14:paraId="34DBD345" w14:textId="735DD90D" w:rsidR="00A918BC" w:rsidRPr="00A918BC" w:rsidRDefault="00A918BC" w:rsidP="00A918BC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  <w:lang w:val="sk-SK"/>
                        </w:rPr>
                        <w:t>handle</w:t>
                      </w:r>
                      <w:r w:rsidR="009315FF"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  <w:lang w:val="sk-SK"/>
                        </w:rPr>
                        <w:t>s</w:t>
                      </w: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  <w:lang w:val="sk-SK"/>
                        </w:rPr>
                        <w:t xml:space="preserve"> response</w:t>
                      </w:r>
                    </w:p>
                  </w:txbxContent>
                </v:textbox>
              </v:shape>
            </w:pict>
          </mc:Fallback>
        </mc:AlternateContent>
      </w:r>
    </w:p>
    <w:p w14:paraId="499DF356" w14:textId="1FB34CCC" w:rsidR="005103C7" w:rsidRDefault="005103C7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7CE51FA8" w14:textId="12727F9B" w:rsidR="005103C7" w:rsidRDefault="005103C7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7D41EA55" w14:textId="29215362" w:rsidR="005103C7" w:rsidRDefault="00617DAF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57BD64E4" wp14:editId="5BEB9BF9">
                <wp:simplePos x="0" y="0"/>
                <wp:positionH relativeFrom="column">
                  <wp:posOffset>4079240</wp:posOffset>
                </wp:positionH>
                <wp:positionV relativeFrom="paragraph">
                  <wp:posOffset>154940</wp:posOffset>
                </wp:positionV>
                <wp:extent cx="1115060" cy="3048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7F6558" w14:textId="0F189B64" w:rsidR="003032BD" w:rsidRPr="00D64481" w:rsidRDefault="003032BD" w:rsidP="000603B8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controls report creation and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D64E4" id="Text Box 50" o:spid="_x0000_s1051" type="#_x0000_t202" style="position:absolute;margin-left:321.2pt;margin-top:12.2pt;width:87.8pt;height:24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" filled="f" stroked="f" strokeweight=".5pt">
                <v:textbox inset=",0,,0">
                  <w:txbxContent>
                    <w:p w14:paraId="127F6558" w14:textId="0F189B64" w:rsidR="003032BD" w:rsidRPr="00D64481" w:rsidRDefault="003032BD" w:rsidP="000603B8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controls report creation and upload</w:t>
                      </w:r>
                    </w:p>
                  </w:txbxContent>
                </v:textbox>
              </v:shape>
            </w:pict>
          </mc:Fallback>
        </mc:AlternateContent>
      </w:r>
      <w:r w:rsidR="009315F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3BF6B3" wp14:editId="783B5E83">
                <wp:simplePos x="0" y="0"/>
                <wp:positionH relativeFrom="column">
                  <wp:posOffset>2957945</wp:posOffset>
                </wp:positionH>
                <wp:positionV relativeFrom="paragraph">
                  <wp:posOffset>147724</wp:posOffset>
                </wp:positionV>
                <wp:extent cx="1170305" cy="1981200"/>
                <wp:effectExtent l="0" t="0" r="1079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92D40B" w14:textId="436B7FCA" w:rsidR="00F84A2D" w:rsidRPr="00F84A2D" w:rsidRDefault="00F84A2D" w:rsidP="00F84A2D">
                            <w:pPr>
                              <w:spacing w:befor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biaController.py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BF6B3" id="Text Box 14" o:spid="_x0000_s1052" type="#_x0000_t202" style="position:absolute;margin-left:232.9pt;margin-top:11.65pt;width:92.15pt;height:15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" filled="f" strokecolor="#e7e6e6 [3214]" strokeweight=".5pt">
                <v:textbox inset=",0,,0">
                  <w:txbxContent>
                    <w:p w14:paraId="1D92D40B" w14:textId="436B7FCA" w:rsidR="00F84A2D" w:rsidRPr="00F84A2D" w:rsidRDefault="00F84A2D" w:rsidP="00F84A2D">
                      <w:pPr>
                        <w:spacing w:before="0"/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biaController.py</w:t>
                      </w:r>
                    </w:p>
                  </w:txbxContent>
                </v:textbox>
              </v:shape>
            </w:pict>
          </mc:Fallback>
        </mc:AlternateContent>
      </w:r>
      <w:r w:rsidR="00AE3CEB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9EF204" wp14:editId="51693C27">
                <wp:simplePos x="0" y="0"/>
                <wp:positionH relativeFrom="column">
                  <wp:posOffset>276860</wp:posOffset>
                </wp:positionH>
                <wp:positionV relativeFrom="paragraph">
                  <wp:posOffset>154305</wp:posOffset>
                </wp:positionV>
                <wp:extent cx="1530350" cy="553720"/>
                <wp:effectExtent l="0" t="0" r="12700" b="1778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350" cy="553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EFE19A6" w14:textId="246908FA" w:rsidR="00F84A2D" w:rsidRDefault="00F84A2D" w:rsidP="00A34538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biaSAP.py</w:t>
                            </w:r>
                          </w:p>
                          <w:p w14:paraId="6C8A11EB" w14:textId="7CEBAC70" w:rsidR="00EE297C" w:rsidRPr="009315FF" w:rsidRDefault="00EE297C" w:rsidP="009315FF">
                            <w:pPr>
                              <w:autoSpaceDE w:val="0"/>
                              <w:autoSpaceDN w:val="0"/>
                              <w:adjustRightInd w:val="0"/>
                              <w:spacing w:before="0" w:line="240" w:lineRule="auto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>- logs in to SAP GUI</w:t>
                            </w:r>
                            <w:r w:rsidR="00C06531"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 xml:space="preserve">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F204" id="Text Box 40" o:spid="_x0000_s1053" type="#_x0000_t202" style="position:absolute;margin-left:21.8pt;margin-top:12.15pt;width:120.5pt;height:4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" filled="f" strokecolor="#e7e6e6 [3214]" strokeweight=".5pt">
                <v:textbox inset=",0,,0">
                  <w:txbxContent>
                    <w:p w14:paraId="7EFE19A6" w14:textId="246908FA" w:rsidR="00F84A2D" w:rsidRDefault="00F84A2D" w:rsidP="00A34538">
                      <w:pPr>
                        <w:spacing w:before="0"/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biaSAP.py</w:t>
                      </w:r>
                    </w:p>
                    <w:p w14:paraId="6C8A11EB" w14:textId="7CEBAC70" w:rsidR="00EE297C" w:rsidRPr="009315FF" w:rsidRDefault="00EE297C" w:rsidP="009315FF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>- logs in to SAP GUI</w:t>
                      </w:r>
                      <w:r w:rsidR="00C06531"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 xml:space="preserve"> application</w:t>
                      </w:r>
                    </w:p>
                  </w:txbxContent>
                </v:textbox>
              </v:shape>
            </w:pict>
          </mc:Fallback>
        </mc:AlternateContent>
      </w:r>
      <w:r w:rsidR="00AE3CEB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9F35C2" wp14:editId="3FE6CAC7">
                <wp:simplePos x="0" y="0"/>
                <wp:positionH relativeFrom="column">
                  <wp:posOffset>5092700</wp:posOffset>
                </wp:positionH>
                <wp:positionV relativeFrom="paragraph">
                  <wp:posOffset>147435</wp:posOffset>
                </wp:positionV>
                <wp:extent cx="1648460" cy="477981"/>
                <wp:effectExtent l="0" t="0" r="2794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4779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D6CAD60" w14:textId="0C335D68" w:rsidR="00F84A2D" w:rsidRDefault="00F84A2D" w:rsidP="00A34538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biaReport.py</w:t>
                            </w:r>
                          </w:p>
                          <w:p w14:paraId="76E62494" w14:textId="031DED70" w:rsidR="00C06531" w:rsidRPr="009315FF" w:rsidRDefault="00C06531" w:rsidP="009315FF">
                            <w:pPr>
                              <w:spacing w:before="0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>- creates and uploads Excel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35C2" id="Text Box 38" o:spid="_x0000_s1054" type="#_x0000_t202" style="position:absolute;margin-left:401pt;margin-top:11.6pt;width:129.8pt;height:37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" filled="f" strokecolor="#e7e6e6 [3214]" strokeweight=".5pt">
                <v:textbox inset=",0,,0">
                  <w:txbxContent>
                    <w:p w14:paraId="4D6CAD60" w14:textId="0C335D68" w:rsidR="00F84A2D" w:rsidRDefault="00F84A2D" w:rsidP="00A34538">
                      <w:pPr>
                        <w:spacing w:before="0"/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biaReport.py</w:t>
                      </w:r>
                    </w:p>
                    <w:p w14:paraId="76E62494" w14:textId="031DED70" w:rsidR="00C06531" w:rsidRPr="009315FF" w:rsidRDefault="00C06531" w:rsidP="009315FF">
                      <w:pPr>
                        <w:spacing w:before="0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>- creates and uploads Excel reports</w:t>
                      </w:r>
                    </w:p>
                  </w:txbxContent>
                </v:textbox>
              </v:shape>
            </w:pict>
          </mc:Fallback>
        </mc:AlternateContent>
      </w:r>
    </w:p>
    <w:p w14:paraId="5B6AF7DC" w14:textId="0E430642" w:rsidR="005103C7" w:rsidRDefault="004C19F9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01BEEFAF" wp14:editId="495C01A1">
                <wp:simplePos x="0" y="0"/>
                <wp:positionH relativeFrom="column">
                  <wp:posOffset>3992644</wp:posOffset>
                </wp:positionH>
                <wp:positionV relativeFrom="paragraph">
                  <wp:posOffset>134208</wp:posOffset>
                </wp:positionV>
                <wp:extent cx="2762349" cy="3173997"/>
                <wp:effectExtent l="38100" t="0" r="285750" b="102870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62349" cy="3173997"/>
                          <a:chOff x="176711" y="9687"/>
                          <a:chExt cx="2737182" cy="1662207"/>
                        </a:xfrm>
                      </wpg:grpSpPr>
                      <wps:wsp>
                        <wps:cNvPr id="116" name="Connector: Elbow 116"/>
                        <wps:cNvCnPr/>
                        <wps:spPr>
                          <a:xfrm>
                            <a:off x="176711" y="9687"/>
                            <a:ext cx="751205" cy="1655907"/>
                          </a:xfrm>
                          <a:prstGeom prst="bentConnector3">
                            <a:avLst>
                              <a:gd name="adj1" fmla="val -3564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Straight Arrow Connector 117"/>
                        <wps:cNvCnPr/>
                        <wps:spPr>
                          <a:xfrm>
                            <a:off x="752180" y="1666006"/>
                            <a:ext cx="2161713" cy="5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2E26F9" id="Group 115" o:spid="_x0000_s1026" style="position:absolute;margin-left:314.4pt;margin-top:10.55pt;width:217.5pt;height:249.9pt;flip:x;z-index:251835392;mso-width-relative:margin;mso-height-relative:margin" coordorigin="1767,96" coordsize="27371,16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">
                <v:shape id="Connector: Elbow 116" o:spid="_x0000_s1027" type="#_x0000_t34" style="position:absolute;left:1767;top:96;width:7512;height:165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" adj="-7698" strokecolor="#5b9bd5 [3204]" strokeweight=".5pt"/>
                <v:shape id="Straight Arrow Connector 117" o:spid="_x0000_s1028" type="#_x0000_t32" style="position:absolute;left:7521;top:16660;width:21617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Ms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fv4Ef8+kCfT6FwAA//8DAFBLAQItABQABgAIAAAAIQDb4fbL7gAAAIUBAAATAAAAAAAAAAAA&#10;AAAAAAAAAABbQ29udGVudF9UeXBlc10ueG1sUEsBAi0AFAAGAAgAAAAhAFr0LFu/AAAAFQEAAAsA&#10;AAAAAAAAAAAAAAAAHwEAAF9yZWxzLy5yZWxzUEsBAi0AFAAGAAgAAAAhAJ+wcyz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AE3CEB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546C428" wp14:editId="100EEE1D">
                <wp:simplePos x="0" y="0"/>
                <wp:positionH relativeFrom="column">
                  <wp:posOffset>1866726</wp:posOffset>
                </wp:positionH>
                <wp:positionV relativeFrom="paragraph">
                  <wp:posOffset>61191</wp:posOffset>
                </wp:positionV>
                <wp:extent cx="1101436" cy="145473"/>
                <wp:effectExtent l="0" t="0" r="0" b="698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436" cy="145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F179B" w14:textId="5E7EF75E" w:rsidR="00AE3CEB" w:rsidRPr="00D64481" w:rsidRDefault="00AE3CEB" w:rsidP="00AE3CEB">
                            <w:pPr>
                              <w:spacing w:before="0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requests SAP logon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6C428" id="Text Box 81" o:spid="_x0000_s1055" type="#_x0000_t202" style="position:absolute;margin-left:147pt;margin-top:4.8pt;width:86.75pt;height:11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" filled="f" stroked="f" strokeweight=".5pt">
                <v:textbox inset=",0,,0">
                  <w:txbxContent>
                    <w:p w14:paraId="748F179B" w14:textId="5E7EF75E" w:rsidR="00AE3CEB" w:rsidRPr="00D64481" w:rsidRDefault="00AE3CEB" w:rsidP="00AE3CEB">
                      <w:pPr>
                        <w:spacing w:before="0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requests SAP logon</w:t>
                      </w:r>
                    </w:p>
                  </w:txbxContent>
                </v:textbox>
              </v:shape>
            </w:pict>
          </mc:Fallback>
        </mc:AlternateContent>
      </w:r>
    </w:p>
    <w:p w14:paraId="53FA5AAB" w14:textId="3E423DA0" w:rsidR="005103C7" w:rsidRDefault="004C19F9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847680" behindDoc="0" locked="0" layoutInCell="1" allowOverlap="1" wp14:anchorId="4A6E7C4B" wp14:editId="2DF56516">
                <wp:simplePos x="0" y="0"/>
                <wp:positionH relativeFrom="column">
                  <wp:posOffset>3983218</wp:posOffset>
                </wp:positionH>
                <wp:positionV relativeFrom="paragraph">
                  <wp:posOffset>150122</wp:posOffset>
                </wp:positionV>
                <wp:extent cx="2772298" cy="2501736"/>
                <wp:effectExtent l="0" t="76200" r="200025" b="32385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2772298" cy="2501736"/>
                          <a:chOff x="0" y="0"/>
                          <a:chExt cx="2913893" cy="1665595"/>
                        </a:xfrm>
                      </wpg:grpSpPr>
                      <wps:wsp>
                        <wps:cNvPr id="125" name="Connector: Elbow 125"/>
                        <wps:cNvCnPr/>
                        <wps:spPr>
                          <a:xfrm>
                            <a:off x="0" y="0"/>
                            <a:ext cx="751205" cy="1655907"/>
                          </a:xfrm>
                          <a:prstGeom prst="bentConnector3">
                            <a:avLst>
                              <a:gd name="adj1" fmla="val -23205"/>
                            </a:avLst>
                          </a:prstGeom>
                          <a:ln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Arrow Connector 126"/>
                        <wps:cNvCnPr/>
                        <wps:spPr>
                          <a:xfrm>
                            <a:off x="752180" y="1659707"/>
                            <a:ext cx="2161713" cy="5888"/>
                          </a:xfrm>
                          <a:prstGeom prst="straightConnector1">
                            <a:avLst/>
                          </a:prstGeom>
                          <a:ln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353BA3" id="Group 124" o:spid="_x0000_s1026" style="position:absolute;margin-left:313.65pt;margin-top:11.8pt;width:218.3pt;height:197pt;flip:x;z-index:251847680;mso-width-relative:margin;mso-height-relative:margin" coordsize="29138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">
                <v:shape id="Connector: Elbow 125" o:spid="_x0000_s1027" type="#_x0000_t34" style="position:absolute;width:7512;height:165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" adj="-5012" strokecolor="#5b9bd5 [3204]" strokeweight=".5pt">
                  <v:stroke startarrow="block"/>
                </v:shape>
                <v:shape id="Straight Arrow Connector 126" o:spid="_x0000_s1028" type="#_x0000_t32" style="position:absolute;left:7521;top:16597;width:21617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" strokecolor="#5b9bd5 [3204]" strokeweight=".5pt">
                  <v:stroke joinstyle="miter"/>
                </v:shape>
              </v:group>
            </w:pict>
          </mc:Fallback>
        </mc:AlternateContent>
      </w:r>
      <w:r w:rsidR="00AE3CEB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ACC069" wp14:editId="149EFDF5">
                <wp:simplePos x="0" y="0"/>
                <wp:positionH relativeFrom="column">
                  <wp:posOffset>1816100</wp:posOffset>
                </wp:positionH>
                <wp:positionV relativeFrom="paragraph">
                  <wp:posOffset>154305</wp:posOffset>
                </wp:positionV>
                <wp:extent cx="1101090" cy="145415"/>
                <wp:effectExtent l="0" t="0" r="0" b="698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090" cy="145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D25D30" w14:textId="7F85A15A" w:rsidR="00D64481" w:rsidRPr="00D64481" w:rsidRDefault="00D64481" w:rsidP="00D64481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64481">
                              <w:rPr>
                                <w:sz w:val="16"/>
                                <w:szCs w:val="16"/>
                                <w:lang w:val="sk-SK"/>
                              </w:rPr>
                              <w:t>provides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C069" id="Text Box 67" o:spid="_x0000_s1056" type="#_x0000_t202" style="position:absolute;margin-left:143pt;margin-top:12.15pt;width:86.7pt;height:11.4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" filled="f" stroked="f" strokeweight=".5pt">
                <v:textbox inset=",0,,0">
                  <w:txbxContent>
                    <w:p w14:paraId="2BD25D30" w14:textId="7F85A15A" w:rsidR="00D64481" w:rsidRPr="00D64481" w:rsidRDefault="00D64481" w:rsidP="00D64481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 w:rsidRPr="00D64481">
                        <w:rPr>
                          <w:sz w:val="16"/>
                          <w:szCs w:val="16"/>
                          <w:lang w:val="sk-SK"/>
                        </w:rPr>
                        <w:t>provides session</w:t>
                      </w:r>
                    </w:p>
                  </w:txbxContent>
                </v:textbox>
              </v:shape>
            </w:pict>
          </mc:Fallback>
        </mc:AlternateContent>
      </w:r>
      <w:r w:rsidR="00AE3CEB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F6C2F6" wp14:editId="32815DD2">
                <wp:simplePos x="0" y="0"/>
                <wp:positionH relativeFrom="column">
                  <wp:posOffset>1812925</wp:posOffset>
                </wp:positionH>
                <wp:positionV relativeFrom="paragraph">
                  <wp:posOffset>137160</wp:posOffset>
                </wp:positionV>
                <wp:extent cx="1151890" cy="0"/>
                <wp:effectExtent l="0" t="76200" r="10160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98AF8" id="Straight Arrow Connector 66" o:spid="_x0000_s1026" type="#_x0000_t32" style="position:absolute;margin-left:142.75pt;margin-top:10.8pt;width:90.7pt;height: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E3CEB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461AB8" wp14:editId="27F91583">
                <wp:simplePos x="0" y="0"/>
                <wp:positionH relativeFrom="column">
                  <wp:posOffset>1804035</wp:posOffset>
                </wp:positionH>
                <wp:positionV relativeFrom="paragraph">
                  <wp:posOffset>56515</wp:posOffset>
                </wp:positionV>
                <wp:extent cx="1151890" cy="0"/>
                <wp:effectExtent l="38100" t="76200" r="0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E928C" id="Straight Arrow Connector 80" o:spid="_x0000_s1026" type="#_x0000_t32" style="position:absolute;margin-left:142.05pt;margin-top:4.45pt;width:90.7pt;height:0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E3CEB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EBC382F" wp14:editId="19BAFC5D">
                <wp:simplePos x="0" y="0"/>
                <wp:positionH relativeFrom="column">
                  <wp:posOffset>4142105</wp:posOffset>
                </wp:positionH>
                <wp:positionV relativeFrom="paragraph">
                  <wp:posOffset>123595</wp:posOffset>
                </wp:positionV>
                <wp:extent cx="971550" cy="0"/>
                <wp:effectExtent l="0" t="76200" r="19050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D606" id="Straight Arrow Connector 1" o:spid="_x0000_s1026" type="#_x0000_t32" style="position:absolute;margin-left:326.15pt;margin-top:9.75pt;width:76.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1B6E8826" w14:textId="43A0EAB7" w:rsidR="005103C7" w:rsidRDefault="005103C7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</w:p>
    <w:p w14:paraId="4AE912D1" w14:textId="18DA5D0E" w:rsidR="005103C7" w:rsidRDefault="00AE3CEB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309AA3" wp14:editId="357030FC">
                <wp:simplePos x="0" y="0"/>
                <wp:positionH relativeFrom="column">
                  <wp:posOffset>277092</wp:posOffset>
                </wp:positionH>
                <wp:positionV relativeFrom="paragraph">
                  <wp:posOffset>141085</wp:posOffset>
                </wp:positionV>
                <wp:extent cx="1537854" cy="394335"/>
                <wp:effectExtent l="0" t="0" r="24765" b="2476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854" cy="394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73D85EE" w14:textId="77AB194B" w:rsidR="00F84A2D" w:rsidRDefault="00F84A2D" w:rsidP="00A34538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biaFBL5N.py</w:t>
                            </w:r>
                          </w:p>
                          <w:p w14:paraId="79F65033" w14:textId="48BD4D4B" w:rsidR="00EE297C" w:rsidRPr="00F84A2D" w:rsidRDefault="00EE297C" w:rsidP="00C0653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 xml:space="preserve">- </w:t>
                            </w: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>exports accounting data</w:t>
                            </w:r>
                            <w:r w:rsidR="00111E59"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 xml:space="preserve">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9AA3" id="Text Box 46" o:spid="_x0000_s1057" type="#_x0000_t202" style="position:absolute;margin-left:21.8pt;margin-top:11.1pt;width:121.1pt;height:31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" filled="f" strokecolor="#e7e6e6 [3214]" strokeweight=".5pt">
                <v:textbox inset=",0,,0">
                  <w:txbxContent>
                    <w:p w14:paraId="673D85EE" w14:textId="77AB194B" w:rsidR="00F84A2D" w:rsidRDefault="00F84A2D" w:rsidP="00A34538">
                      <w:pPr>
                        <w:spacing w:before="0"/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biaFBL5N.py</w:t>
                      </w:r>
                    </w:p>
                    <w:p w14:paraId="79F65033" w14:textId="48BD4D4B" w:rsidR="00EE297C" w:rsidRPr="00F84A2D" w:rsidRDefault="00EE297C" w:rsidP="00C0653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 xml:space="preserve">- </w:t>
                      </w: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>exports accounting data</w:t>
                      </w:r>
                      <w:r w:rsidR="00111E59"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 xml:space="preserve"> to file</w:t>
                      </w:r>
                    </w:p>
                  </w:txbxContent>
                </v:textbox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8DB3D88" wp14:editId="2C140C0A">
                <wp:simplePos x="0" y="0"/>
                <wp:positionH relativeFrom="column">
                  <wp:posOffset>1855239</wp:posOffset>
                </wp:positionH>
                <wp:positionV relativeFrom="paragraph">
                  <wp:posOffset>91960</wp:posOffset>
                </wp:positionV>
                <wp:extent cx="1101436" cy="325582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436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4B0BD" w14:textId="39138DAE" w:rsidR="00D64481" w:rsidRPr="00D64481" w:rsidRDefault="003032BD" w:rsidP="00D64481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controls</w:t>
                            </w:r>
                            <w:r w:rsidR="00D64481"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 data 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3D88" id="Text Box 69" o:spid="_x0000_s1058" type="#_x0000_t202" style="position:absolute;margin-left:146.1pt;margin-top:7.25pt;width:86.75pt;height:25.6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" filled="f" stroked="f" strokeweight=".5pt">
                <v:textbox inset=",0,,0">
                  <w:txbxContent>
                    <w:p w14:paraId="6C44B0BD" w14:textId="39138DAE" w:rsidR="00D64481" w:rsidRPr="00D64481" w:rsidRDefault="003032BD" w:rsidP="00D64481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controls</w:t>
                      </w:r>
                      <w:r w:rsidR="00D64481">
                        <w:rPr>
                          <w:sz w:val="16"/>
                          <w:szCs w:val="16"/>
                          <w:lang w:val="sk-SK"/>
                        </w:rPr>
                        <w:t xml:space="preserve"> data export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4C146F" wp14:editId="181EA2F8">
                <wp:simplePos x="0" y="0"/>
                <wp:positionH relativeFrom="column">
                  <wp:posOffset>5112327</wp:posOffset>
                </wp:positionH>
                <wp:positionV relativeFrom="paragraph">
                  <wp:posOffset>92595</wp:posOffset>
                </wp:positionV>
                <wp:extent cx="1648460" cy="539807"/>
                <wp:effectExtent l="0" t="0" r="2794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53980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584B413" w14:textId="77057411" w:rsidR="00F84A2D" w:rsidRDefault="00F84A2D" w:rsidP="00A34538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biaMail.py</w:t>
                            </w:r>
                          </w:p>
                          <w:p w14:paraId="2742AFDB" w14:textId="1EF88870" w:rsidR="00C06531" w:rsidRPr="00F84A2D" w:rsidRDefault="00C06531" w:rsidP="00A34538">
                            <w:pPr>
                              <w:spacing w:before="0"/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>- sends email notification to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C146F" id="Text Box 28" o:spid="_x0000_s1059" type="#_x0000_t202" style="position:absolute;margin-left:402.55pt;margin-top:7.3pt;width:129.8pt;height:42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" filled="f" strokecolor="#e7e6e6 [3214]" strokeweight=".5pt">
                <v:textbox inset=",0,,0">
                  <w:txbxContent>
                    <w:p w14:paraId="6584B413" w14:textId="77057411" w:rsidR="00F84A2D" w:rsidRDefault="00F84A2D" w:rsidP="00A34538">
                      <w:pPr>
                        <w:spacing w:before="0"/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biaMail.py</w:t>
                      </w:r>
                    </w:p>
                    <w:p w14:paraId="2742AFDB" w14:textId="1EF88870" w:rsidR="00C06531" w:rsidRPr="00F84A2D" w:rsidRDefault="00C06531" w:rsidP="00A34538">
                      <w:pPr>
                        <w:spacing w:before="0"/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>- sends email notification to users</w:t>
                      </w:r>
                    </w:p>
                  </w:txbxContent>
                </v:textbox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C481B9" wp14:editId="6A5EB492">
                <wp:simplePos x="0" y="0"/>
                <wp:positionH relativeFrom="column">
                  <wp:posOffset>4078605</wp:posOffset>
                </wp:positionH>
                <wp:positionV relativeFrom="paragraph">
                  <wp:posOffset>90690</wp:posOffset>
                </wp:positionV>
                <wp:extent cx="1115060" cy="30480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50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F6EFC2" w14:textId="77777777" w:rsidR="00AE3CEB" w:rsidRDefault="003032BD" w:rsidP="000603B8">
                            <w:pPr>
                              <w:spacing w:before="0"/>
                              <w:jc w:val="center"/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controls </w:t>
                            </w:r>
                            <w:r w:rsidR="00AE3CEB">
                              <w:rPr>
                                <w:sz w:val="16"/>
                                <w:szCs w:val="16"/>
                                <w:lang w:val="sk-SK"/>
                              </w:rPr>
                              <w:t>sending</w:t>
                            </w:r>
                          </w:p>
                          <w:p w14:paraId="470C4711" w14:textId="2458A58B" w:rsidR="003032BD" w:rsidRPr="00D64481" w:rsidRDefault="00AE3CEB" w:rsidP="000603B8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of notifications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81B9" id="Text Box 51" o:spid="_x0000_s1060" type="#_x0000_t202" style="position:absolute;margin-left:321.15pt;margin-top:7.15pt;width:87.8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" filled="f" stroked="f" strokeweight=".5pt">
                <v:textbox inset=",0,,0">
                  <w:txbxContent>
                    <w:p w14:paraId="28F6EFC2" w14:textId="77777777" w:rsidR="00AE3CEB" w:rsidRDefault="003032BD" w:rsidP="000603B8">
                      <w:pPr>
                        <w:spacing w:before="0"/>
                        <w:jc w:val="center"/>
                        <w:rPr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 xml:space="preserve">controls </w:t>
                      </w:r>
                      <w:r w:rsidR="00AE3CEB">
                        <w:rPr>
                          <w:sz w:val="16"/>
                          <w:szCs w:val="16"/>
                          <w:lang w:val="sk-SK"/>
                        </w:rPr>
                        <w:t>sending</w:t>
                      </w:r>
                    </w:p>
                    <w:p w14:paraId="470C4711" w14:textId="2458A58B" w:rsidR="003032BD" w:rsidRPr="00D64481" w:rsidRDefault="00AE3CEB" w:rsidP="000603B8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of notifications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585FC334" w14:textId="2177DA23" w:rsidR="005103C7" w:rsidRDefault="002C7B32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  <w:r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1065" behindDoc="0" locked="0" layoutInCell="1" allowOverlap="1" wp14:anchorId="547ED7E6" wp14:editId="40C5BCDD">
                <wp:simplePos x="0" y="0"/>
                <wp:positionH relativeFrom="column">
                  <wp:posOffset>270628</wp:posOffset>
                </wp:positionH>
                <wp:positionV relativeFrom="paragraph">
                  <wp:posOffset>161427</wp:posOffset>
                </wp:positionV>
                <wp:extent cx="2913893" cy="1574061"/>
                <wp:effectExtent l="190500" t="0" r="58420" b="83820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3893" cy="1574061"/>
                          <a:chOff x="0" y="0"/>
                          <a:chExt cx="2913893" cy="1665595"/>
                        </a:xfrm>
                      </wpg:grpSpPr>
                      <wps:wsp>
                        <wps:cNvPr id="75" name="Connector: Elbow 75"/>
                        <wps:cNvCnPr/>
                        <wps:spPr>
                          <a:xfrm>
                            <a:off x="0" y="0"/>
                            <a:ext cx="751205" cy="1655907"/>
                          </a:xfrm>
                          <a:prstGeom prst="bentConnector3">
                            <a:avLst>
                              <a:gd name="adj1" fmla="val -2320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/>
                        <wps:spPr>
                          <a:xfrm>
                            <a:off x="752180" y="1659707"/>
                            <a:ext cx="2161713" cy="58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61752B" id="Group 114" o:spid="_x0000_s1026" style="position:absolute;margin-left:21.3pt;margin-top:12.7pt;width:229.45pt;height:123.95pt;z-index:251651065;mso-height-relative:margin" coordsize="29138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">
                <v:shape id="Connector: Elbow 75" o:spid="_x0000_s1027" type="#_x0000_t34" style="position:absolute;width:7512;height:165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" adj="-5012" strokecolor="#5b9bd5 [3204]" strokeweight=".5pt"/>
                <v:shape id="Straight Arrow Connector 79" o:spid="_x0000_s1028" type="#_x0000_t32" style="position:absolute;left:7521;top:16597;width:21617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pAW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8Afcv6Qfo1Q0AAP//AwBQSwECLQAUAAYACAAAACEA2+H2y+4AAACFAQAAEwAAAAAAAAAAAAAA&#10;AAAAAAAAW0NvbnRlbnRfVHlwZXNdLnhtbFBLAQItABQABgAIAAAAIQBa9CxbvwAAABUBAAALAAAA&#10;AAAAAAAAAAAAAB8BAABfcmVscy8ucmVsc1BLAQItABQABgAIAAAAIQBI2pAW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AE3CEB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F03D88" wp14:editId="2DB4F79F">
                <wp:simplePos x="0" y="0"/>
                <wp:positionH relativeFrom="column">
                  <wp:posOffset>1801495</wp:posOffset>
                </wp:positionH>
                <wp:positionV relativeFrom="paragraph">
                  <wp:posOffset>162560</wp:posOffset>
                </wp:positionV>
                <wp:extent cx="1151890" cy="0"/>
                <wp:effectExtent l="38100" t="76200" r="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1ED61" id="Straight Arrow Connector 68" o:spid="_x0000_s1026" type="#_x0000_t32" style="position:absolute;margin-left:141.85pt;margin-top:12.8pt;width:90.7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14:paraId="175AED43" w14:textId="119D7AC0" w:rsidR="005103C7" w:rsidRDefault="00AE3CEB" w:rsidP="0046033E">
      <w:pPr>
        <w:autoSpaceDE w:val="0"/>
        <w:autoSpaceDN w:val="0"/>
        <w:adjustRightInd w:val="0"/>
        <w:spacing w:before="0" w:line="240" w:lineRule="auto"/>
        <w:rPr>
          <w:rFonts w:ascii="CIDFont+F1" w:hAnsi="CIDFont+F1" w:cs="CIDFont+F1"/>
          <w:color w:val="000000"/>
          <w:sz w:val="21"/>
          <w:szCs w:val="21"/>
        </w:rPr>
      </w:pP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7A9A278" wp14:editId="128C54D3">
                <wp:simplePos x="0" y="0"/>
                <wp:positionH relativeFrom="column">
                  <wp:posOffset>4126865</wp:posOffset>
                </wp:positionH>
                <wp:positionV relativeFrom="paragraph">
                  <wp:posOffset>68465</wp:posOffset>
                </wp:positionV>
                <wp:extent cx="971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5798" id="Straight Arrow Connector 52" o:spid="_x0000_s1026" type="#_x0000_t32" style="position:absolute;margin-left:324.95pt;margin-top:5.4pt;width:76.5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62D468AF" w14:textId="4A31844A" w:rsidR="005103C7" w:rsidRDefault="004C19F9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EE44B33" wp14:editId="273B53CD">
                <wp:simplePos x="0" y="0"/>
                <wp:positionH relativeFrom="column">
                  <wp:posOffset>590216</wp:posOffset>
                </wp:positionH>
                <wp:positionV relativeFrom="paragraph">
                  <wp:posOffset>2106655</wp:posOffset>
                </wp:positionV>
                <wp:extent cx="803564" cy="394335"/>
                <wp:effectExtent l="0" t="0" r="15875" b="2476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394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542A0E36" w14:textId="73237539" w:rsidR="000C716F" w:rsidRPr="00082425" w:rsidRDefault="000C716F" w:rsidP="000C716F">
                            <w:pPr>
                              <w:spacing w:before="0"/>
                              <w:jc w:val="center"/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netwwork </w:t>
                            </w: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4B33" id="Text Box 119" o:spid="_x0000_s1061" type="#_x0000_t202" style="position:absolute;margin-left:46.45pt;margin-top:165.9pt;width:63.25pt;height:31.0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" filled="f" strokecolor="#e7e6e6 [3214]" strokeweight=".5pt">
                <v:textbox inset=",0,,0">
                  <w:txbxContent>
                    <w:p w14:paraId="542A0E36" w14:textId="73237539" w:rsidR="000C716F" w:rsidRPr="00082425" w:rsidRDefault="000C716F" w:rsidP="000C716F">
                      <w:pPr>
                        <w:spacing w:before="0"/>
                        <w:jc w:val="center"/>
                        <w:rPr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 xml:space="preserve">netwwork </w:t>
                      </w:r>
                      <w:r>
                        <w:rPr>
                          <w:sz w:val="16"/>
                          <w:szCs w:val="16"/>
                          <w:lang w:val="sk-SK"/>
                        </w:rPr>
                        <w:t>repository</w:t>
                      </w:r>
                    </w:p>
                  </w:txbxContent>
                </v:textbox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89DEE2F" wp14:editId="6DF9D153">
                <wp:simplePos x="0" y="0"/>
                <wp:positionH relativeFrom="column">
                  <wp:posOffset>1390015</wp:posOffset>
                </wp:positionH>
                <wp:positionV relativeFrom="paragraph">
                  <wp:posOffset>2308225</wp:posOffset>
                </wp:positionV>
                <wp:extent cx="1800000" cy="0"/>
                <wp:effectExtent l="38100" t="76200" r="0" b="9525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3A170" id="Straight Arrow Connector 121" o:spid="_x0000_s1026" type="#_x0000_t32" style="position:absolute;margin-left:109.45pt;margin-top:181.75pt;width:141.75pt;height:0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5971D26" wp14:editId="23C44684">
                <wp:simplePos x="0" y="0"/>
                <wp:positionH relativeFrom="column">
                  <wp:posOffset>1906283</wp:posOffset>
                </wp:positionH>
                <wp:positionV relativeFrom="paragraph">
                  <wp:posOffset>2051050</wp:posOffset>
                </wp:positionV>
                <wp:extent cx="1216057" cy="325582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57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49E832" w14:textId="2EB511D4" w:rsidR="000C716F" w:rsidRPr="00D64481" w:rsidRDefault="000C716F" w:rsidP="000C716F">
                            <w:pPr>
                              <w:spacing w:before="0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upload</w:t>
                            </w: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1D26" id="Text Box 122" o:spid="_x0000_s1062" type="#_x0000_t202" style="position:absolute;margin-left:150.1pt;margin-top:161.5pt;width:95.75pt;height:25.6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" filled="f" stroked="f" strokeweight=".5pt">
                <v:textbox inset=",0,,0">
                  <w:txbxContent>
                    <w:p w14:paraId="1049E832" w14:textId="2EB511D4" w:rsidR="000C716F" w:rsidRPr="00D64481" w:rsidRDefault="000C716F" w:rsidP="000C716F">
                      <w:pPr>
                        <w:spacing w:before="0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upload</w:t>
                      </w:r>
                      <w:r>
                        <w:rPr>
                          <w:sz w:val="16"/>
                          <w:szCs w:val="16"/>
                          <w:lang w:val="sk-SK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sk-SK"/>
                        </w:rPr>
                        <w:t>reports</w:t>
                      </w:r>
                    </w:p>
                  </w:txbxContent>
                </v:textbox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FF8F5DE" wp14:editId="0CFC28BF">
                <wp:simplePos x="0" y="0"/>
                <wp:positionH relativeFrom="column">
                  <wp:posOffset>1985004</wp:posOffset>
                </wp:positionH>
                <wp:positionV relativeFrom="paragraph">
                  <wp:posOffset>1177637</wp:posOffset>
                </wp:positionV>
                <wp:extent cx="706293" cy="32558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93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7E549" w14:textId="6D115EF6" w:rsidR="001C6A4E" w:rsidRPr="00D64481" w:rsidRDefault="001C6A4E" w:rsidP="001C6A4E">
                            <w:pPr>
                              <w:spacing w:before="0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writes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F5DE" id="Text Box 77" o:spid="_x0000_s1063" type="#_x0000_t202" style="position:absolute;margin-left:156.3pt;margin-top:92.75pt;width:55.6pt;height:25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" filled="f" stroked="f" strokeweight=".5pt">
                <v:textbox inset=",0,,0">
                  <w:txbxContent>
                    <w:p w14:paraId="53A7E549" w14:textId="6D115EF6" w:rsidR="001C6A4E" w:rsidRPr="00D64481" w:rsidRDefault="001C6A4E" w:rsidP="001C6A4E">
                      <w:pPr>
                        <w:spacing w:before="0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writes data</w:t>
                      </w:r>
                    </w:p>
                  </w:txbxContent>
                </v:textbox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5843FAC" wp14:editId="0F37DED9">
                <wp:simplePos x="0" y="0"/>
                <wp:positionH relativeFrom="column">
                  <wp:posOffset>4654550</wp:posOffset>
                </wp:positionH>
                <wp:positionV relativeFrom="paragraph">
                  <wp:posOffset>1178272</wp:posOffset>
                </wp:positionV>
                <wp:extent cx="706293" cy="325582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293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A5DBA" w14:textId="666C5CC3" w:rsidR="00111E59" w:rsidRPr="00D64481" w:rsidRDefault="00111E59" w:rsidP="00111E59">
                            <w:pPr>
                              <w:spacing w:before="0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reads </w:t>
                            </w: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3FAC" id="Text Box 59" o:spid="_x0000_s1064" type="#_x0000_t202" style="position:absolute;margin-left:366.5pt;margin-top:92.8pt;width:55.6pt;height:25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" filled="f" stroked="f" strokeweight=".5pt">
                <v:textbox inset=",0,,0">
                  <w:txbxContent>
                    <w:p w14:paraId="181A5DBA" w14:textId="666C5CC3" w:rsidR="00111E59" w:rsidRPr="00D64481" w:rsidRDefault="00111E59" w:rsidP="00111E59">
                      <w:pPr>
                        <w:spacing w:before="0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 xml:space="preserve">reads </w:t>
                      </w:r>
                      <w:r>
                        <w:rPr>
                          <w:sz w:val="16"/>
                          <w:szCs w:val="16"/>
                          <w:lang w:val="sk-SK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2E04B2" wp14:editId="332053D9">
                <wp:simplePos x="0" y="0"/>
                <wp:positionH relativeFrom="column">
                  <wp:posOffset>3994248</wp:posOffset>
                </wp:positionH>
                <wp:positionV relativeFrom="paragraph">
                  <wp:posOffset>920148</wp:posOffset>
                </wp:positionV>
                <wp:extent cx="1937294" cy="489801"/>
                <wp:effectExtent l="0" t="38100" r="82550" b="2476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7294" cy="489801"/>
                        </a:xfrm>
                        <a:prstGeom prst="bentConnector3">
                          <a:avLst>
                            <a:gd name="adj1" fmla="val 1002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8F080" id="Connector: Elbow 60" o:spid="_x0000_s1026" type="#_x0000_t34" style="position:absolute;margin-left:314.5pt;margin-top:72.45pt;width:152.55pt;height:38.55pt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" adj="21659" strokecolor="#5b9bd5 [3204]" strokeweight=".5pt">
                <v:stroke endarrow="block"/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E44147A" wp14:editId="43B02EE1">
                <wp:simplePos x="0" y="0"/>
                <wp:positionH relativeFrom="column">
                  <wp:posOffset>4648658</wp:posOffset>
                </wp:positionH>
                <wp:positionV relativeFrom="paragraph">
                  <wp:posOffset>1606576</wp:posOffset>
                </wp:positionV>
                <wp:extent cx="1875934" cy="230852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934" cy="230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38994A" w14:textId="6FBFA19B" w:rsidR="004C19F9" w:rsidRPr="00D64481" w:rsidRDefault="004C19F9" w:rsidP="004C19F9">
                            <w:pPr>
                              <w:spacing w:before="0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reads notification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147A" id="Text Box 127" o:spid="_x0000_s1065" type="#_x0000_t202" style="position:absolute;margin-left:366.05pt;margin-top:126.5pt;width:147.7pt;height:18.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" filled="f" stroked="f" strokeweight=".5pt">
                <v:textbox inset=",0,,0">
                  <w:txbxContent>
                    <w:p w14:paraId="5438994A" w14:textId="6FBFA19B" w:rsidR="004C19F9" w:rsidRPr="00D64481" w:rsidRDefault="004C19F9" w:rsidP="004C19F9">
                      <w:pPr>
                        <w:spacing w:before="0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reads notification template</w:t>
                      </w:r>
                    </w:p>
                  </w:txbxContent>
                </v:textbox>
              </v:shape>
            </w:pict>
          </mc:Fallback>
        </mc:AlternateContent>
      </w:r>
      <w:r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E764617" wp14:editId="280027EE">
                <wp:simplePos x="0" y="0"/>
                <wp:positionH relativeFrom="column">
                  <wp:posOffset>4654550</wp:posOffset>
                </wp:positionH>
                <wp:positionV relativeFrom="paragraph">
                  <wp:posOffset>2047836</wp:posOffset>
                </wp:positionV>
                <wp:extent cx="1216057" cy="325582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57" cy="325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D4A6F" w14:textId="493E69C4" w:rsidR="002C7B32" w:rsidRPr="00D64481" w:rsidRDefault="002C7B32" w:rsidP="002C7B32">
                            <w:pPr>
                              <w:spacing w:before="0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creates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64617" id="Text Box 118" o:spid="_x0000_s1066" type="#_x0000_t202" style="position:absolute;margin-left:366.5pt;margin-top:161.25pt;width:95.75pt;height:25.6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" filled="f" stroked="f" strokeweight=".5pt">
                <v:textbox inset=",0,,0">
                  <w:txbxContent>
                    <w:p w14:paraId="152D4A6F" w14:textId="493E69C4" w:rsidR="002C7B32" w:rsidRPr="00D64481" w:rsidRDefault="002C7B32" w:rsidP="002C7B32">
                      <w:pPr>
                        <w:spacing w:before="0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creates reports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1F32441" wp14:editId="4D79670C">
                <wp:simplePos x="0" y="0"/>
                <wp:positionH relativeFrom="column">
                  <wp:posOffset>3182921</wp:posOffset>
                </wp:positionH>
                <wp:positionV relativeFrom="paragraph">
                  <wp:posOffset>1658711</wp:posOffset>
                </wp:positionV>
                <wp:extent cx="803564" cy="394335"/>
                <wp:effectExtent l="0" t="0" r="15875" b="2476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394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7CCAB825" w14:textId="6536C6E7" w:rsidR="004C19F9" w:rsidRPr="00082425" w:rsidRDefault="004C19F9" w:rsidP="004C19F9">
                            <w:pPr>
                              <w:spacing w:before="0"/>
                              <w:jc w:val="center"/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notification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32441" id="Text Box 123" o:spid="_x0000_s1067" type="#_x0000_t202" style="position:absolute;margin-left:250.6pt;margin-top:130.6pt;width:63.25pt;height:31.0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" filled="f" strokecolor="#e7e6e6 [3214]" strokeweight=".5pt">
                <v:textbox inset=",0,,0">
                  <w:txbxContent>
                    <w:p w14:paraId="7CCAB825" w14:textId="6536C6E7" w:rsidR="004C19F9" w:rsidRPr="00082425" w:rsidRDefault="004C19F9" w:rsidP="004C19F9">
                      <w:pPr>
                        <w:spacing w:before="0"/>
                        <w:jc w:val="center"/>
                        <w:rPr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notification template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4A9532" wp14:editId="05D8AF2E">
                <wp:simplePos x="0" y="0"/>
                <wp:positionH relativeFrom="column">
                  <wp:posOffset>3192145</wp:posOffset>
                </wp:positionH>
                <wp:positionV relativeFrom="paragraph">
                  <wp:posOffset>2130478</wp:posOffset>
                </wp:positionV>
                <wp:extent cx="803564" cy="394335"/>
                <wp:effectExtent l="0" t="0" r="15875" b="2476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394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2EC830E" w14:textId="77777777" w:rsidR="002C7B32" w:rsidRDefault="002C7B32" w:rsidP="002C7B32">
                            <w:pPr>
                              <w:spacing w:before="0"/>
                              <w:jc w:val="center"/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temporary</w:t>
                            </w:r>
                          </w:p>
                          <w:p w14:paraId="066C7E17" w14:textId="73CECB07" w:rsidR="002C7B32" w:rsidRPr="00082425" w:rsidRDefault="002C7B32" w:rsidP="002C7B32">
                            <w:pPr>
                              <w:spacing w:before="0"/>
                              <w:jc w:val="center"/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report</w:t>
                            </w:r>
                            <w:r w:rsidRPr="00111E59"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9532" id="Text Box 113" o:spid="_x0000_s1068" type="#_x0000_t202" style="position:absolute;margin-left:251.35pt;margin-top:167.75pt;width:63.25pt;height:31.0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" filled="f" strokecolor="#e7e6e6 [3214]" strokeweight=".5pt">
                <v:textbox inset=",0,,0">
                  <w:txbxContent>
                    <w:p w14:paraId="42EC830E" w14:textId="77777777" w:rsidR="002C7B32" w:rsidRDefault="002C7B32" w:rsidP="002C7B32">
                      <w:pPr>
                        <w:spacing w:before="0"/>
                        <w:jc w:val="center"/>
                        <w:rPr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temporary</w:t>
                      </w:r>
                    </w:p>
                    <w:p w14:paraId="066C7E17" w14:textId="73CECB07" w:rsidR="002C7B32" w:rsidRPr="00082425" w:rsidRDefault="002C7B32" w:rsidP="002C7B32">
                      <w:pPr>
                        <w:spacing w:before="0"/>
                        <w:jc w:val="center"/>
                        <w:rPr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report</w:t>
                      </w:r>
                      <w:r w:rsidRPr="00111E59">
                        <w:rPr>
                          <w:sz w:val="16"/>
                          <w:szCs w:val="16"/>
                          <w:lang w:val="sk-SK"/>
                        </w:rPr>
                        <w:t xml:space="preserve"> files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9A5F79D" wp14:editId="7E9C5E97">
                <wp:simplePos x="0" y="0"/>
                <wp:positionH relativeFrom="column">
                  <wp:posOffset>3185160</wp:posOffset>
                </wp:positionH>
                <wp:positionV relativeFrom="paragraph">
                  <wp:posOffset>1202009</wp:posOffset>
                </wp:positionV>
                <wp:extent cx="803564" cy="394335"/>
                <wp:effectExtent l="0" t="0" r="15875" b="2476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39433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49D20FD7" w14:textId="27749020" w:rsidR="002C7B32" w:rsidRDefault="002C7B32" w:rsidP="00082425">
                            <w:pPr>
                              <w:spacing w:before="0"/>
                              <w:jc w:val="center"/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temporary</w:t>
                            </w:r>
                          </w:p>
                          <w:p w14:paraId="17B0AC97" w14:textId="796F9C74" w:rsidR="00082425" w:rsidRPr="00082425" w:rsidRDefault="00082425" w:rsidP="00082425">
                            <w:pPr>
                              <w:spacing w:before="0"/>
                              <w:jc w:val="center"/>
                              <w:rPr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text </w:t>
                            </w:r>
                            <w:r w:rsidR="00111E59" w:rsidRPr="00111E59">
                              <w:rPr>
                                <w:sz w:val="16"/>
                                <w:szCs w:val="16"/>
                                <w:lang w:val="sk-SK"/>
                              </w:rPr>
                              <w:t>data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F79D" id="Text Box 56" o:spid="_x0000_s1069" type="#_x0000_t202" style="position:absolute;margin-left:250.8pt;margin-top:94.65pt;width:63.25pt;height:3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" filled="f" strokecolor="#e7e6e6 [3214]" strokeweight=".5pt">
                <v:textbox inset=",0,,0">
                  <w:txbxContent>
                    <w:p w14:paraId="49D20FD7" w14:textId="27749020" w:rsidR="002C7B32" w:rsidRDefault="002C7B32" w:rsidP="00082425">
                      <w:pPr>
                        <w:spacing w:before="0"/>
                        <w:jc w:val="center"/>
                        <w:rPr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temporary</w:t>
                      </w:r>
                    </w:p>
                    <w:p w14:paraId="17B0AC97" w14:textId="796F9C74" w:rsidR="00082425" w:rsidRPr="00082425" w:rsidRDefault="00082425" w:rsidP="00082425">
                      <w:pPr>
                        <w:spacing w:before="0"/>
                        <w:jc w:val="center"/>
                        <w:rPr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 xml:space="preserve">text </w:t>
                      </w:r>
                      <w:r w:rsidR="00111E59" w:rsidRPr="00111E59">
                        <w:rPr>
                          <w:sz w:val="16"/>
                          <w:szCs w:val="16"/>
                          <w:lang w:val="sk-SK"/>
                        </w:rPr>
                        <w:t>data files</w:t>
                      </w:r>
                    </w:p>
                  </w:txbxContent>
                </v:textbox>
              </v:shape>
            </w:pict>
          </mc:Fallback>
        </mc:AlternateContent>
      </w:r>
      <w:r w:rsidR="009315FF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A8838B6" wp14:editId="63952CA7">
                <wp:simplePos x="0" y="0"/>
                <wp:positionH relativeFrom="column">
                  <wp:posOffset>3990109</wp:posOffset>
                </wp:positionH>
                <wp:positionV relativeFrom="paragraph">
                  <wp:posOffset>684299</wp:posOffset>
                </wp:positionV>
                <wp:extent cx="1253490" cy="3048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E46FBE" w14:textId="097F34F8" w:rsidR="003032BD" w:rsidRPr="00D64481" w:rsidRDefault="003032BD" w:rsidP="003032BD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D64481"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provides </w:t>
                            </w:r>
                            <w:r w:rsidR="009315FF">
                              <w:rPr>
                                <w:sz w:val="16"/>
                                <w:szCs w:val="16"/>
                                <w:lang w:val="sk-SK"/>
                              </w:rPr>
                              <w:t>processing</w:t>
                            </w: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38B6" id="Text Box 53" o:spid="_x0000_s1070" type="#_x0000_t202" style="position:absolute;margin-left:314.2pt;margin-top:53.9pt;width:98.7pt;height:24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" filled="f" stroked="f" strokeweight=".5pt">
                <v:textbox inset=",0,,0">
                  <w:txbxContent>
                    <w:p w14:paraId="03E46FBE" w14:textId="097F34F8" w:rsidR="003032BD" w:rsidRPr="00D64481" w:rsidRDefault="003032BD" w:rsidP="003032BD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 w:rsidRPr="00D64481">
                        <w:rPr>
                          <w:sz w:val="16"/>
                          <w:szCs w:val="16"/>
                          <w:lang w:val="sk-SK"/>
                        </w:rPr>
                        <w:t xml:space="preserve">provides </w:t>
                      </w:r>
                      <w:r w:rsidR="009315FF">
                        <w:rPr>
                          <w:sz w:val="16"/>
                          <w:szCs w:val="16"/>
                          <w:lang w:val="sk-SK"/>
                        </w:rPr>
                        <w:t>processing</w:t>
                      </w:r>
                      <w:r>
                        <w:rPr>
                          <w:sz w:val="16"/>
                          <w:szCs w:val="16"/>
                          <w:lang w:val="sk-SK"/>
                        </w:rPr>
                        <w:t xml:space="preserve"> output</w:t>
                      </w:r>
                    </w:p>
                  </w:txbxContent>
                </v:textbox>
              </v:shape>
            </w:pict>
          </mc:Fallback>
        </mc:AlternateContent>
      </w:r>
      <w:r w:rsidR="009315FF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3D9D117" wp14:editId="6CDEE113">
                <wp:simplePos x="0" y="0"/>
                <wp:positionH relativeFrom="column">
                  <wp:posOffset>4122304</wp:posOffset>
                </wp:positionH>
                <wp:positionV relativeFrom="paragraph">
                  <wp:posOffset>640715</wp:posOffset>
                </wp:positionV>
                <wp:extent cx="971550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36686" id="Straight Arrow Connector 54" o:spid="_x0000_s1026" type="#_x0000_t32" style="position:absolute;margin-left:324.6pt;margin-top:50.45pt;width:76.5pt;height:0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315FF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937A61D" wp14:editId="3D6D9103">
                <wp:simplePos x="0" y="0"/>
                <wp:positionH relativeFrom="column">
                  <wp:posOffset>4123690</wp:posOffset>
                </wp:positionH>
                <wp:positionV relativeFrom="paragraph">
                  <wp:posOffset>534439</wp:posOffset>
                </wp:positionV>
                <wp:extent cx="971550" cy="0"/>
                <wp:effectExtent l="0" t="76200" r="1905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14615" id="Straight Arrow Connector 72" o:spid="_x0000_s1026" type="#_x0000_t32" style="position:absolute;margin-left:324.7pt;margin-top:42.1pt;width:76.5pt;height:0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315FF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7EDF23" wp14:editId="2F60E45A">
                <wp:simplePos x="0" y="0"/>
                <wp:positionH relativeFrom="column">
                  <wp:posOffset>4128135</wp:posOffset>
                </wp:positionH>
                <wp:positionV relativeFrom="paragraph">
                  <wp:posOffset>226811</wp:posOffset>
                </wp:positionV>
                <wp:extent cx="990600" cy="304511"/>
                <wp:effectExtent l="0" t="0" r="0" b="6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5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295C2" w14:textId="11BBFD0D" w:rsidR="009315FF" w:rsidRPr="00D64481" w:rsidRDefault="009315FF" w:rsidP="009315FF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requests</w:t>
                            </w:r>
                            <w:r w:rsidRPr="00D64481"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DF23" id="Text Box 82" o:spid="_x0000_s1071" type="#_x0000_t202" style="position:absolute;margin-left:325.05pt;margin-top:17.85pt;width:78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" filled="f" stroked="f" strokeweight=".5pt">
                <v:textbox inset=",0,,0">
                  <w:txbxContent>
                    <w:p w14:paraId="749295C2" w14:textId="11BBFD0D" w:rsidR="009315FF" w:rsidRPr="00D64481" w:rsidRDefault="009315FF" w:rsidP="009315FF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requests</w:t>
                      </w:r>
                      <w:r w:rsidRPr="00D64481">
                        <w:rPr>
                          <w:sz w:val="16"/>
                          <w:szCs w:val="16"/>
                          <w:lang w:val="sk-SK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sk-SK"/>
                        </w:rPr>
                        <w:t>data processing</w:t>
                      </w:r>
                    </w:p>
                  </w:txbxContent>
                </v:textbox>
              </v:shape>
            </w:pict>
          </mc:Fallback>
        </mc:AlternateContent>
      </w:r>
      <w:r w:rsidR="00AE3CEB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D6F2667" wp14:editId="33251661">
                <wp:simplePos x="0" y="0"/>
                <wp:positionH relativeFrom="column">
                  <wp:posOffset>1772920</wp:posOffset>
                </wp:positionH>
                <wp:positionV relativeFrom="paragraph">
                  <wp:posOffset>183746</wp:posOffset>
                </wp:positionV>
                <wp:extent cx="1253490" cy="443230"/>
                <wp:effectExtent l="0" t="0" r="0" b="139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490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FADED" w14:textId="654751D8" w:rsidR="00D64481" w:rsidRPr="00D64481" w:rsidRDefault="003032BD" w:rsidP="00D64481">
                            <w:pPr>
                              <w:spacing w:before="0"/>
                              <w:jc w:val="center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controls</w:t>
                            </w:r>
                            <w:r w:rsidR="00D64481"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 data</w:t>
                            </w: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 export</w:t>
                            </w:r>
                            <w:r w:rsidR="00D64481"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 or </w:t>
                            </w: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 xml:space="preserve">case </w:t>
                            </w:r>
                            <w:r w:rsidR="00D64481">
                              <w:rPr>
                                <w:sz w:val="16"/>
                                <w:szCs w:val="16"/>
                                <w:lang w:val="sk-SK"/>
                              </w:rPr>
                              <w:t>parameter updat</w:t>
                            </w:r>
                            <w:r>
                              <w:rPr>
                                <w:sz w:val="16"/>
                                <w:szCs w:val="16"/>
                                <w:lang w:val="sk-SK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2667" id="Text Box 70" o:spid="_x0000_s1072" type="#_x0000_t202" style="position:absolute;margin-left:139.6pt;margin-top:14.45pt;width:98.7pt;height:34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" filled="f" stroked="f" strokeweight=".5pt">
                <v:textbox inset=",0,,0">
                  <w:txbxContent>
                    <w:p w14:paraId="114FADED" w14:textId="654751D8" w:rsidR="00D64481" w:rsidRPr="00D64481" w:rsidRDefault="003032BD" w:rsidP="00D64481">
                      <w:pPr>
                        <w:spacing w:before="0"/>
                        <w:jc w:val="center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sk-SK"/>
                        </w:rPr>
                        <w:t>controls</w:t>
                      </w:r>
                      <w:r w:rsidR="00D64481">
                        <w:rPr>
                          <w:sz w:val="16"/>
                          <w:szCs w:val="16"/>
                          <w:lang w:val="sk-SK"/>
                        </w:rPr>
                        <w:t xml:space="preserve"> data</w:t>
                      </w:r>
                      <w:r>
                        <w:rPr>
                          <w:sz w:val="16"/>
                          <w:szCs w:val="16"/>
                          <w:lang w:val="sk-SK"/>
                        </w:rPr>
                        <w:t xml:space="preserve"> export</w:t>
                      </w:r>
                      <w:r w:rsidR="00D64481">
                        <w:rPr>
                          <w:sz w:val="16"/>
                          <w:szCs w:val="16"/>
                          <w:lang w:val="sk-SK"/>
                        </w:rPr>
                        <w:t xml:space="preserve"> or </w:t>
                      </w:r>
                      <w:r>
                        <w:rPr>
                          <w:sz w:val="16"/>
                          <w:szCs w:val="16"/>
                          <w:lang w:val="sk-SK"/>
                        </w:rPr>
                        <w:t xml:space="preserve">case </w:t>
                      </w:r>
                      <w:r w:rsidR="00D64481">
                        <w:rPr>
                          <w:sz w:val="16"/>
                          <w:szCs w:val="16"/>
                          <w:lang w:val="sk-SK"/>
                        </w:rPr>
                        <w:t>parameter updat</w:t>
                      </w:r>
                      <w:r>
                        <w:rPr>
                          <w:sz w:val="16"/>
                          <w:szCs w:val="16"/>
                          <w:lang w:val="sk-SK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AE3CEB" w:rsidRPr="00EB1A5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7D5F131" wp14:editId="30D85E3B">
                <wp:simplePos x="0" y="0"/>
                <wp:positionH relativeFrom="column">
                  <wp:posOffset>1808768</wp:posOffset>
                </wp:positionH>
                <wp:positionV relativeFrom="paragraph">
                  <wp:posOffset>579697</wp:posOffset>
                </wp:positionV>
                <wp:extent cx="115200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09634" id="Straight Arrow Connector 57" o:spid="_x0000_s1026" type="#_x0000_t32" style="position:absolute;margin-left:142.4pt;margin-top:45.65pt;width:90.7pt;height:0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E3CEB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C64176" wp14:editId="77A3D2D9">
                <wp:simplePos x="0" y="0"/>
                <wp:positionH relativeFrom="column">
                  <wp:posOffset>277091</wp:posOffset>
                </wp:positionH>
                <wp:positionV relativeFrom="paragraph">
                  <wp:posOffset>143395</wp:posOffset>
                </wp:positionV>
                <wp:extent cx="1537335" cy="845646"/>
                <wp:effectExtent l="0" t="0" r="24765" b="1206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335" cy="84564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686E9C7B" w14:textId="47C49E46" w:rsidR="00F84A2D" w:rsidRDefault="00F84A2D" w:rsidP="00A34538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biaDMS.py</w:t>
                            </w:r>
                          </w:p>
                          <w:p w14:paraId="5CF8C596" w14:textId="5D15061C" w:rsidR="00EE297C" w:rsidRDefault="00EE297C" w:rsidP="00C06531">
                            <w:pPr>
                              <w:spacing w:before="0"/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>- exports dispute data</w:t>
                            </w:r>
                            <w:r w:rsidR="00111E59"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 xml:space="preserve"> to file</w:t>
                            </w:r>
                          </w:p>
                          <w:p w14:paraId="3115FAF2" w14:textId="3BD5787C" w:rsidR="00C06531" w:rsidRPr="00F84A2D" w:rsidRDefault="00C06531" w:rsidP="00C0653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>- modifies dispute 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64176" id="Text Box 47" o:spid="_x0000_s1073" type="#_x0000_t202" style="position:absolute;margin-left:21.8pt;margin-top:11.3pt;width:121.05pt;height:66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" filled="f" strokecolor="#e7e6e6 [3214]" strokeweight=".5pt">
                <v:textbox inset=",0,,0">
                  <w:txbxContent>
                    <w:p w14:paraId="686E9C7B" w14:textId="47C49E46" w:rsidR="00F84A2D" w:rsidRDefault="00F84A2D" w:rsidP="00A34538">
                      <w:pPr>
                        <w:spacing w:before="0"/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biaDMS.py</w:t>
                      </w:r>
                    </w:p>
                    <w:p w14:paraId="5CF8C596" w14:textId="5D15061C" w:rsidR="00EE297C" w:rsidRDefault="00EE297C" w:rsidP="00C06531">
                      <w:pPr>
                        <w:spacing w:before="0"/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>- exports dispute data</w:t>
                      </w:r>
                      <w:r w:rsidR="00111E59"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 xml:space="preserve"> to file</w:t>
                      </w:r>
                    </w:p>
                    <w:p w14:paraId="3115FAF2" w14:textId="3BD5787C" w:rsidR="00C06531" w:rsidRPr="00F84A2D" w:rsidRDefault="00C06531" w:rsidP="00C0653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>- modifies dispute parameters</w:t>
                      </w:r>
                    </w:p>
                  </w:txbxContent>
                </v:textbox>
              </v:shape>
            </w:pict>
          </mc:Fallback>
        </mc:AlternateContent>
      </w:r>
      <w:r w:rsidR="00AE3CEB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B7AD91" wp14:editId="5760629D">
                <wp:simplePos x="0" y="0"/>
                <wp:positionH relativeFrom="column">
                  <wp:posOffset>1003300</wp:posOffset>
                </wp:positionH>
                <wp:positionV relativeFrom="paragraph">
                  <wp:posOffset>988060</wp:posOffset>
                </wp:positionV>
                <wp:extent cx="0" cy="396000"/>
                <wp:effectExtent l="76200" t="0" r="57150" b="6159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63259" id="Straight Connector 78" o:spid="_x0000_s1026" style="position:absolute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pt,77.8pt" to="79pt,10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" strokecolor="#5b9bd5 [3204]" strokeweight=".5pt">
                <v:stroke endarrow="block" joinstyle="miter"/>
              </v:line>
            </w:pict>
          </mc:Fallback>
        </mc:AlternateContent>
      </w:r>
      <w:r w:rsidR="00AE3C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2882100" wp14:editId="291D48B9">
                <wp:simplePos x="0" y="0"/>
                <wp:positionH relativeFrom="column">
                  <wp:posOffset>5119255</wp:posOffset>
                </wp:positionH>
                <wp:positionV relativeFrom="paragraph">
                  <wp:posOffset>282517</wp:posOffset>
                </wp:positionV>
                <wp:extent cx="1641475" cy="636501"/>
                <wp:effectExtent l="0" t="0" r="15875" b="1143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475" cy="63650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1D571D17" w14:textId="02ED9A34" w:rsidR="00F84A2D" w:rsidRDefault="00F84A2D" w:rsidP="00A34538">
                            <w:pPr>
                              <w:spacing w:before="0"/>
                              <w:jc w:val="center"/>
                              <w:rPr>
                                <w:sz w:val="18"/>
                                <w:szCs w:val="18"/>
                                <w:lang w:val="sk-SK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sk-SK"/>
                              </w:rPr>
                              <w:t>biaProcessor.py</w:t>
                            </w:r>
                          </w:p>
                          <w:p w14:paraId="7041753C" w14:textId="0FD96B12" w:rsidR="00C06531" w:rsidRPr="00C06531" w:rsidRDefault="00C06531" w:rsidP="00C06531">
                            <w:pPr>
                              <w:spacing w:before="0"/>
                              <w:rPr>
                                <w:color w:val="FFFFFF" w:themeColor="background1"/>
                                <w:sz w:val="18"/>
                                <w:szCs w:val="18"/>
                                <w:lang w:val="sk-SK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color w:val="000000"/>
                                <w:sz w:val="16"/>
                                <w:szCs w:val="16"/>
                              </w:rPr>
                              <w:t>- performs data-related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82100" id="Text Box 48" o:spid="_x0000_s1074" type="#_x0000_t202" style="position:absolute;margin-left:403.1pt;margin-top:22.25pt;width:129.25pt;height:50.1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" filled="f" strokecolor="#e7e6e6 [3214]" strokeweight=".5pt">
                <v:textbox inset=",0,,0">
                  <w:txbxContent>
                    <w:p w14:paraId="1D571D17" w14:textId="02ED9A34" w:rsidR="00F84A2D" w:rsidRDefault="00F84A2D" w:rsidP="00A34538">
                      <w:pPr>
                        <w:spacing w:before="0"/>
                        <w:jc w:val="center"/>
                        <w:rPr>
                          <w:sz w:val="18"/>
                          <w:szCs w:val="18"/>
                          <w:lang w:val="sk-SK"/>
                        </w:rPr>
                      </w:pPr>
                      <w:r>
                        <w:rPr>
                          <w:sz w:val="18"/>
                          <w:szCs w:val="18"/>
                          <w:lang w:val="sk-SK"/>
                        </w:rPr>
                        <w:t>biaProcessor.py</w:t>
                      </w:r>
                    </w:p>
                    <w:p w14:paraId="7041753C" w14:textId="0FD96B12" w:rsidR="00C06531" w:rsidRPr="00C06531" w:rsidRDefault="00C06531" w:rsidP="00C06531">
                      <w:pPr>
                        <w:spacing w:before="0"/>
                        <w:rPr>
                          <w:color w:val="FFFFFF" w:themeColor="background1"/>
                          <w:sz w:val="18"/>
                          <w:szCs w:val="18"/>
                          <w:lang w:val="sk-SK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IDFont+F1" w:hAnsi="CIDFont+F1" w:cs="CIDFont+F1"/>
                          <w:color w:val="000000"/>
                          <w:sz w:val="16"/>
                          <w:szCs w:val="16"/>
                        </w:rPr>
                        <w:t>- performs data-related operations</w:t>
                      </w:r>
                    </w:p>
                  </w:txbxContent>
                </v:textbox>
              </v:shape>
            </w:pict>
          </mc:Fallback>
        </mc:AlternateContent>
      </w:r>
      <w:r w:rsidR="005103C7">
        <w:br w:type="page"/>
      </w:r>
    </w:p>
    <w:p w14:paraId="0B106525" w14:textId="3F23D459" w:rsidR="005103C7" w:rsidRDefault="00A7627D">
      <w:r w:rsidRPr="00A7627D">
        <w:rPr>
          <w:b/>
          <w:bCs/>
        </w:rPr>
        <w:lastRenderedPageBreak/>
        <w:t>Figure 3:</w:t>
      </w:r>
      <w:r>
        <w:t xml:space="preserve"> </w:t>
      </w:r>
      <w:r w:rsidR="00726E56">
        <w:t xml:space="preserve">A detailed </w:t>
      </w:r>
      <w:r w:rsidR="0034420C">
        <w:t>list</w:t>
      </w:r>
      <w:r w:rsidR="00F45014">
        <w:t xml:space="preserve"> of application module</w:t>
      </w:r>
      <w:r w:rsidR="009F0F02">
        <w:t xml:space="preserve"> </w:t>
      </w:r>
      <w:r w:rsidR="008E275E">
        <w:t>interfaces</w:t>
      </w:r>
      <w:r w:rsidR="009F0F02">
        <w:t xml:space="preserve"> and fields</w:t>
      </w:r>
      <w:r w:rsidR="00D2755C">
        <w:t xml:space="preserve"> ( - for private, + for public items )</w:t>
      </w:r>
    </w:p>
    <w:p w14:paraId="2DA2FB48" w14:textId="65698761" w:rsidR="00C2050B" w:rsidRDefault="00133318">
      <w:r>
        <w:rPr>
          <w:noProof/>
        </w:rPr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3F84CE33" wp14:editId="2E5C5F06">
                <wp:simplePos x="0" y="0"/>
                <wp:positionH relativeFrom="column">
                  <wp:posOffset>2520462</wp:posOffset>
                </wp:positionH>
                <wp:positionV relativeFrom="paragraph">
                  <wp:posOffset>186202</wp:posOffset>
                </wp:positionV>
                <wp:extent cx="4279753" cy="3244215"/>
                <wp:effectExtent l="0" t="0" r="26035" b="1333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9753" cy="3244215"/>
                          <a:chOff x="0" y="0"/>
                          <a:chExt cx="2824012" cy="1153300"/>
                        </a:xfrm>
                        <a:noFill/>
                      </wpg:grpSpPr>
                      <wps:wsp>
                        <wps:cNvPr id="93" name="Text Box 93"/>
                        <wps:cNvSpPr txBox="1"/>
                        <wps:spPr>
                          <a:xfrm>
                            <a:off x="0" y="0"/>
                            <a:ext cx="2824012" cy="895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146412" w14:textId="25D98DD7" w:rsidR="008E275E" w:rsidRPr="00174046" w:rsidRDefault="008E275E" w:rsidP="008E275E">
                              <w:pPr>
                                <w:spacing w:before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biaController</w:t>
                              </w:r>
                              <w:r w:rsidRPr="0017404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0" y="89570"/>
                            <a:ext cx="2824012" cy="89187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5FBAE9" w14:textId="41FBFE01" w:rsidR="008E275E" w:rsidRPr="00133318" w:rsidRDefault="008E275E" w:rsidP="008E275E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+</w:t>
                              </w:r>
                              <w:r w:rsidR="00916B6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bool init_logger(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 app_name, str app_ver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1FD228EF" w14:textId="74E313B2" w:rsidR="008E275E" w:rsidRPr="00133318" w:rsidRDefault="008E275E" w:rsidP="008E275E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+</w:t>
                              </w:r>
                              <w:r w:rsidR="00916B6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dict init_load_app_config(</w:t>
                              </w:r>
                              <w:r w:rsidR="00892451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void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1E48A81A" w14:textId="418C763B" w:rsidR="008E275E" w:rsidRPr="00133318" w:rsidRDefault="00916B6A" w:rsidP="00916B6A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+ dict load_processing_rules(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dict cfg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3012CCBD" w14:textId="5E2F6767" w:rsidR="00916B6A" w:rsidRPr="00133318" w:rsidRDefault="00916B6A" w:rsidP="00916B6A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+ dict get_active_countries(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dict rules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27E32EB2" w14:textId="74B7DFA7" w:rsidR="00501CA5" w:rsidRPr="00133318" w:rsidRDefault="00501CA5" w:rsidP="00916B6A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+ GuiSession init_sap(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dict cfg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67792608" w14:textId="4FA0C52F" w:rsidR="00501CA5" w:rsidRPr="00133318" w:rsidRDefault="00501CA5" w:rsidP="00916B6A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+</w:t>
                              </w:r>
                              <w:r w:rsidR="00892451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void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release(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dict data_cfg = None, 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GuiSession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sess = None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10CDBAA0" w14:textId="231D654F" w:rsidR="00501CA5" w:rsidRPr="00133318" w:rsidRDefault="00501CA5" w:rsidP="00916B6A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 </w:t>
                              </w:r>
                              <w:r w:rsidR="00892451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bool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export_fbl5n_data(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dict data_cfg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,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dict sap_cfg,</w:t>
                              </w:r>
                              <w:r w:rsidR="00892451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dict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entits</w:t>
                              </w:r>
                              <w:r w:rsidR="00892451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,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892451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GuiSession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sess</w:t>
                              </w:r>
                              <w:r w:rsidR="00C61CCA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892451"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0889691B" w14:textId="0ACCA9CE" w:rsidR="00C61CCA" w:rsidRPr="00133318" w:rsidRDefault="00C61CCA" w:rsidP="00916B6A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+ bool export_dms_data( dict data_cfg, str sap_cfg, DataFrame fbl5n_data, GuiSession sess )</w:t>
                              </w:r>
                            </w:p>
                            <w:p w14:paraId="5CF558F8" w14:textId="515F4E91" w:rsidR="00C75945" w:rsidRPr="00133318" w:rsidRDefault="00C75945" w:rsidP="00C7594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 dict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preprocess_fbl5n_data( dict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data_cfg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, dict rules, dict entits )</w:t>
                              </w:r>
                            </w:p>
                            <w:p w14:paraId="1BE39383" w14:textId="382973E2" w:rsidR="00C75945" w:rsidRPr="00133318" w:rsidRDefault="00C75945" w:rsidP="00916B6A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+ dict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preprocess_dms_data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( dict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data_cfg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 )</w:t>
                              </w:r>
                            </w:p>
                            <w:p w14:paraId="5ADE0093" w14:textId="185A1B5E" w:rsidR="00C75945" w:rsidRPr="00133318" w:rsidRDefault="00C75945" w:rsidP="00916B6A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+ tuple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process_data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( DataFrame fbl5n_data, DataFrame </w:t>
                              </w:r>
                              <w:proofErr w:type="spellStart"/>
                              <w:r w:rsidR="00065994" w:rsidRPr="00133318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ms_data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065994" w:rsidRPr="0013331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dict entits, dict rules )</w:t>
                              </w:r>
                            </w:p>
                            <w:p w14:paraId="3E7433CC" w14:textId="4BAA5686" w:rsidR="00C75945" w:rsidRPr="00133318" w:rsidRDefault="00C75945" w:rsidP="00916B6A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+ bool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process_disputes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( list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closing_input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, DataFrame data,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GuiSession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sess</w:t>
                              </w:r>
                              <w:proofErr w:type="spellEnd"/>
                              <w:r w:rsidR="001C0BF8" w:rsidRPr="0013331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F3F6B60" w14:textId="2D74BBE3" w:rsidR="00882675" w:rsidRPr="00133318" w:rsidRDefault="001C0BF8" w:rsidP="00133318">
                              <w:pPr>
                                <w:spacing w:before="0" w:after="12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+ void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report_output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065994" w:rsidRPr="0013331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DataFrame data, dict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rep_cfg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, dict</w:t>
                              </w:r>
                              <w:r w:rsidR="00065994" w:rsidRPr="0013331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notif_cfg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, dict rules )</w:t>
                              </w:r>
                            </w:p>
                            <w:p w14:paraId="43F45374" w14:textId="5775E87D" w:rsidR="00882675" w:rsidRPr="00133318" w:rsidRDefault="009E33C5" w:rsidP="0088267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882675" w:rsidRPr="00133318">
                                <w:rPr>
                                  <w:sz w:val="16"/>
                                  <w:szCs w:val="16"/>
                                </w:rPr>
                                <w:t>_TXT_FILE_ENCODING = "utf-8"</w:t>
                              </w:r>
                            </w:p>
                            <w:p w14:paraId="709C37AE" w14:textId="38696DB9" w:rsidR="00882675" w:rsidRPr="00133318" w:rsidRDefault="009E33C5" w:rsidP="0088267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882675" w:rsidRPr="00133318">
                                <w:rPr>
                                  <w:sz w:val="16"/>
                                  <w:szCs w:val="16"/>
                                </w:rPr>
                                <w:t>_EMPTY_STRING = ""</w:t>
                              </w:r>
                            </w:p>
                            <w:p w14:paraId="7CB7F7AD" w14:textId="77777777" w:rsidR="00CE1DC1" w:rsidRPr="00133318" w:rsidRDefault="00CE1DC1" w:rsidP="00CE1DC1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 xml:space="preserve">- Logger _logger = </w:t>
                              </w:r>
                              <w:proofErr w:type="spellStart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logging.getLogger</w:t>
                              </w:r>
                              <w:proofErr w:type="spellEnd"/>
                              <w:r w:rsidRPr="00133318">
                                <w:rPr>
                                  <w:sz w:val="16"/>
                                  <w:szCs w:val="16"/>
                                </w:rPr>
                                <w:t>( name )</w:t>
                              </w:r>
                            </w:p>
                            <w:p w14:paraId="3A494129" w14:textId="36B945CF" w:rsidR="009E33C5" w:rsidRPr="00133318" w:rsidRDefault="009E33C5" w:rsidP="00CE1DC1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0" y="981443"/>
                            <a:ext cx="2824012" cy="17185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BFB657E" w14:textId="77777777" w:rsidR="008E275E" w:rsidRPr="00065994" w:rsidRDefault="008E275E" w:rsidP="008E275E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Reponsibilities:</w:t>
                              </w:r>
                            </w:p>
                            <w:p w14:paraId="767184E3" w14:textId="59CE1011" w:rsidR="008E275E" w:rsidRPr="00065994" w:rsidRDefault="008E275E" w:rsidP="0024058F">
                              <w:pPr>
                                <w:spacing w:before="0" w:line="240" w:lineRule="auto"/>
                                <w:jc w:val="both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</w:rPr>
                                <w:t xml:space="preserve">Represents </w:t>
                              </w:r>
                              <w:r w:rsidR="0024058F" w:rsidRPr="00065994">
                                <w:rPr>
                                  <w:sz w:val="16"/>
                                  <w:szCs w:val="16"/>
                                </w:rPr>
                                <w:t xml:space="preserve">the main communication channel that manages data and control flow between </w:t>
                              </w:r>
                              <w:r w:rsidR="007A0907" w:rsidRPr="00065994">
                                <w:rPr>
                                  <w:sz w:val="16"/>
                                  <w:szCs w:val="16"/>
                                </w:rPr>
                                <w:t>connected highly</w:t>
                              </w:r>
                              <w:r w:rsidR="003529C2" w:rsidRPr="00065994">
                                <w:rPr>
                                  <w:sz w:val="16"/>
                                  <w:szCs w:val="16"/>
                                </w:rPr>
                                <w:t xml:space="preserve"> specialized </w:t>
                              </w:r>
                              <w:r w:rsidR="0024058F" w:rsidRPr="00065994">
                                <w:rPr>
                                  <w:sz w:val="16"/>
                                  <w:szCs w:val="16"/>
                                </w:rPr>
                                <w:t>modules.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4CE33" id="Group 92" o:spid="_x0000_s1075" style="position:absolute;margin-left:198.45pt;margin-top:14.65pt;width:337pt;height:255.45pt;z-index:251819008;mso-width-relative:margin;mso-height-relative:margin" coordsize="28240,11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">
                <v:shape id="Text Box 93" o:spid="_x0000_s1076" type="#_x0000_t202" style="position:absolute;width:28240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" fillcolor="white [3212]" strokeweight=".5pt">
                  <v:textbox inset=",1mm,,1mm">
                    <w:txbxContent>
                      <w:p w14:paraId="34146412" w14:textId="25D98DD7" w:rsidR="008E275E" w:rsidRPr="00174046" w:rsidRDefault="008E275E" w:rsidP="008E275E">
                        <w:pPr>
                          <w:spacing w:before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biaController</w:t>
                        </w:r>
                        <w:r w:rsidRPr="00174046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.py</w:t>
                        </w:r>
                      </w:p>
                    </w:txbxContent>
                  </v:textbox>
                </v:shape>
                <v:shape id="Text Box 94" o:spid="_x0000_s1077" type="#_x0000_t202" style="position:absolute;top:895;width:28240;height:8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" filled="f" strokeweight=".5pt">
                  <v:textbox>
                    <w:txbxContent>
                      <w:p w14:paraId="4C5FBAE9" w14:textId="41FBFE01" w:rsidR="008E275E" w:rsidRPr="00133318" w:rsidRDefault="008E275E" w:rsidP="008E275E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+</w:t>
                        </w:r>
                        <w:r w:rsidR="00916B6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bool init_logger(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str app_name, str app_ver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1FD228EF" w14:textId="74E313B2" w:rsidR="008E275E" w:rsidRPr="00133318" w:rsidRDefault="008E275E" w:rsidP="008E275E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+</w:t>
                        </w:r>
                        <w:r w:rsidR="00916B6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dict init_load_app_config(</w:t>
                        </w:r>
                        <w:r w:rsidR="00892451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void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1E48A81A" w14:textId="418C763B" w:rsidR="008E275E" w:rsidRPr="00133318" w:rsidRDefault="00916B6A" w:rsidP="00916B6A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+ dict load_processing_rules(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dict cfg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3012CCBD" w14:textId="5E2F6767" w:rsidR="00916B6A" w:rsidRPr="00133318" w:rsidRDefault="00916B6A" w:rsidP="00916B6A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+ dict get_active_countries(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dict rules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27E32EB2" w14:textId="74B7DFA7" w:rsidR="00501CA5" w:rsidRPr="00133318" w:rsidRDefault="00501CA5" w:rsidP="00916B6A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+ GuiSession init_sap(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dict cfg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67792608" w14:textId="4FA0C52F" w:rsidR="00501CA5" w:rsidRPr="00133318" w:rsidRDefault="00501CA5" w:rsidP="00916B6A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+</w:t>
                        </w:r>
                        <w:r w:rsidR="00892451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void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release(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dict data_cfg = None, 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GuiSession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sess = None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10CDBAA0" w14:textId="231D654F" w:rsidR="00501CA5" w:rsidRPr="00133318" w:rsidRDefault="00501CA5" w:rsidP="00916B6A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+ </w:t>
                        </w:r>
                        <w:r w:rsidR="00892451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bool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export_fbl5n_data(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dict data_cfg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>,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dict sap_cfg,</w:t>
                        </w:r>
                        <w:r w:rsidR="00892451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dict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entits</w:t>
                        </w:r>
                        <w:r w:rsidR="00892451" w:rsidRPr="00133318">
                          <w:rPr>
                            <w:sz w:val="16"/>
                            <w:szCs w:val="16"/>
                            <w:lang w:val="sk-SK"/>
                          </w:rPr>
                          <w:t>,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892451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GuiSession </w:t>
                        </w: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sess</w:t>
                        </w:r>
                        <w:r w:rsidR="00C61CCA"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892451" w:rsidRPr="00133318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0889691B" w14:textId="0ACCA9CE" w:rsidR="00C61CCA" w:rsidRPr="00133318" w:rsidRDefault="00C61CCA" w:rsidP="00916B6A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>+ bool export_dms_data( dict data_cfg, str sap_cfg, DataFrame fbl5n_data, GuiSession sess )</w:t>
                        </w:r>
                      </w:p>
                      <w:p w14:paraId="5CF558F8" w14:textId="515F4E91" w:rsidR="00C75945" w:rsidRPr="00133318" w:rsidRDefault="00C75945" w:rsidP="00C7594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 w:rsidRPr="00133318">
                          <w:rPr>
                            <w:sz w:val="16"/>
                            <w:szCs w:val="16"/>
                            <w:lang w:val="sk-SK"/>
                          </w:rPr>
                          <w:t xml:space="preserve">+ dict </w:t>
                        </w:r>
                        <w:r w:rsidRPr="00133318">
                          <w:rPr>
                            <w:sz w:val="16"/>
                            <w:szCs w:val="16"/>
                          </w:rPr>
                          <w:t xml:space="preserve">preprocess_fbl5n_data( dict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data_cfg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>, dict rules, dict entits )</w:t>
                        </w:r>
                      </w:p>
                      <w:p w14:paraId="1BE39383" w14:textId="382973E2" w:rsidR="00C75945" w:rsidRPr="00133318" w:rsidRDefault="00C75945" w:rsidP="00916B6A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 w:rsidRPr="00133318">
                          <w:rPr>
                            <w:sz w:val="16"/>
                            <w:szCs w:val="16"/>
                          </w:rPr>
                          <w:t xml:space="preserve">+ dict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preprocess_dms_data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 xml:space="preserve">( dict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data_cfg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 xml:space="preserve"> )</w:t>
                        </w:r>
                      </w:p>
                      <w:p w14:paraId="5ADE0093" w14:textId="185A1B5E" w:rsidR="00C75945" w:rsidRPr="00133318" w:rsidRDefault="00C75945" w:rsidP="00916B6A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 w:rsidRPr="00133318">
                          <w:rPr>
                            <w:sz w:val="16"/>
                            <w:szCs w:val="16"/>
                          </w:rPr>
                          <w:t xml:space="preserve">+ tuple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process_data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 xml:space="preserve">( DataFrame fbl5n_data, DataFrame </w:t>
                        </w:r>
                        <w:proofErr w:type="spellStart"/>
                        <w:r w:rsidR="00065994" w:rsidRPr="00133318">
                          <w:rPr>
                            <w:sz w:val="16"/>
                            <w:szCs w:val="16"/>
                          </w:rPr>
                          <w:t>d</w:t>
                        </w:r>
                        <w:r w:rsidRPr="00133318">
                          <w:rPr>
                            <w:sz w:val="16"/>
                            <w:szCs w:val="16"/>
                          </w:rPr>
                          <w:t>ms_data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 w:rsidR="00065994" w:rsidRPr="0013331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</w:rPr>
                          <w:t>dict entits, dict rules )</w:t>
                        </w:r>
                      </w:p>
                      <w:p w14:paraId="3E7433CC" w14:textId="4BAA5686" w:rsidR="00C75945" w:rsidRPr="00133318" w:rsidRDefault="00C75945" w:rsidP="00916B6A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 w:rsidRPr="00133318">
                          <w:rPr>
                            <w:sz w:val="16"/>
                            <w:szCs w:val="16"/>
                          </w:rPr>
                          <w:t xml:space="preserve">+ bool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process_disputes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 xml:space="preserve">( list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closing_input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 xml:space="preserve">, DataFrame data,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GuiSession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sess</w:t>
                        </w:r>
                        <w:proofErr w:type="spellEnd"/>
                        <w:r w:rsidR="001C0BF8" w:rsidRPr="0013331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5F3F6B60" w14:textId="2D74BBE3" w:rsidR="00882675" w:rsidRPr="00133318" w:rsidRDefault="001C0BF8" w:rsidP="00133318">
                        <w:pPr>
                          <w:spacing w:before="0" w:after="120"/>
                          <w:rPr>
                            <w:sz w:val="16"/>
                            <w:szCs w:val="16"/>
                          </w:rPr>
                        </w:pPr>
                        <w:r w:rsidRPr="00133318">
                          <w:rPr>
                            <w:sz w:val="16"/>
                            <w:szCs w:val="16"/>
                          </w:rPr>
                          <w:t xml:space="preserve">+ void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report_output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>(</w:t>
                        </w:r>
                        <w:r w:rsidR="00065994" w:rsidRPr="0013331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133318">
                          <w:rPr>
                            <w:sz w:val="16"/>
                            <w:szCs w:val="16"/>
                          </w:rPr>
                          <w:t xml:space="preserve">DataFrame data, dict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rep_cfg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>, dict</w:t>
                        </w:r>
                        <w:r w:rsidR="00065994" w:rsidRPr="0013331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notif_cfg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>, dict rules )</w:t>
                        </w:r>
                      </w:p>
                      <w:p w14:paraId="43F45374" w14:textId="5775E87D" w:rsidR="00882675" w:rsidRPr="00133318" w:rsidRDefault="009E33C5" w:rsidP="0088267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 w:rsidRPr="00133318"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882675" w:rsidRPr="00133318">
                          <w:rPr>
                            <w:sz w:val="16"/>
                            <w:szCs w:val="16"/>
                          </w:rPr>
                          <w:t>_TXT_FILE_ENCODING = "utf-8"</w:t>
                        </w:r>
                      </w:p>
                      <w:p w14:paraId="709C37AE" w14:textId="38696DB9" w:rsidR="00882675" w:rsidRPr="00133318" w:rsidRDefault="009E33C5" w:rsidP="0088267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 w:rsidRPr="00133318"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882675" w:rsidRPr="00133318">
                          <w:rPr>
                            <w:sz w:val="16"/>
                            <w:szCs w:val="16"/>
                          </w:rPr>
                          <w:t>_EMPTY_STRING = ""</w:t>
                        </w:r>
                      </w:p>
                      <w:p w14:paraId="7CB7F7AD" w14:textId="77777777" w:rsidR="00CE1DC1" w:rsidRPr="00133318" w:rsidRDefault="00CE1DC1" w:rsidP="00CE1DC1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 w:rsidRPr="00133318">
                          <w:rPr>
                            <w:sz w:val="16"/>
                            <w:szCs w:val="16"/>
                          </w:rPr>
                          <w:t xml:space="preserve">- Logger _logger = </w:t>
                        </w:r>
                        <w:proofErr w:type="spellStart"/>
                        <w:r w:rsidRPr="00133318">
                          <w:rPr>
                            <w:sz w:val="16"/>
                            <w:szCs w:val="16"/>
                          </w:rPr>
                          <w:t>logging.getLogger</w:t>
                        </w:r>
                        <w:proofErr w:type="spellEnd"/>
                        <w:r w:rsidRPr="00133318">
                          <w:rPr>
                            <w:sz w:val="16"/>
                            <w:szCs w:val="16"/>
                          </w:rPr>
                          <w:t>( name )</w:t>
                        </w:r>
                      </w:p>
                      <w:p w14:paraId="3A494129" w14:textId="36B945CF" w:rsidR="009E33C5" w:rsidRPr="00133318" w:rsidRDefault="009E33C5" w:rsidP="00CE1DC1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95" o:spid="_x0000_s1078" type="#_x0000_t202" style="position:absolute;top:9814;width:28240;height:17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" filled="f" strokeweight=".5pt">
                  <v:textbox>
                    <w:txbxContent>
                      <w:p w14:paraId="7BFB657E" w14:textId="77777777" w:rsidR="008E275E" w:rsidRPr="00065994" w:rsidRDefault="008E275E" w:rsidP="008E275E">
                        <w:pPr>
                          <w:spacing w:before="0" w:line="240" w:lineRule="auto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>Reponsibilities:</w:t>
                        </w:r>
                      </w:p>
                      <w:p w14:paraId="767184E3" w14:textId="59CE1011" w:rsidR="008E275E" w:rsidRPr="00065994" w:rsidRDefault="008E275E" w:rsidP="0024058F">
                        <w:pPr>
                          <w:spacing w:before="0" w:line="240" w:lineRule="auto"/>
                          <w:jc w:val="both"/>
                          <w:rPr>
                            <w:sz w:val="16"/>
                            <w:szCs w:val="16"/>
                          </w:rPr>
                        </w:pPr>
                        <w:r w:rsidRPr="00065994">
                          <w:rPr>
                            <w:sz w:val="16"/>
                            <w:szCs w:val="16"/>
                          </w:rPr>
                          <w:t xml:space="preserve">Represents </w:t>
                        </w:r>
                        <w:r w:rsidR="0024058F" w:rsidRPr="00065994">
                          <w:rPr>
                            <w:sz w:val="16"/>
                            <w:szCs w:val="16"/>
                          </w:rPr>
                          <w:t xml:space="preserve">the main communication channel that manages data and control flow between </w:t>
                        </w:r>
                        <w:r w:rsidR="007A0907" w:rsidRPr="00065994">
                          <w:rPr>
                            <w:sz w:val="16"/>
                            <w:szCs w:val="16"/>
                          </w:rPr>
                          <w:t>connected highly</w:t>
                        </w:r>
                        <w:r w:rsidR="003529C2" w:rsidRPr="00065994">
                          <w:rPr>
                            <w:sz w:val="16"/>
                            <w:szCs w:val="16"/>
                          </w:rPr>
                          <w:t xml:space="preserve"> specialized </w:t>
                        </w:r>
                        <w:r w:rsidR="0024058F" w:rsidRPr="00065994">
                          <w:rPr>
                            <w:sz w:val="16"/>
                            <w:szCs w:val="16"/>
                          </w:rPr>
                          <w:t>modules.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0" behindDoc="0" locked="0" layoutInCell="1" allowOverlap="1" wp14:anchorId="7926E889" wp14:editId="28B63203">
                <wp:simplePos x="0" y="0"/>
                <wp:positionH relativeFrom="column">
                  <wp:posOffset>0</wp:posOffset>
                </wp:positionH>
                <wp:positionV relativeFrom="paragraph">
                  <wp:posOffset>192063</wp:posOffset>
                </wp:positionV>
                <wp:extent cx="2326640" cy="1181100"/>
                <wp:effectExtent l="0" t="0" r="16510" b="1905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6640" cy="1181100"/>
                          <a:chOff x="0" y="-1"/>
                          <a:chExt cx="2160905" cy="1528274"/>
                        </a:xfrm>
                        <a:noFill/>
                      </wpg:grpSpPr>
                      <wps:wsp>
                        <wps:cNvPr id="88" name="Text Box 88"/>
                        <wps:cNvSpPr txBox="1"/>
                        <wps:spPr>
                          <a:xfrm>
                            <a:off x="0" y="-1"/>
                            <a:ext cx="2160905" cy="32607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582D36" w14:textId="746992B5" w:rsidR="00174046" w:rsidRPr="00174046" w:rsidRDefault="00174046" w:rsidP="00174046">
                              <w:pPr>
                                <w:spacing w:before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 w:rsidRPr="0017404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app.py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0" y="326073"/>
                            <a:ext cx="2160905" cy="387359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F8D1AE" w14:textId="331F0318" w:rsidR="00174046" w:rsidRPr="00065994" w:rsidRDefault="00174046" w:rsidP="00065994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+int </w:t>
                              </w: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main()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0" y="713431"/>
                            <a:ext cx="2160905" cy="81484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DFF6CA4" w14:textId="77777777" w:rsidR="005D2E1C" w:rsidRPr="00065994" w:rsidRDefault="005D2E1C" w:rsidP="005D2E1C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Reponsibilities:</w:t>
                              </w:r>
                            </w:p>
                            <w:p w14:paraId="7B4258B0" w14:textId="3F17129E" w:rsidR="00174046" w:rsidRPr="00065994" w:rsidRDefault="008E275E" w:rsidP="00065994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</w:rPr>
                                <w:t>Represents</w:t>
                              </w:r>
                              <w:r w:rsidR="005D2E1C" w:rsidRPr="00065994">
                                <w:rPr>
                                  <w:sz w:val="16"/>
                                  <w:szCs w:val="16"/>
                                </w:rPr>
                                <w:t xml:space="preserve"> the main </w:t>
                              </w:r>
                              <w:r w:rsidRPr="00065994">
                                <w:rPr>
                                  <w:sz w:val="16"/>
                                  <w:szCs w:val="16"/>
                                </w:rPr>
                                <w:t>script</w:t>
                              </w:r>
                              <w:r w:rsidR="005D2E1C" w:rsidRPr="00065994">
                                <w:rPr>
                                  <w:sz w:val="16"/>
                                  <w:szCs w:val="16"/>
                                </w:rPr>
                                <w:t xml:space="preserve"> of the </w:t>
                              </w:r>
                              <w:r w:rsidRPr="00065994">
                                <w:rPr>
                                  <w:sz w:val="16"/>
                                  <w:szCs w:val="16"/>
                                </w:rPr>
                                <w:t>application</w:t>
                              </w:r>
                              <w:r w:rsidR="005D2E1C" w:rsidRPr="00065994">
                                <w:rPr>
                                  <w:sz w:val="16"/>
                                  <w:szCs w:val="16"/>
                                </w:rPr>
                                <w:t xml:space="preserve"> that </w:t>
                              </w:r>
                              <w:r w:rsidRPr="00065994">
                                <w:rPr>
                                  <w:sz w:val="16"/>
                                  <w:szCs w:val="16"/>
                                </w:rPr>
                                <w:t>contains program entry procedure called at the script import</w:t>
                              </w:r>
                              <w:r w:rsidR="005D2E1C" w:rsidRPr="00065994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26E889" id="Group 91" o:spid="_x0000_s1079" style="position:absolute;margin-left:0;margin-top:15.1pt;width:183.2pt;height:93pt;z-index:251652090;mso-width-relative:margin;mso-height-relative:margin" coordorigin="" coordsize="21609,15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">
                <v:shape id="Text Box 88" o:spid="_x0000_s1080" type="#_x0000_t202" style="position:absolute;width:21609;height:3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" fillcolor="white [3212]" strokeweight=".5pt">
                  <v:textbox inset=",1mm,,1mm">
                    <w:txbxContent>
                      <w:p w14:paraId="29582D36" w14:textId="746992B5" w:rsidR="00174046" w:rsidRPr="00174046" w:rsidRDefault="00174046" w:rsidP="00174046">
                        <w:pPr>
                          <w:spacing w:before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</w:pPr>
                        <w:r w:rsidRPr="00174046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app.py</w:t>
                        </w:r>
                      </w:p>
                    </w:txbxContent>
                  </v:textbox>
                </v:shape>
                <v:shape id="Text Box 89" o:spid="_x0000_s1081" type="#_x0000_t202" style="position:absolute;top:3260;width:21609;height:3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" filled="f" strokeweight=".5pt">
                  <v:textbox>
                    <w:txbxContent>
                      <w:p w14:paraId="56F8D1AE" w14:textId="331F0318" w:rsidR="00174046" w:rsidRPr="00065994" w:rsidRDefault="00174046" w:rsidP="00065994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 xml:space="preserve">+int </w:t>
                        </w: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>main()</w:t>
                        </w:r>
                      </w:p>
                    </w:txbxContent>
                  </v:textbox>
                </v:shape>
                <v:shape id="Text Box 90" o:spid="_x0000_s1082" type="#_x0000_t202" style="position:absolute;top:7134;width:21609;height:8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" filled="f" strokeweight=".5pt">
                  <v:textbox>
                    <w:txbxContent>
                      <w:p w14:paraId="3DFF6CA4" w14:textId="77777777" w:rsidR="005D2E1C" w:rsidRPr="00065994" w:rsidRDefault="005D2E1C" w:rsidP="005D2E1C">
                        <w:pPr>
                          <w:spacing w:before="0" w:line="240" w:lineRule="auto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>Reponsibilities:</w:t>
                        </w:r>
                      </w:p>
                      <w:p w14:paraId="7B4258B0" w14:textId="3F17129E" w:rsidR="00174046" w:rsidRPr="00065994" w:rsidRDefault="008E275E" w:rsidP="00065994">
                        <w:pPr>
                          <w:spacing w:before="0" w:line="240" w:lineRule="auto"/>
                          <w:rPr>
                            <w:sz w:val="16"/>
                            <w:szCs w:val="16"/>
                          </w:rPr>
                        </w:pPr>
                        <w:r w:rsidRPr="00065994">
                          <w:rPr>
                            <w:sz w:val="16"/>
                            <w:szCs w:val="16"/>
                          </w:rPr>
                          <w:t>Represents</w:t>
                        </w:r>
                        <w:r w:rsidR="005D2E1C" w:rsidRPr="00065994">
                          <w:rPr>
                            <w:sz w:val="16"/>
                            <w:szCs w:val="16"/>
                          </w:rPr>
                          <w:t xml:space="preserve"> the main </w:t>
                        </w:r>
                        <w:r w:rsidRPr="00065994">
                          <w:rPr>
                            <w:sz w:val="16"/>
                            <w:szCs w:val="16"/>
                          </w:rPr>
                          <w:t>script</w:t>
                        </w:r>
                        <w:r w:rsidR="005D2E1C" w:rsidRPr="00065994">
                          <w:rPr>
                            <w:sz w:val="16"/>
                            <w:szCs w:val="16"/>
                          </w:rPr>
                          <w:t xml:space="preserve"> of the </w:t>
                        </w:r>
                        <w:r w:rsidRPr="00065994">
                          <w:rPr>
                            <w:sz w:val="16"/>
                            <w:szCs w:val="16"/>
                          </w:rPr>
                          <w:t>application</w:t>
                        </w:r>
                        <w:r w:rsidR="005D2E1C" w:rsidRPr="00065994">
                          <w:rPr>
                            <w:sz w:val="16"/>
                            <w:szCs w:val="16"/>
                          </w:rPr>
                          <w:t xml:space="preserve"> that </w:t>
                        </w:r>
                        <w:r w:rsidRPr="00065994">
                          <w:rPr>
                            <w:sz w:val="16"/>
                            <w:szCs w:val="16"/>
                          </w:rPr>
                          <w:t>contains program entry procedure called at the script import</w:t>
                        </w:r>
                        <w:r w:rsidR="005D2E1C" w:rsidRPr="00065994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6454FF4" w14:textId="5411B787" w:rsidR="00477FB7" w:rsidRDefault="00477FB7"/>
    <w:p w14:paraId="0BE2D9F8" w14:textId="3741A25B" w:rsidR="00477FB7" w:rsidRDefault="00477FB7"/>
    <w:p w14:paraId="3E65ADBE" w14:textId="3C76798C" w:rsidR="00477FB7" w:rsidRDefault="00477FB7"/>
    <w:p w14:paraId="3E97CE4F" w14:textId="40836984" w:rsidR="00477FB7" w:rsidRDefault="00477FB7"/>
    <w:p w14:paraId="7420F2C3" w14:textId="0C73BB55" w:rsidR="00477FB7" w:rsidRDefault="00DC1D26">
      <w:r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FFA8AE8" wp14:editId="54C65827">
                <wp:simplePos x="0" y="0"/>
                <wp:positionH relativeFrom="column">
                  <wp:posOffset>0</wp:posOffset>
                </wp:positionH>
                <wp:positionV relativeFrom="paragraph">
                  <wp:posOffset>6106</wp:posOffset>
                </wp:positionV>
                <wp:extent cx="2327031" cy="1911350"/>
                <wp:effectExtent l="0" t="0" r="16510" b="1270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7031" cy="1911350"/>
                          <a:chOff x="0" y="-1"/>
                          <a:chExt cx="2160905" cy="1443609"/>
                        </a:xfrm>
                        <a:noFill/>
                      </wpg:grpSpPr>
                      <wps:wsp>
                        <wps:cNvPr id="105" name="Text Box 105"/>
                        <wps:cNvSpPr txBox="1"/>
                        <wps:spPr>
                          <a:xfrm>
                            <a:off x="0" y="-1"/>
                            <a:ext cx="2160905" cy="1903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BE570A" w14:textId="65AE962D" w:rsidR="00DC1D26" w:rsidRPr="00174046" w:rsidRDefault="002769FC" w:rsidP="00DC1D26">
                              <w:pPr>
                                <w:spacing w:before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biaMail</w:t>
                              </w:r>
                              <w:r w:rsidR="00DC1D26" w:rsidRPr="0017404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 Box 106"/>
                        <wps:cNvSpPr txBox="1"/>
                        <wps:spPr>
                          <a:xfrm>
                            <a:off x="0" y="190141"/>
                            <a:ext cx="2160905" cy="71299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DD2D5BC" w14:textId="77777777" w:rsidR="00656B06" w:rsidRDefault="00DC1D26" w:rsidP="00DC1D26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DC1D2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 send_message( str sender, str subj, </w:t>
                              </w:r>
                            </w:p>
                            <w:p w14:paraId="2020EB42" w14:textId="77777777" w:rsidR="00656B06" w:rsidRDefault="00656B06" w:rsidP="00DC1D26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    </w:t>
                              </w:r>
                              <w:r w:rsidR="00DC1D26" w:rsidRPr="00DC1D2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str body, list recips, list cc = [], </w:t>
                              </w:r>
                            </w:p>
                            <w:p w14:paraId="031DF78C" w14:textId="3749EA5B" w:rsidR="00DC1D26" w:rsidRPr="00DC1D26" w:rsidRDefault="00656B06" w:rsidP="00DC1D26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    </w:t>
                              </w:r>
                              <w:r w:rsidR="00DC1D26" w:rsidRPr="00DC1D2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list  att_paths: = [] )</w:t>
                              </w:r>
                            </w:p>
                            <w:p w14:paraId="10E2355A" w14:textId="25C6A766" w:rsidR="00DC1D26" w:rsidRPr="00DC1D26" w:rsidRDefault="00DC1D26" w:rsidP="00DC1D26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</w:p>
                            <w:p w14:paraId="47FB9793" w14:textId="2CEAE52F" w:rsidR="00CE1DC1" w:rsidRDefault="00CE1DC1" w:rsidP="0013331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Logger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_logger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logging.</w:t>
                              </w:r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getLogger</w:t>
                              </w:r>
                              <w:proofErr w:type="spellEnd"/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name </w:t>
                              </w:r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110B385" w14:textId="38A5B41D" w:rsidR="00DC1D26" w:rsidRPr="00DC1D26" w:rsidRDefault="00DC1D26" w:rsidP="00CE1DC1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0" y="903131"/>
                            <a:ext cx="2160905" cy="54047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AE7254" w14:textId="77777777" w:rsidR="00DC1D26" w:rsidRPr="00065994" w:rsidRDefault="00DC1D26" w:rsidP="00DC1D26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Reponsibilities:</w:t>
                              </w:r>
                            </w:p>
                            <w:p w14:paraId="5D9490EF" w14:textId="72C143CA" w:rsidR="00DC1D26" w:rsidRPr="00DC1D26" w:rsidRDefault="00DC1D26" w:rsidP="00DC1D26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1D26">
                                <w:rPr>
                                  <w:sz w:val="16"/>
                                  <w:szCs w:val="16"/>
                                </w:rPr>
                                <w:t>creates and sends of emails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directly</w:t>
                              </w:r>
                            </w:p>
                            <w:p w14:paraId="27890EAC" w14:textId="7B529038" w:rsidR="00DC1D26" w:rsidRPr="00065994" w:rsidRDefault="00DC1D26" w:rsidP="00DC1D26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DC1D26">
                                <w:rPr>
                                  <w:sz w:val="16"/>
                                  <w:szCs w:val="16"/>
                                </w:rPr>
                                <w:t>via SMTP server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5264CA65" w14:textId="396DDF06" w:rsidR="00DC1D26" w:rsidRPr="00065994" w:rsidRDefault="00DC1D26" w:rsidP="00DC1D26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FA8AE8" id="Group 104" o:spid="_x0000_s1083" style="position:absolute;margin-left:0;margin-top:.5pt;width:183.25pt;height:150.5pt;z-index:251823104;mso-width-relative:margin;mso-height-relative:margin" coordorigin="" coordsize="21609,14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">
                <v:shape id="Text Box 105" o:spid="_x0000_s1084" type="#_x0000_t202" style="position:absolute;width:21609;height:1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" fillcolor="white [3212]" strokeweight=".5pt">
                  <v:textbox inset=",1mm,,1mm">
                    <w:txbxContent>
                      <w:p w14:paraId="4ABE570A" w14:textId="65AE962D" w:rsidR="00DC1D26" w:rsidRPr="00174046" w:rsidRDefault="002769FC" w:rsidP="00DC1D26">
                        <w:pPr>
                          <w:spacing w:before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biaMail</w:t>
                        </w:r>
                        <w:r w:rsidR="00DC1D26" w:rsidRPr="00174046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.py</w:t>
                        </w:r>
                      </w:p>
                    </w:txbxContent>
                  </v:textbox>
                </v:shape>
                <v:shape id="Text Box 106" o:spid="_x0000_s1085" type="#_x0000_t202" style="position:absolute;top:1901;width:21609;height:7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" filled="f" strokeweight=".5pt">
                  <v:textbox>
                    <w:txbxContent>
                      <w:p w14:paraId="4DD2D5BC" w14:textId="77777777" w:rsidR="00656B06" w:rsidRDefault="00DC1D26" w:rsidP="00DC1D26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DC1D26">
                          <w:rPr>
                            <w:sz w:val="16"/>
                            <w:szCs w:val="16"/>
                            <w:lang w:val="sk-SK"/>
                          </w:rPr>
                          <w:t xml:space="preserve">+ send_message( str sender, str subj, </w:t>
                        </w:r>
                      </w:p>
                      <w:p w14:paraId="2020EB42" w14:textId="77777777" w:rsidR="00656B06" w:rsidRDefault="00656B06" w:rsidP="00DC1D26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    </w:t>
                        </w:r>
                        <w:r w:rsidR="00DC1D26" w:rsidRPr="00DC1D26">
                          <w:rPr>
                            <w:sz w:val="16"/>
                            <w:szCs w:val="16"/>
                            <w:lang w:val="sk-SK"/>
                          </w:rPr>
                          <w:t xml:space="preserve">str body, list recips, list cc = [], </w:t>
                        </w:r>
                      </w:p>
                      <w:p w14:paraId="031DF78C" w14:textId="3749EA5B" w:rsidR="00DC1D26" w:rsidRPr="00DC1D26" w:rsidRDefault="00656B06" w:rsidP="00DC1D26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    </w:t>
                        </w:r>
                        <w:r w:rsidR="00DC1D26" w:rsidRPr="00DC1D26">
                          <w:rPr>
                            <w:sz w:val="16"/>
                            <w:szCs w:val="16"/>
                            <w:lang w:val="sk-SK"/>
                          </w:rPr>
                          <w:t>list  att_paths: = [] )</w:t>
                        </w:r>
                      </w:p>
                      <w:p w14:paraId="10E2355A" w14:textId="25C6A766" w:rsidR="00DC1D26" w:rsidRPr="00DC1D26" w:rsidRDefault="00DC1D26" w:rsidP="00DC1D26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</w:p>
                      <w:p w14:paraId="47FB9793" w14:textId="2CEAE52F" w:rsidR="00CE1DC1" w:rsidRDefault="00CE1DC1" w:rsidP="0013331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Logger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 xml:space="preserve">_logger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logging.</w:t>
                        </w:r>
                        <w:r w:rsidRPr="009E3C41">
                          <w:rPr>
                            <w:sz w:val="16"/>
                            <w:szCs w:val="16"/>
                          </w:rPr>
                          <w:t>getLogger</w:t>
                        </w:r>
                        <w:proofErr w:type="spellEnd"/>
                        <w:r w:rsidRPr="009E3C4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name </w:t>
                        </w:r>
                        <w:r w:rsidRPr="009E3C4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5110B385" w14:textId="38A5B41D" w:rsidR="00DC1D26" w:rsidRPr="00DC1D26" w:rsidRDefault="00DC1D26" w:rsidP="00CE1DC1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07" o:spid="_x0000_s1086" type="#_x0000_t202" style="position:absolute;top:9031;width:21609;height:5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" filled="f" strokeweight=".5pt">
                  <v:textbox>
                    <w:txbxContent>
                      <w:p w14:paraId="2FAE7254" w14:textId="77777777" w:rsidR="00DC1D26" w:rsidRPr="00065994" w:rsidRDefault="00DC1D26" w:rsidP="00DC1D26">
                        <w:pPr>
                          <w:spacing w:before="0" w:line="240" w:lineRule="auto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>Reponsibilities:</w:t>
                        </w:r>
                      </w:p>
                      <w:p w14:paraId="5D9490EF" w14:textId="72C143CA" w:rsidR="00DC1D26" w:rsidRPr="00DC1D26" w:rsidRDefault="00DC1D26" w:rsidP="00DC1D26">
                        <w:pPr>
                          <w:spacing w:before="0" w:line="240" w:lineRule="auto"/>
                          <w:rPr>
                            <w:sz w:val="16"/>
                            <w:szCs w:val="16"/>
                          </w:rPr>
                        </w:pPr>
                        <w:r w:rsidRPr="00DC1D26">
                          <w:rPr>
                            <w:sz w:val="16"/>
                            <w:szCs w:val="16"/>
                          </w:rPr>
                          <w:t>creates and sends of emails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directly</w:t>
                        </w:r>
                      </w:p>
                      <w:p w14:paraId="27890EAC" w14:textId="7B529038" w:rsidR="00DC1D26" w:rsidRPr="00065994" w:rsidRDefault="00DC1D26" w:rsidP="00DC1D26">
                        <w:pPr>
                          <w:spacing w:before="0" w:line="240" w:lineRule="auto"/>
                          <w:rPr>
                            <w:sz w:val="16"/>
                            <w:szCs w:val="16"/>
                          </w:rPr>
                        </w:pPr>
                        <w:r w:rsidRPr="00DC1D26">
                          <w:rPr>
                            <w:sz w:val="16"/>
                            <w:szCs w:val="16"/>
                          </w:rPr>
                          <w:t>via SMTP server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  <w:p w14:paraId="5264CA65" w14:textId="396DDF06" w:rsidR="00DC1D26" w:rsidRPr="00065994" w:rsidRDefault="00DC1D26" w:rsidP="00DC1D26">
                        <w:pPr>
                          <w:spacing w:before="0" w:line="240" w:lineRule="auto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D90D57" w14:textId="484088D4" w:rsidR="00477FB7" w:rsidRDefault="00477FB7"/>
    <w:p w14:paraId="740E8596" w14:textId="18E85849" w:rsidR="00477FB7" w:rsidRDefault="00477FB7"/>
    <w:p w14:paraId="248FA810" w14:textId="25360489" w:rsidR="00477FB7" w:rsidRDefault="00477FB7"/>
    <w:p w14:paraId="53DDB54A" w14:textId="6BA21C8C" w:rsidR="00477FB7" w:rsidRDefault="00477FB7"/>
    <w:p w14:paraId="07144CFE" w14:textId="523CEE11" w:rsidR="00477FB7" w:rsidRDefault="00477FB7"/>
    <w:p w14:paraId="61C81BEF" w14:textId="05CFB964" w:rsidR="00477FB7" w:rsidRDefault="00133318">
      <w:r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0DCD44AB" wp14:editId="45F22265">
                <wp:simplePos x="0" y="0"/>
                <wp:positionH relativeFrom="column">
                  <wp:posOffset>0</wp:posOffset>
                </wp:positionH>
                <wp:positionV relativeFrom="paragraph">
                  <wp:posOffset>274662</wp:posOffset>
                </wp:positionV>
                <wp:extent cx="2520462" cy="1693984"/>
                <wp:effectExtent l="0" t="0" r="13335" b="2095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462" cy="1693984"/>
                          <a:chOff x="0" y="-1"/>
                          <a:chExt cx="2160905" cy="1376475"/>
                        </a:xfrm>
                        <a:noFill/>
                      </wpg:grpSpPr>
                      <wps:wsp>
                        <wps:cNvPr id="97" name="Text Box 97"/>
                        <wps:cNvSpPr txBox="1"/>
                        <wps:spPr>
                          <a:xfrm>
                            <a:off x="0" y="-1"/>
                            <a:ext cx="2160905" cy="20476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1091C0" w14:textId="2F8B302B" w:rsidR="00065994" w:rsidRPr="00174046" w:rsidRDefault="00065994" w:rsidP="00065994">
                              <w:pPr>
                                <w:spacing w:before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biaSAP</w:t>
                              </w:r>
                              <w:r w:rsidRPr="0017404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98"/>
                        <wps:cNvSpPr txBox="1"/>
                        <wps:spPr>
                          <a:xfrm>
                            <a:off x="0" y="204766"/>
                            <a:ext cx="2160905" cy="86688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C1F54D4" w14:textId="4BF8647E" w:rsidR="008D2A0C" w:rsidRDefault="008D2A0C" w:rsidP="00065994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 GuiSession 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login(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4B69C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gui_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exe_path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,</w:t>
                              </w:r>
                              <w:r w:rsidR="004B69C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sys_name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)</w:t>
                              </w:r>
                            </w:p>
                            <w:p w14:paraId="7F1F79A5" w14:textId="4A50EADD" w:rsidR="008D2A0C" w:rsidRPr="008D2A0C" w:rsidRDefault="008D2A0C" w:rsidP="00065994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 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GuiSession 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logout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( 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GuiSession 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sess</w:t>
                              </w:r>
                              <w:r w:rsidR="00FC3079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8D2A0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23C7C23E" w14:textId="0F6A8F1D" w:rsidR="0062098C" w:rsidRDefault="0062098C" w:rsidP="00133318">
                              <w:pPr>
                                <w:spacing w:before="12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- </w:t>
                              </w:r>
                              <w:r w:rsidR="00C6248B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bool</w:t>
                              </w:r>
                              <w:r w:rsidR="00065994"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62098C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_window_exists</w:t>
                              </w:r>
                              <w:r w:rsidR="00065994"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str name </w:t>
                              </w:r>
                              <w:r w:rsidR="00065994"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0E18F4B8" w14:textId="2D83F3F9" w:rsidR="0062098C" w:rsidRPr="0062098C" w:rsidRDefault="00C6248B" w:rsidP="0062098C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="0062098C" w:rsidRPr="0062098C">
                                <w:rPr>
                                  <w:sz w:val="16"/>
                                  <w:szCs w:val="16"/>
                                </w:rPr>
                                <w:t>SYS_P25 = "OG ERP: P25 Productive SSO"</w:t>
                              </w:r>
                            </w:p>
                            <w:p w14:paraId="0ACBB041" w14:textId="6BC8E370" w:rsidR="0062098C" w:rsidRDefault="00C6248B" w:rsidP="0062098C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="0062098C" w:rsidRPr="0062098C">
                                <w:rPr>
                                  <w:sz w:val="16"/>
                                  <w:szCs w:val="16"/>
                                </w:rPr>
                                <w:t>SYS_Q25 = "OG ERP: Q25 Quality Assurance SSO"</w:t>
                              </w:r>
                            </w:p>
                            <w:p w14:paraId="14CA31CE" w14:textId="1D352751" w:rsidR="00CE64CB" w:rsidRPr="0062098C" w:rsidRDefault="00CE64CB" w:rsidP="0062098C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Logger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_logger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logging.</w:t>
                              </w:r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getLogger</w:t>
                              </w:r>
                              <w:proofErr w:type="spellEnd"/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name </w:t>
                              </w:r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 Box 99"/>
                        <wps:cNvSpPr txBox="1"/>
                        <wps:spPr>
                          <a:xfrm>
                            <a:off x="0" y="1071649"/>
                            <a:ext cx="2160905" cy="304825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16F1B9" w14:textId="77777777" w:rsidR="00065994" w:rsidRPr="00065994" w:rsidRDefault="00065994" w:rsidP="00065994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Reponsibilities:</w:t>
                              </w:r>
                            </w:p>
                            <w:p w14:paraId="354405BF" w14:textId="5A90BD3A" w:rsidR="00065994" w:rsidRPr="00065994" w:rsidRDefault="0062098C" w:rsidP="00065994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Mediates connection to SAP GUI scripting engine</w:t>
                              </w:r>
                              <w:r w:rsidR="00065994" w:rsidRPr="00065994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CD44AB" id="Group 96" o:spid="_x0000_s1087" style="position:absolute;margin-left:0;margin-top:21.65pt;width:198.45pt;height:133.4pt;z-index:251821056;mso-width-relative:margin;mso-height-relative:margin" coordorigin="" coordsize="21609,13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">
                <v:shape id="Text Box 97" o:spid="_x0000_s1088" type="#_x0000_t202" style="position:absolute;width:21609;height:2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" fillcolor="white [3212]" strokeweight=".5pt">
                  <v:textbox inset=",1mm,,1mm">
                    <w:txbxContent>
                      <w:p w14:paraId="2D1091C0" w14:textId="2F8B302B" w:rsidR="00065994" w:rsidRPr="00174046" w:rsidRDefault="00065994" w:rsidP="00065994">
                        <w:pPr>
                          <w:spacing w:before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biaSAP</w:t>
                        </w:r>
                        <w:r w:rsidRPr="00174046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.py</w:t>
                        </w:r>
                      </w:p>
                    </w:txbxContent>
                  </v:textbox>
                </v:shape>
                <v:shape id="Text Box 98" o:spid="_x0000_s1089" type="#_x0000_t202" style="position:absolute;top:2047;width:21609;height:8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" filled="f" strokeweight=".5pt">
                  <v:textbox>
                    <w:txbxContent>
                      <w:p w14:paraId="6C1F54D4" w14:textId="4BF8647E" w:rsidR="008D2A0C" w:rsidRDefault="008D2A0C" w:rsidP="00065994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+ GuiSession 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>login(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>str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4B69C4">
                          <w:rPr>
                            <w:sz w:val="16"/>
                            <w:szCs w:val="16"/>
                            <w:lang w:val="sk-SK"/>
                          </w:rPr>
                          <w:t>gui_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>exe_path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>,</w:t>
                        </w:r>
                        <w:r w:rsidR="004B69C4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>str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>sys_name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)</w:t>
                        </w:r>
                      </w:p>
                      <w:p w14:paraId="7F1F79A5" w14:textId="4A50EADD" w:rsidR="008D2A0C" w:rsidRPr="008D2A0C" w:rsidRDefault="008D2A0C" w:rsidP="00065994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+ 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GuiSession 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>logout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( 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GuiSession 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>sess</w:t>
                        </w:r>
                        <w:r w:rsidR="00FC3079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8D2A0C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23C7C23E" w14:textId="0F6A8F1D" w:rsidR="0062098C" w:rsidRDefault="0062098C" w:rsidP="00133318">
                        <w:pPr>
                          <w:spacing w:before="12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- </w:t>
                        </w:r>
                        <w:r w:rsidR="00C6248B">
                          <w:rPr>
                            <w:sz w:val="16"/>
                            <w:szCs w:val="16"/>
                            <w:lang w:val="sk-SK"/>
                          </w:rPr>
                          <w:t>bool</w:t>
                        </w:r>
                        <w:r w:rsidR="00065994" w:rsidRPr="00065994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62098C">
                          <w:rPr>
                            <w:sz w:val="16"/>
                            <w:szCs w:val="16"/>
                            <w:lang w:val="sk-SK"/>
                          </w:rPr>
                          <w:t>_window_exists</w:t>
                        </w:r>
                        <w:r w:rsidR="00065994" w:rsidRPr="00065994">
                          <w:rPr>
                            <w:sz w:val="16"/>
                            <w:szCs w:val="16"/>
                            <w:lang w:val="sk-SK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str name </w:t>
                        </w:r>
                        <w:r w:rsidR="00065994" w:rsidRPr="00065994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0E18F4B8" w14:textId="2D83F3F9" w:rsidR="0062098C" w:rsidRPr="0062098C" w:rsidRDefault="00C6248B" w:rsidP="0062098C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="0062098C" w:rsidRPr="0062098C">
                          <w:rPr>
                            <w:sz w:val="16"/>
                            <w:szCs w:val="16"/>
                          </w:rPr>
                          <w:t>SYS_P25 = "OG ERP: P25 Productive SSO"</w:t>
                        </w:r>
                      </w:p>
                      <w:p w14:paraId="0ACBB041" w14:textId="6BC8E370" w:rsidR="0062098C" w:rsidRDefault="00C6248B" w:rsidP="0062098C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="0062098C" w:rsidRPr="0062098C">
                          <w:rPr>
                            <w:sz w:val="16"/>
                            <w:szCs w:val="16"/>
                          </w:rPr>
                          <w:t>SYS_Q25 = "OG ERP: Q25 Quality Assurance SSO"</w:t>
                        </w:r>
                      </w:p>
                      <w:p w14:paraId="14CA31CE" w14:textId="1D352751" w:rsidR="00CE64CB" w:rsidRPr="0062098C" w:rsidRDefault="00CE64CB" w:rsidP="0062098C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Logger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 xml:space="preserve">_logger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logging.</w:t>
                        </w:r>
                        <w:r w:rsidRPr="009E3C41">
                          <w:rPr>
                            <w:sz w:val="16"/>
                            <w:szCs w:val="16"/>
                          </w:rPr>
                          <w:t>getLogger</w:t>
                        </w:r>
                        <w:proofErr w:type="spellEnd"/>
                        <w:r w:rsidRPr="009E3C4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name </w:t>
                        </w:r>
                        <w:r w:rsidRPr="009E3C4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99" o:spid="_x0000_s1090" type="#_x0000_t202" style="position:absolute;top:10716;width:2160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" filled="f" strokeweight=".5pt">
                  <v:textbox>
                    <w:txbxContent>
                      <w:p w14:paraId="3216F1B9" w14:textId="77777777" w:rsidR="00065994" w:rsidRPr="00065994" w:rsidRDefault="00065994" w:rsidP="00065994">
                        <w:pPr>
                          <w:spacing w:before="0" w:line="240" w:lineRule="auto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>Reponsibilities:</w:t>
                        </w:r>
                      </w:p>
                      <w:p w14:paraId="354405BF" w14:textId="5A90BD3A" w:rsidR="00065994" w:rsidRPr="00065994" w:rsidRDefault="0062098C" w:rsidP="00065994">
                        <w:pPr>
                          <w:spacing w:before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Mediates connection to SAP GUI scripting engine</w:t>
                        </w:r>
                        <w:r w:rsidR="00065994" w:rsidRPr="00065994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E1433CD" wp14:editId="0D07E183">
                <wp:simplePos x="0" y="0"/>
                <wp:positionH relativeFrom="column">
                  <wp:posOffset>2667001</wp:posOffset>
                </wp:positionH>
                <wp:positionV relativeFrom="paragraph">
                  <wp:posOffset>274662</wp:posOffset>
                </wp:positionV>
                <wp:extent cx="4133508" cy="4160520"/>
                <wp:effectExtent l="0" t="0" r="19685" b="1143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3508" cy="4160520"/>
                          <a:chOff x="0" y="-1"/>
                          <a:chExt cx="2160905" cy="1302118"/>
                        </a:xfrm>
                        <a:noFill/>
                      </wpg:grpSpPr>
                      <wps:wsp>
                        <wps:cNvPr id="86" name="Text Box 86"/>
                        <wps:cNvSpPr txBox="1"/>
                        <wps:spPr>
                          <a:xfrm>
                            <a:off x="0" y="-1"/>
                            <a:ext cx="2160905" cy="7886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ADD254" w14:textId="0F5A8438" w:rsidR="009F61D8" w:rsidRPr="00174046" w:rsidRDefault="009F61D8" w:rsidP="009F61D8">
                              <w:pPr>
                                <w:spacing w:before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bi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aFB</w:t>
                              </w:r>
                              <w:r w:rsidR="00E34952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5N</w:t>
                              </w:r>
                              <w:r w:rsidRPr="0017404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0" y="78867"/>
                            <a:ext cx="2160905" cy="109325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660494" w14:textId="77777777" w:rsidR="00E843CB" w:rsidRDefault="00E843CB" w:rsidP="00E843CB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+ bool</w:t>
                              </w:r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initialize(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GuiSession 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sess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</w:p>
                            <w:p w14:paraId="00CA7637" w14:textId="77777777" w:rsidR="00E843CB" w:rsidRDefault="00E843CB" w:rsidP="00E843CB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void </w:t>
                              </w:r>
                              <w:r w:rsidRPr="00CA5F27">
                                <w:rPr>
                                  <w:sz w:val="16"/>
                                  <w:szCs w:val="16"/>
                                </w:rPr>
                                <w:t>release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2067E26C" w14:textId="2DE84073" w:rsidR="00E843CB" w:rsidRDefault="00E843CB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7E774B">
                                <w:rPr>
                                  <w:sz w:val="16"/>
                                  <w:szCs w:val="16"/>
                                </w:rPr>
                                <w:t>bool export(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537D"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proofErr w:type="spellStart"/>
                              <w:r w:rsidRPr="00B6537D">
                                <w:rPr>
                                  <w:sz w:val="16"/>
                                  <w:szCs w:val="16"/>
                                </w:rPr>
                                <w:t>file_path</w:t>
                              </w:r>
                              <w:proofErr w:type="spellEnd"/>
                              <w:r w:rsidRPr="00B6537D">
                                <w:rPr>
                                  <w:sz w:val="16"/>
                                  <w:szCs w:val="16"/>
                                </w:rPr>
                                <w:t xml:space="preserve">, list </w:t>
                              </w:r>
                              <w:proofErr w:type="spellStart"/>
                              <w:r w:rsidRPr="00B6537D">
                                <w:rPr>
                                  <w:sz w:val="16"/>
                                  <w:szCs w:val="16"/>
                                </w:rPr>
                                <w:t>cmp_cds</w:t>
                              </w:r>
                              <w:proofErr w:type="spellEnd"/>
                              <w:r w:rsidRPr="00B6537D">
                                <w:rPr>
                                  <w:sz w:val="16"/>
                                  <w:szCs w:val="16"/>
                                </w:rPr>
                                <w:t>, str layout,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str</w:t>
                              </w:r>
                              <w:r w:rsidRPr="00B6537D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B6537D">
                                <w:rPr>
                                  <w:sz w:val="16"/>
                                  <w:szCs w:val="16"/>
                                </w:rPr>
                                <w:t>doc_type_filter</w:t>
                              </w:r>
                              <w:proofErr w:type="spellEnd"/>
                              <w:r w:rsidRPr="00B6537D">
                                <w:rPr>
                                  <w:sz w:val="16"/>
                                  <w:szCs w:val="16"/>
                                </w:rPr>
                                <w:t xml:space="preserve"> = "DG"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774B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46AAEAB" w14:textId="21AA616A" w:rsidR="009F61D8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copy_to_clipboard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 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str 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xt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)</w:t>
                              </w:r>
                            </w:p>
                            <w:p w14:paraId="2BBB9AE8" w14:textId="77777777" w:rsidR="009F61D8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clear_clipboard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485A17BF" w14:textId="100F323A" w:rsidR="009F61D8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550F27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550F27">
                                <w:rPr>
                                  <w:sz w:val="16"/>
                                  <w:szCs w:val="16"/>
                                </w:rPr>
                                <w:t>close_popup_dialog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bool confirm )</w:t>
                              </w:r>
                            </w:p>
                            <w:p w14:paraId="32069870" w14:textId="4C3B3991" w:rsidR="00BF6389" w:rsidRDefault="00BF6389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BF6389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BF6389">
                                <w:rPr>
                                  <w:sz w:val="16"/>
                                  <w:szCs w:val="16"/>
                                </w:rPr>
                                <w:t>toggle_worklist</w:t>
                              </w:r>
                              <w:proofErr w:type="spellEnd"/>
                              <w:r w:rsidRPr="00BF6389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F6389">
                                <w:rPr>
                                  <w:sz w:val="16"/>
                                  <w:szCs w:val="16"/>
                                </w:rPr>
                                <w:t>bool</w:t>
                              </w:r>
                              <w:r w:rsidRPr="00BF6389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F6389">
                                <w:rPr>
                                  <w:sz w:val="16"/>
                                  <w:szCs w:val="16"/>
                                </w:rPr>
                                <w:t>activate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F6389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71C5CA0" w14:textId="355DD863" w:rsidR="00240A21" w:rsidRDefault="00240A21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240A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240A21">
                                <w:rPr>
                                  <w:sz w:val="16"/>
                                  <w:szCs w:val="16"/>
                                </w:rPr>
                                <w:t>open_selection_list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6C43191E" w14:textId="6EDF8AE3" w:rsidR="00240A21" w:rsidRDefault="00240A21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44440D">
                                <w:rPr>
                                  <w:sz w:val="16"/>
                                  <w:szCs w:val="16"/>
                                </w:rPr>
                                <w:t xml:space="preserve">void </w:t>
                              </w:r>
                              <w:r w:rsidRPr="00240A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240A21">
                                <w:rPr>
                                  <w:sz w:val="16"/>
                                  <w:szCs w:val="16"/>
                                </w:rPr>
                                <w:t>set_customer_account</w:t>
                              </w:r>
                              <w:proofErr w:type="spellEnd"/>
                              <w:r w:rsidRPr="00240A2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40A21">
                                <w:rPr>
                                  <w:sz w:val="16"/>
                                  <w:szCs w:val="16"/>
                                </w:rPr>
                                <w:t>str</w:t>
                              </w:r>
                              <w:r w:rsidRPr="00240A21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240A21">
                                <w:rPr>
                                  <w:sz w:val="16"/>
                                  <w:szCs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240A2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A7896F9" w14:textId="01E7FADE" w:rsidR="00881360" w:rsidRDefault="00881360" w:rsidP="00881360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set_export_params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str path, str name, str enc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= "4120"</w:t>
                              </w:r>
                              <w:r w:rsidR="00FE381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5BAD132" w14:textId="07E94FF0" w:rsidR="00240A21" w:rsidRDefault="00881360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select_data_format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int </w:t>
                              </w:r>
                              <w:proofErr w:type="spellStart"/>
                              <w:r w:rsidRPr="00881360">
                                <w:rPr>
                                  <w:sz w:val="16"/>
                                  <w:szCs w:val="16"/>
                                </w:rPr>
                                <w:t>idx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ACB4DDD" w14:textId="1CAC721F" w:rsidR="009F61D8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bool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="0075674C">
                                <w:rPr>
                                  <w:sz w:val="16"/>
                                  <w:szCs w:val="16"/>
                                </w:rPr>
                                <w:t>set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_layout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( str name</w:t>
                              </w:r>
                              <w:r w:rsidR="003A372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4C874D8" w14:textId="77777777" w:rsidR="009F61D8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937526B" w14:textId="77777777" w:rsidR="009F61D8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GuiSession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sess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= None</w:t>
                              </w:r>
                            </w:p>
                            <w:p w14:paraId="3A61A571" w14:textId="77777777" w:rsidR="009F61D8" w:rsidRPr="007E5C4A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GuiFrameWindow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_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_wnd</w:t>
                              </w:r>
                              <w:proofErr w:type="spellEnd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 = None</w:t>
                              </w:r>
                            </w:p>
                            <w:p w14:paraId="4F14C055" w14:textId="77777777" w:rsidR="009F61D8" w:rsidRPr="007E5C4A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GuiStatusBar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_main_wnd</w:t>
                              </w:r>
                              <w:proofErr w:type="spellEnd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 = None</w:t>
                              </w:r>
                            </w:p>
                            <w:p w14:paraId="6A236660" w14:textId="77777777" w:rsidR="009F61D8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GuiStatusBar</w:t>
                              </w:r>
                              <w:proofErr w:type="spellEnd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stat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_bar</w:t>
                              </w:r>
                              <w:proofErr w:type="spellEnd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 = None</w:t>
                              </w:r>
                            </w:p>
                            <w:p w14:paraId="155DEE7E" w14:textId="6769B77F" w:rsidR="009F61D8" w:rsidRDefault="00AE1621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Logger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F61D8" w:rsidRPr="007E5C4A">
                                <w:rPr>
                                  <w:sz w:val="16"/>
                                  <w:szCs w:val="16"/>
                                </w:rPr>
                                <w:t xml:space="preserve">_logger </w:t>
                              </w:r>
                              <w:r w:rsidR="009E3C41">
                                <w:rPr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proofErr w:type="spellStart"/>
                              <w:r w:rsidR="009E3C41">
                                <w:rPr>
                                  <w:sz w:val="16"/>
                                  <w:szCs w:val="16"/>
                                </w:rPr>
                                <w:t>logging.</w:t>
                              </w:r>
                              <w:r w:rsidR="009E3C41" w:rsidRPr="009E3C41">
                                <w:rPr>
                                  <w:sz w:val="16"/>
                                  <w:szCs w:val="16"/>
                                </w:rPr>
                                <w:t>getLogger</w:t>
                              </w:r>
                              <w:proofErr w:type="spellEnd"/>
                              <w:r w:rsidR="009E3C41" w:rsidRPr="009E3C4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="00062D43">
                                <w:rPr>
                                  <w:sz w:val="16"/>
                                  <w:szCs w:val="16"/>
                                </w:rPr>
                                <w:t xml:space="preserve"> name </w:t>
                              </w:r>
                              <w:r w:rsidR="009E3C41" w:rsidRPr="009E3C4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F9327B9" w14:textId="77777777" w:rsidR="009F61D8" w:rsidRDefault="009F61D8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5B67B6C7" w14:textId="2ABF8EA1" w:rsidR="009F61D8" w:rsidRPr="007E5C4A" w:rsidRDefault="00E843CB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BF6389"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r w:rsidR="009F61D8" w:rsidRPr="007E5C4A">
                                <w:rPr>
                                  <w:sz w:val="16"/>
                                  <w:szCs w:val="16"/>
                                </w:rPr>
                                <w:t>_TYPE_ERROR = "E"</w:t>
                              </w:r>
                            </w:p>
                            <w:p w14:paraId="766CE42F" w14:textId="41D7DD49" w:rsidR="00BF6389" w:rsidRDefault="00E843CB" w:rsidP="009F61D8">
                              <w:pPr>
                                <w:spacing w:before="0"/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BF6389"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r w:rsidR="009F61D8" w:rsidRPr="007E5C4A">
                                <w:rPr>
                                  <w:sz w:val="16"/>
                                  <w:szCs w:val="16"/>
                                </w:rPr>
                                <w:t>_TYPE_WARNING = "W"</w:t>
                              </w:r>
                            </w:p>
                            <w:p w14:paraId="34DBD094" w14:textId="704C0BFA" w:rsidR="009F61D8" w:rsidRDefault="00E843CB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BF6389"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r w:rsidR="009F61D8" w:rsidRPr="007E5C4A">
                                <w:rPr>
                                  <w:sz w:val="16"/>
                                  <w:szCs w:val="16"/>
                                </w:rPr>
                                <w:t>_EMPTY_STRING = ""</w:t>
                              </w:r>
                            </w:p>
                            <w:p w14:paraId="61744320" w14:textId="7BF547FE" w:rsidR="009F61D8" w:rsidRPr="0062098C" w:rsidRDefault="00E843CB" w:rsidP="009F61D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="00BF6389">
                                <w:rPr>
                                  <w:sz w:val="16"/>
                                  <w:szCs w:val="16"/>
                                </w:rPr>
                                <w:t xml:space="preserve">dict </w:t>
                              </w:r>
                              <w:r w:rsidR="009F61D8" w:rsidRPr="007E5C4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="009F61D8" w:rsidRPr="007E5C4A">
                                <w:rPr>
                                  <w:sz w:val="16"/>
                                  <w:szCs w:val="16"/>
                                </w:rPr>
                                <w:t>vkeys</w:t>
                              </w:r>
                              <w:proofErr w:type="spellEnd"/>
                              <w:r w:rsidR="00C548EE">
                                <w:rPr>
                                  <w:sz w:val="16"/>
                                  <w:szCs w:val="16"/>
                                </w:rPr>
                                <w:t xml:space="preserve"> = { </w:t>
                              </w:r>
                              <w:r w:rsidR="008A2521"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proofErr w:type="spellStart"/>
                              <w:r w:rsidR="00C548EE">
                                <w:rPr>
                                  <w:sz w:val="16"/>
                                  <w:szCs w:val="16"/>
                                </w:rPr>
                                <w:t>key_names</w:t>
                              </w:r>
                              <w:proofErr w:type="spellEnd"/>
                              <w:r w:rsidR="001C3E7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548EE">
                                <w:rPr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8A2521">
                                <w:rPr>
                                  <w:sz w:val="16"/>
                                  <w:szCs w:val="16"/>
                                </w:rPr>
                                <w:t xml:space="preserve">int </w:t>
                              </w:r>
                              <w:proofErr w:type="spellStart"/>
                              <w:r w:rsidR="00C548EE">
                                <w:rPr>
                                  <w:sz w:val="16"/>
                                  <w:szCs w:val="16"/>
                                </w:rPr>
                                <w:t>sap_vkey_code</w:t>
                              </w:r>
                              <w:r w:rsidR="00270200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proofErr w:type="spellEnd"/>
                              <w:r w:rsidR="001C3E77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C548EE">
                                <w:rPr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0" y="1172125"/>
                            <a:ext cx="2160905" cy="12999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4400EE5" w14:textId="77777777" w:rsidR="009F61D8" w:rsidRPr="00065994" w:rsidRDefault="009F61D8" w:rsidP="009F61D8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Reponsibilities:</w:t>
                              </w:r>
                            </w:p>
                            <w:p w14:paraId="68885316" w14:textId="76E0D276" w:rsidR="009F61D8" w:rsidRPr="00065994" w:rsidRDefault="00A37B52" w:rsidP="009F61D8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L</w:t>
                              </w:r>
                              <w:r w:rsidRPr="00A37B52">
                                <w:rPr>
                                  <w:sz w:val="16"/>
                                  <w:szCs w:val="16"/>
                                </w:rPr>
                                <w:t>oad</w:t>
                              </w:r>
                              <w:r w:rsidR="002C1005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A37B52">
                                <w:rPr>
                                  <w:sz w:val="16"/>
                                  <w:szCs w:val="16"/>
                                </w:rPr>
                                <w:t xml:space="preserve"> and export</w:t>
                              </w:r>
                              <w:r w:rsidR="002C1005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A37B52">
                                <w:rPr>
                                  <w:sz w:val="16"/>
                                  <w:szCs w:val="16"/>
                                </w:rPr>
                                <w:t xml:space="preserve"> data </w:t>
                              </w:r>
                              <w:r w:rsidR="00BB7F91">
                                <w:rPr>
                                  <w:sz w:val="16"/>
                                  <w:szCs w:val="16"/>
                                </w:rPr>
                                <w:t>located</w:t>
                              </w:r>
                              <w:r w:rsidRPr="00A37B52">
                                <w:rPr>
                                  <w:sz w:val="16"/>
                                  <w:szCs w:val="16"/>
                                </w:rPr>
                                <w:t xml:space="preserve"> on customer accounts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into a file.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433CD" id="Group 85" o:spid="_x0000_s1091" style="position:absolute;margin-left:210pt;margin-top:21.65pt;width:325.45pt;height:327.6pt;z-index:251827200;mso-width-relative:margin;mso-height-relative:margin" coordorigin="" coordsize="21609,1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">
                <v:shape id="Text Box 86" o:spid="_x0000_s1092" type="#_x0000_t202" style="position:absolute;width:21609;height: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" fillcolor="white [3212]" strokeweight=".5pt">
                  <v:textbox inset=",1mm,,1mm">
                    <w:txbxContent>
                      <w:p w14:paraId="21ADD254" w14:textId="0F5A8438" w:rsidR="009F61D8" w:rsidRPr="00174046" w:rsidRDefault="009F61D8" w:rsidP="009F61D8">
                        <w:pPr>
                          <w:spacing w:before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bi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aFB</w:t>
                        </w:r>
                        <w:r w:rsidR="00E34952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L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5N</w:t>
                        </w:r>
                        <w:r w:rsidRPr="00174046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.py</w:t>
                        </w:r>
                      </w:p>
                    </w:txbxContent>
                  </v:textbox>
                </v:shape>
                <v:shape id="Text Box 87" o:spid="_x0000_s1093" type="#_x0000_t202" style="position:absolute;top:788;width:21609;height:10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" filled="f" strokeweight=".5pt">
                  <v:textbox>
                    <w:txbxContent>
                      <w:p w14:paraId="4C660494" w14:textId="77777777" w:rsidR="00E843CB" w:rsidRDefault="00E843CB" w:rsidP="00E843CB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+ bool</w:t>
                        </w:r>
                        <w:r w:rsidRPr="008441E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initialize(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GuiSession 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sess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 xml:space="preserve">) </w:t>
                        </w:r>
                      </w:p>
                      <w:p w14:paraId="00CA7637" w14:textId="77777777" w:rsidR="00E843CB" w:rsidRDefault="00E843CB" w:rsidP="00E843CB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void </w:t>
                        </w:r>
                        <w:r w:rsidRPr="00CA5F27">
                          <w:rPr>
                            <w:sz w:val="16"/>
                            <w:szCs w:val="16"/>
                          </w:rPr>
                          <w:t>release</w:t>
                        </w:r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2067E26C" w14:textId="2DE84073" w:rsidR="00E843CB" w:rsidRDefault="00E843CB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7E774B">
                          <w:rPr>
                            <w:sz w:val="16"/>
                            <w:szCs w:val="16"/>
                          </w:rPr>
                          <w:t>bool export(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B6537D"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proofErr w:type="spellStart"/>
                        <w:r w:rsidRPr="00B6537D">
                          <w:rPr>
                            <w:sz w:val="16"/>
                            <w:szCs w:val="16"/>
                          </w:rPr>
                          <w:t>file_path</w:t>
                        </w:r>
                        <w:proofErr w:type="spellEnd"/>
                        <w:r w:rsidRPr="00B6537D">
                          <w:rPr>
                            <w:sz w:val="16"/>
                            <w:szCs w:val="16"/>
                          </w:rPr>
                          <w:t xml:space="preserve">, list </w:t>
                        </w:r>
                        <w:proofErr w:type="spellStart"/>
                        <w:r w:rsidRPr="00B6537D">
                          <w:rPr>
                            <w:sz w:val="16"/>
                            <w:szCs w:val="16"/>
                          </w:rPr>
                          <w:t>cmp_cds</w:t>
                        </w:r>
                        <w:proofErr w:type="spellEnd"/>
                        <w:r w:rsidRPr="00B6537D">
                          <w:rPr>
                            <w:sz w:val="16"/>
                            <w:szCs w:val="16"/>
                          </w:rPr>
                          <w:t>, str layout,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str</w:t>
                        </w:r>
                        <w:r w:rsidRPr="00B6537D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B6537D">
                          <w:rPr>
                            <w:sz w:val="16"/>
                            <w:szCs w:val="16"/>
                          </w:rPr>
                          <w:t>doc_type_filter</w:t>
                        </w:r>
                        <w:proofErr w:type="spellEnd"/>
                        <w:r w:rsidRPr="00B6537D">
                          <w:rPr>
                            <w:sz w:val="16"/>
                            <w:szCs w:val="16"/>
                          </w:rPr>
                          <w:t xml:space="preserve"> = "DG"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774B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246AAEAB" w14:textId="21AA616A" w:rsidR="009F61D8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4F2638">
                          <w:rPr>
                            <w:sz w:val="16"/>
                            <w:szCs w:val="16"/>
                          </w:rPr>
                          <w:t>copy_to_clipboard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( 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>str t</w:t>
                        </w: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>xt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)</w:t>
                        </w:r>
                      </w:p>
                      <w:p w14:paraId="2BBB9AE8" w14:textId="77777777" w:rsidR="009F61D8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4F2638">
                          <w:rPr>
                            <w:sz w:val="16"/>
                            <w:szCs w:val="16"/>
                          </w:rPr>
                          <w:t>clear_clipboard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485A17BF" w14:textId="100F323A" w:rsidR="009F61D8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550F27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550F27">
                          <w:rPr>
                            <w:sz w:val="16"/>
                            <w:szCs w:val="16"/>
                          </w:rPr>
                          <w:t>close_popup_dialog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bool confirm )</w:t>
                        </w:r>
                      </w:p>
                      <w:p w14:paraId="32069870" w14:textId="4C3B3991" w:rsidR="00BF6389" w:rsidRDefault="00BF6389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BF6389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BF6389">
                          <w:rPr>
                            <w:sz w:val="16"/>
                            <w:szCs w:val="16"/>
                          </w:rPr>
                          <w:t>toggle_worklist</w:t>
                        </w:r>
                        <w:proofErr w:type="spellEnd"/>
                        <w:r w:rsidRPr="00BF6389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BF6389">
                          <w:rPr>
                            <w:sz w:val="16"/>
                            <w:szCs w:val="16"/>
                          </w:rPr>
                          <w:t>bool</w:t>
                        </w:r>
                        <w:r w:rsidRPr="00BF6389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BF6389">
                          <w:rPr>
                            <w:sz w:val="16"/>
                            <w:szCs w:val="16"/>
                          </w:rPr>
                          <w:t>activate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BF6389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171C5CA0" w14:textId="355DD863" w:rsidR="00240A21" w:rsidRDefault="00240A21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240A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240A21">
                          <w:rPr>
                            <w:sz w:val="16"/>
                            <w:szCs w:val="16"/>
                          </w:rPr>
                          <w:t>open_selection_list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6C43191E" w14:textId="6EDF8AE3" w:rsidR="00240A21" w:rsidRDefault="00240A21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="0044440D">
                          <w:rPr>
                            <w:sz w:val="16"/>
                            <w:szCs w:val="16"/>
                          </w:rPr>
                          <w:t xml:space="preserve">void </w:t>
                        </w:r>
                        <w:r w:rsidRPr="00240A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240A21">
                          <w:rPr>
                            <w:sz w:val="16"/>
                            <w:szCs w:val="16"/>
                          </w:rPr>
                          <w:t>set_customer_account</w:t>
                        </w:r>
                        <w:proofErr w:type="spellEnd"/>
                        <w:r w:rsidRPr="00240A2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240A21">
                          <w:rPr>
                            <w:sz w:val="16"/>
                            <w:szCs w:val="16"/>
                          </w:rPr>
                          <w:t>str</w:t>
                        </w:r>
                        <w:r w:rsidRPr="00240A21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240A21">
                          <w:rPr>
                            <w:sz w:val="16"/>
                            <w:szCs w:val="16"/>
                          </w:rPr>
                          <w:t>val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240A2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6A7896F9" w14:textId="01E7FADE" w:rsidR="00881360" w:rsidRDefault="00881360" w:rsidP="00881360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set_export_params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str path, str name, str enc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= "4120"</w:t>
                        </w:r>
                        <w:r w:rsidR="00FE381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35BAD132" w14:textId="07E94FF0" w:rsidR="00240A21" w:rsidRDefault="00881360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select_data_format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int </w:t>
                        </w:r>
                        <w:proofErr w:type="spellStart"/>
                        <w:r w:rsidRPr="00881360">
                          <w:rPr>
                            <w:sz w:val="16"/>
                            <w:szCs w:val="16"/>
                          </w:rPr>
                          <w:t>idx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1ACB4DDD" w14:textId="1CAC721F" w:rsidR="009F61D8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bool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="0075674C">
                          <w:rPr>
                            <w:sz w:val="16"/>
                            <w:szCs w:val="16"/>
                          </w:rPr>
                          <w:t>set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_layout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>( str name</w:t>
                        </w:r>
                        <w:r w:rsidR="003A372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44C874D8" w14:textId="77777777" w:rsidR="009F61D8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</w:p>
                      <w:p w14:paraId="5937526B" w14:textId="77777777" w:rsidR="009F61D8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GuiSession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7E5C4A">
                          <w:rPr>
                            <w:sz w:val="16"/>
                            <w:szCs w:val="16"/>
                          </w:rPr>
                          <w:t>sess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= None</w:t>
                        </w:r>
                      </w:p>
                      <w:p w14:paraId="3A61A571" w14:textId="77777777" w:rsidR="009F61D8" w:rsidRPr="007E5C4A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GuiFrameWindow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_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_wnd</w:t>
                        </w:r>
                        <w:proofErr w:type="spellEnd"/>
                        <w:r w:rsidRPr="007E5C4A">
                          <w:rPr>
                            <w:sz w:val="16"/>
                            <w:szCs w:val="16"/>
                          </w:rPr>
                          <w:t xml:space="preserve"> = None</w:t>
                        </w:r>
                      </w:p>
                      <w:p w14:paraId="4F14C055" w14:textId="77777777" w:rsidR="009F61D8" w:rsidRPr="007E5C4A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GuiStatusBar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_main_wnd</w:t>
                        </w:r>
                        <w:proofErr w:type="spellEnd"/>
                        <w:r w:rsidRPr="007E5C4A">
                          <w:rPr>
                            <w:sz w:val="16"/>
                            <w:szCs w:val="16"/>
                          </w:rPr>
                          <w:t xml:space="preserve"> = None</w:t>
                        </w:r>
                      </w:p>
                      <w:p w14:paraId="6A236660" w14:textId="77777777" w:rsidR="009F61D8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GuiStatusBar</w:t>
                        </w:r>
                        <w:proofErr w:type="spellEnd"/>
                        <w:r w:rsidRPr="007E5C4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stat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_bar</w:t>
                        </w:r>
                        <w:proofErr w:type="spellEnd"/>
                        <w:r w:rsidRPr="007E5C4A">
                          <w:rPr>
                            <w:sz w:val="16"/>
                            <w:szCs w:val="16"/>
                          </w:rPr>
                          <w:t xml:space="preserve"> = None</w:t>
                        </w:r>
                      </w:p>
                      <w:p w14:paraId="155DEE7E" w14:textId="6769B77F" w:rsidR="009F61D8" w:rsidRDefault="00AE1621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Logger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9F61D8" w:rsidRPr="007E5C4A">
                          <w:rPr>
                            <w:sz w:val="16"/>
                            <w:szCs w:val="16"/>
                          </w:rPr>
                          <w:t xml:space="preserve">_logger </w:t>
                        </w:r>
                        <w:r w:rsidR="009E3C41">
                          <w:rPr>
                            <w:sz w:val="16"/>
                            <w:szCs w:val="16"/>
                          </w:rPr>
                          <w:t xml:space="preserve">= </w:t>
                        </w:r>
                        <w:proofErr w:type="spellStart"/>
                        <w:r w:rsidR="009E3C41">
                          <w:rPr>
                            <w:sz w:val="16"/>
                            <w:szCs w:val="16"/>
                          </w:rPr>
                          <w:t>logging.</w:t>
                        </w:r>
                        <w:r w:rsidR="009E3C41" w:rsidRPr="009E3C41">
                          <w:rPr>
                            <w:sz w:val="16"/>
                            <w:szCs w:val="16"/>
                          </w:rPr>
                          <w:t>getLogger</w:t>
                        </w:r>
                        <w:proofErr w:type="spellEnd"/>
                        <w:r w:rsidR="009E3C41" w:rsidRPr="009E3C41">
                          <w:rPr>
                            <w:sz w:val="16"/>
                            <w:szCs w:val="16"/>
                          </w:rPr>
                          <w:t>(</w:t>
                        </w:r>
                        <w:r w:rsidR="00062D43">
                          <w:rPr>
                            <w:sz w:val="16"/>
                            <w:szCs w:val="16"/>
                          </w:rPr>
                          <w:t xml:space="preserve"> name </w:t>
                        </w:r>
                        <w:r w:rsidR="009E3C41" w:rsidRPr="009E3C4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4F9327B9" w14:textId="77777777" w:rsidR="009F61D8" w:rsidRDefault="009F61D8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</w:p>
                      <w:p w14:paraId="5B67B6C7" w14:textId="2ABF8EA1" w:rsidR="009F61D8" w:rsidRPr="007E5C4A" w:rsidRDefault="00E843CB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="00BF6389"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r w:rsidR="009F61D8" w:rsidRPr="007E5C4A">
                          <w:rPr>
                            <w:sz w:val="16"/>
                            <w:szCs w:val="16"/>
                          </w:rPr>
                          <w:t>_TYPE_ERROR = "E"</w:t>
                        </w:r>
                      </w:p>
                      <w:p w14:paraId="766CE42F" w14:textId="41D7DD49" w:rsidR="00BF6389" w:rsidRDefault="00E843CB" w:rsidP="009F61D8">
                        <w:pPr>
                          <w:spacing w:before="0"/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="00BF6389"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r w:rsidR="009F61D8" w:rsidRPr="007E5C4A">
                          <w:rPr>
                            <w:sz w:val="16"/>
                            <w:szCs w:val="16"/>
                          </w:rPr>
                          <w:t>_TYPE_WARNING = "W"</w:t>
                        </w:r>
                      </w:p>
                      <w:p w14:paraId="34DBD094" w14:textId="704C0BFA" w:rsidR="009F61D8" w:rsidRDefault="00E843CB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="00BF6389"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r w:rsidR="009F61D8" w:rsidRPr="007E5C4A">
                          <w:rPr>
                            <w:sz w:val="16"/>
                            <w:szCs w:val="16"/>
                          </w:rPr>
                          <w:t>_EMPTY_STRING = ""</w:t>
                        </w:r>
                      </w:p>
                      <w:p w14:paraId="61744320" w14:textId="7BF547FE" w:rsidR="009F61D8" w:rsidRPr="0062098C" w:rsidRDefault="00E843CB" w:rsidP="009F61D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="00BF6389">
                          <w:rPr>
                            <w:sz w:val="16"/>
                            <w:szCs w:val="16"/>
                          </w:rPr>
                          <w:t xml:space="preserve">dict </w:t>
                        </w:r>
                        <w:r w:rsidR="009F61D8" w:rsidRPr="007E5C4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="009F61D8" w:rsidRPr="007E5C4A">
                          <w:rPr>
                            <w:sz w:val="16"/>
                            <w:szCs w:val="16"/>
                          </w:rPr>
                          <w:t>vkeys</w:t>
                        </w:r>
                        <w:proofErr w:type="spellEnd"/>
                        <w:r w:rsidR="00C548EE">
                          <w:rPr>
                            <w:sz w:val="16"/>
                            <w:szCs w:val="16"/>
                          </w:rPr>
                          <w:t xml:space="preserve"> = { </w:t>
                        </w:r>
                        <w:r w:rsidR="008A2521"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proofErr w:type="spellStart"/>
                        <w:r w:rsidR="00C548EE">
                          <w:rPr>
                            <w:sz w:val="16"/>
                            <w:szCs w:val="16"/>
                          </w:rPr>
                          <w:t>key_names</w:t>
                        </w:r>
                        <w:proofErr w:type="spellEnd"/>
                        <w:r w:rsidR="001C3E7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C548EE">
                          <w:rPr>
                            <w:sz w:val="16"/>
                            <w:szCs w:val="16"/>
                          </w:rPr>
                          <w:t xml:space="preserve">: </w:t>
                        </w:r>
                        <w:r w:rsidR="008A2521">
                          <w:rPr>
                            <w:sz w:val="16"/>
                            <w:szCs w:val="16"/>
                          </w:rPr>
                          <w:t xml:space="preserve">int </w:t>
                        </w:r>
                        <w:proofErr w:type="spellStart"/>
                        <w:r w:rsidR="00C548EE">
                          <w:rPr>
                            <w:sz w:val="16"/>
                            <w:szCs w:val="16"/>
                          </w:rPr>
                          <w:t>sap_vkey_code</w:t>
                        </w:r>
                        <w:r w:rsidR="00270200">
                          <w:rPr>
                            <w:sz w:val="16"/>
                            <w:szCs w:val="16"/>
                          </w:rPr>
                          <w:t>s</w:t>
                        </w:r>
                        <w:proofErr w:type="spellEnd"/>
                        <w:r w:rsidR="001C3E77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C548EE">
                          <w:rPr>
                            <w:sz w:val="16"/>
                            <w:szCs w:val="16"/>
                          </w:rPr>
                          <w:t>}</w:t>
                        </w:r>
                      </w:p>
                    </w:txbxContent>
                  </v:textbox>
                </v:shape>
                <v:shape id="Text Box 100" o:spid="_x0000_s1094" type="#_x0000_t202" style="position:absolute;top:11721;width:21609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" filled="f" strokeweight=".5pt">
                  <v:textbox>
                    <w:txbxContent>
                      <w:p w14:paraId="44400EE5" w14:textId="77777777" w:rsidR="009F61D8" w:rsidRPr="00065994" w:rsidRDefault="009F61D8" w:rsidP="009F61D8">
                        <w:pPr>
                          <w:spacing w:before="0" w:line="240" w:lineRule="auto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>Reponsibilities:</w:t>
                        </w:r>
                      </w:p>
                      <w:p w14:paraId="68885316" w14:textId="76E0D276" w:rsidR="009F61D8" w:rsidRPr="00065994" w:rsidRDefault="00A37B52" w:rsidP="009F61D8">
                        <w:pPr>
                          <w:spacing w:before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L</w:t>
                        </w:r>
                        <w:r w:rsidRPr="00A37B52">
                          <w:rPr>
                            <w:sz w:val="16"/>
                            <w:szCs w:val="16"/>
                          </w:rPr>
                          <w:t>oad</w:t>
                        </w:r>
                        <w:r w:rsidR="002C1005">
                          <w:rPr>
                            <w:sz w:val="16"/>
                            <w:szCs w:val="16"/>
                          </w:rPr>
                          <w:t>s</w:t>
                        </w:r>
                        <w:r w:rsidRPr="00A37B52">
                          <w:rPr>
                            <w:sz w:val="16"/>
                            <w:szCs w:val="16"/>
                          </w:rPr>
                          <w:t xml:space="preserve"> and export</w:t>
                        </w:r>
                        <w:r w:rsidR="002C1005">
                          <w:rPr>
                            <w:sz w:val="16"/>
                            <w:szCs w:val="16"/>
                          </w:rPr>
                          <w:t>s</w:t>
                        </w:r>
                        <w:r w:rsidRPr="00A37B52">
                          <w:rPr>
                            <w:sz w:val="16"/>
                            <w:szCs w:val="16"/>
                          </w:rPr>
                          <w:t xml:space="preserve"> data </w:t>
                        </w:r>
                        <w:r w:rsidR="00BB7F91">
                          <w:rPr>
                            <w:sz w:val="16"/>
                            <w:szCs w:val="16"/>
                          </w:rPr>
                          <w:t>located</w:t>
                        </w:r>
                        <w:r w:rsidRPr="00A37B52">
                          <w:rPr>
                            <w:sz w:val="16"/>
                            <w:szCs w:val="16"/>
                          </w:rPr>
                          <w:t xml:space="preserve"> on customer accounts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into a file.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ACF9618" w14:textId="410B279C" w:rsidR="0062098C" w:rsidRDefault="006827D1">
      <w:r>
        <w:rPr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5FD56EF3" wp14:editId="370F8C63">
                <wp:simplePos x="0" y="0"/>
                <wp:positionH relativeFrom="column">
                  <wp:posOffset>3153</wp:posOffset>
                </wp:positionH>
                <wp:positionV relativeFrom="paragraph">
                  <wp:posOffset>1941151</wp:posOffset>
                </wp:positionV>
                <wp:extent cx="2520462" cy="2818393"/>
                <wp:effectExtent l="0" t="0" r="13335" b="20320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0462" cy="2818393"/>
                          <a:chOff x="0" y="0"/>
                          <a:chExt cx="2161031" cy="1611663"/>
                        </a:xfrm>
                        <a:noFill/>
                      </wpg:grpSpPr>
                      <wps:wsp>
                        <wps:cNvPr id="102" name="Text Box 102"/>
                        <wps:cNvSpPr txBox="1"/>
                        <wps:spPr>
                          <a:xfrm>
                            <a:off x="0" y="0"/>
                            <a:ext cx="2160905" cy="1441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58146D" w14:textId="305C24EB" w:rsidR="006827D1" w:rsidRPr="00174046" w:rsidRDefault="006827D1" w:rsidP="006827D1">
                              <w:pPr>
                                <w:spacing w:before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bia</w:t>
                              </w:r>
                              <w:r w:rsidR="005D4EEA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Report</w:t>
                              </w:r>
                              <w:r w:rsidRPr="0017404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0" y="144037"/>
                            <a:ext cx="2160905" cy="120104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01F305" w14:textId="77777777" w:rsidR="00E843CB" w:rsidRDefault="00E843CB" w:rsidP="00E843CB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bool upload(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 name, str src_dir, str dst_dir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,</w:t>
                              </w:r>
                            </w:p>
                            <w:p w14:paraId="45D4EED1" w14:textId="77777777" w:rsidR="00E843CB" w:rsidRDefault="00E843CB" w:rsidP="00E843CB">
                              <w:pPr>
                                <w:spacing w:before="0"/>
                                <w:ind w:firstLine="72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 dst_subdir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14DAA643" w14:textId="1B61EA9F" w:rsidR="00E843CB" w:rsidRDefault="00E843CB" w:rsidP="00E843CB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bool create</w:t>
                              </w:r>
                              <w:r w:rsid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_report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DataFrame data, str file_path,</w:t>
                              </w:r>
                            </w:p>
                            <w:p w14:paraId="2329261E" w14:textId="1672A903" w:rsidR="00E843CB" w:rsidRDefault="00E843CB" w:rsidP="00E843CB">
                              <w:pPr>
                                <w:spacing w:before="0"/>
                                <w:ind w:firstLine="72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 sht_name, list field_order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) </w:t>
                              </w:r>
                            </w:p>
                            <w:p w14:paraId="3EFF243B" w14:textId="77777777" w:rsidR="00E02A71" w:rsidRDefault="00E02A71" w:rsidP="00E02A71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 str create_notification( str </w:t>
                              </w:r>
                              <w:r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templ_path,</w:t>
                              </w:r>
                            </w:p>
                            <w:p w14:paraId="47CA83FF" w14:textId="63801A32" w:rsidR="00E02A71" w:rsidRDefault="00E02A71" w:rsidP="00EE12F9">
                              <w:pPr>
                                <w:spacing w:before="0"/>
                                <w:ind w:left="72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 s</w:t>
                              </w:r>
                              <w:r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umm_path, </w:t>
                              </w:r>
                              <w:r w:rsidR="004E341F"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</w:t>
                              </w:r>
                              <w:r w:rsidR="004E341F"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dst_rep_dir, </w:t>
                              </w:r>
                              <w:r w:rsidR="004E341F"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</w:t>
                              </w:r>
                              <w:r w:rsidR="004E341F"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4E341F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dst_rep_subdir, </w:t>
                              </w:r>
                              <w:r w:rsidR="004E341F"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</w:t>
                              </w:r>
                              <w:r w:rsidR="004E341F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E02A71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summ</w:t>
                              </w:r>
                              <w:r w:rsidR="004E341F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)</w:t>
                              </w:r>
                            </w:p>
                            <w:p w14:paraId="7CA81533" w14:textId="77777777" w:rsidR="00E843CB" w:rsidRDefault="00E843CB" w:rsidP="00E843CB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+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 summarize(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DataFrame data, str cmp_cd,</w:t>
                              </w:r>
                            </w:p>
                            <w:p w14:paraId="6C4D1DA7" w14:textId="751E6643" w:rsidR="00E843CB" w:rsidRDefault="00E843CB" w:rsidP="00133318">
                              <w:pPr>
                                <w:spacing w:before="0" w:after="120"/>
                                <w:ind w:firstLine="72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str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cntry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563A81BA" w14:textId="6EFD896E" w:rsidR="006827D1" w:rsidRDefault="00231256" w:rsidP="006827D1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- int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_get_col_width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(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Series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vals, str</w:t>
                              </w:r>
                              <w:r w:rsidR="00B738C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fld_name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)</w:t>
                              </w:r>
                            </w:p>
                            <w:p w14:paraId="755EDAD3" w14:textId="77777777" w:rsidR="009D1ECA" w:rsidRDefault="00B738C6" w:rsidP="006827D1">
                              <w:pPr>
                                <w:spacing w:before="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-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_col_to_rng(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DataFrame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data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,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str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first_col,</w:t>
                              </w:r>
                            </w:p>
                            <w:p w14:paraId="1D8FADDD" w14:textId="52FDD187" w:rsidR="006827D1" w:rsidRDefault="00B738C6" w:rsidP="009D1ECA">
                              <w:pPr>
                                <w:spacing w:before="0"/>
                                <w:ind w:firstLine="72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str 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last_col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= None,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int 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row = -1):</w:t>
                              </w:r>
                            </w:p>
                            <w:p w14:paraId="1D8504DA" w14:textId="318D729D" w:rsidR="00CC0525" w:rsidRDefault="00301736" w:rsidP="00133318">
                              <w:pPr>
                                <w:spacing w:before="0" w:after="120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- int 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_to_excel_serial(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datetime</w:t>
                              </w:r>
                              <w:r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date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 </w:t>
                              </w:r>
                              <w:r w:rsidR="00231256" w:rsidRPr="00231256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)</w:t>
                              </w:r>
                            </w:p>
                            <w:p w14:paraId="270BA218" w14:textId="0FF8D512" w:rsidR="006827D1" w:rsidRDefault="006827D1" w:rsidP="006827D1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str</w:t>
                              </w:r>
                              <w:r w:rsidR="00E843CB">
                                <w:rPr>
                                  <w:sz w:val="16"/>
                                  <w:szCs w:val="16"/>
                                </w:rPr>
                                <w:t xml:space="preserve"> _</w:t>
                              </w:r>
                              <w:r w:rsidRPr="006827D1">
                                <w:rPr>
                                  <w:sz w:val="16"/>
                                  <w:szCs w:val="16"/>
                                </w:rPr>
                                <w:t>EMPTY_STRING = "</w:t>
                              </w:r>
                              <w:r w:rsidRPr="0062098C">
                                <w:rPr>
                                  <w:sz w:val="16"/>
                                  <w:szCs w:val="16"/>
                                </w:rPr>
                                <w:t>"</w:t>
                              </w:r>
                            </w:p>
                            <w:p w14:paraId="0456431F" w14:textId="77777777" w:rsidR="006827D1" w:rsidRPr="0062098C" w:rsidRDefault="006827D1" w:rsidP="006827D1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Logger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_logger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logging.</w:t>
                              </w:r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getLogger</w:t>
                              </w:r>
                              <w:proofErr w:type="spellEnd"/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name </w:t>
                              </w:r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Text Box 108"/>
                        <wps:cNvSpPr txBox="1"/>
                        <wps:spPr>
                          <a:xfrm>
                            <a:off x="126" y="1344810"/>
                            <a:ext cx="2160905" cy="266853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251DEE" w14:textId="77777777" w:rsidR="006827D1" w:rsidRPr="00065994" w:rsidRDefault="006827D1" w:rsidP="006827D1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Reponsibilities:</w:t>
                              </w:r>
                            </w:p>
                            <w:p w14:paraId="05F9F8EC" w14:textId="77777777" w:rsidR="006827D1" w:rsidRPr="00065994" w:rsidRDefault="006827D1" w:rsidP="006827D1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Mediates connection to SAP GUI scripting engine</w:t>
                              </w:r>
                              <w:r w:rsidRPr="00065994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D56EF3" id="Group 101" o:spid="_x0000_s1095" style="position:absolute;margin-left:.25pt;margin-top:152.85pt;width:198.45pt;height:221.9pt;z-index:251829248;mso-width-relative:margin;mso-height-relative:margin" coordsize="21610,16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">
                <v:shape id="Text Box 102" o:spid="_x0000_s1096" type="#_x0000_t202" style="position:absolute;width:21609;height:14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" fillcolor="white [3212]" strokeweight=".5pt">
                  <v:textbox inset=",1mm,,1mm">
                    <w:txbxContent>
                      <w:p w14:paraId="5B58146D" w14:textId="305C24EB" w:rsidR="006827D1" w:rsidRPr="00174046" w:rsidRDefault="006827D1" w:rsidP="006827D1">
                        <w:pPr>
                          <w:spacing w:before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bia</w:t>
                        </w:r>
                        <w:r w:rsidR="005D4EEA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Report</w:t>
                        </w:r>
                        <w:r w:rsidRPr="00174046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.py</w:t>
                        </w:r>
                      </w:p>
                    </w:txbxContent>
                  </v:textbox>
                </v:shape>
                <v:shape id="Text Box 103" o:spid="_x0000_s1097" type="#_x0000_t202" style="position:absolute;top:1440;width:21609;height:1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" filled="f" strokeweight=".5pt">
                  <v:textbox inset="1mm,,1mm">
                    <w:txbxContent>
                      <w:p w14:paraId="6001F305" w14:textId="77777777" w:rsidR="00E843CB" w:rsidRDefault="00E843CB" w:rsidP="00E843CB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+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bool upload(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str name, str src_dir, str dst_dir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>,</w:t>
                        </w:r>
                      </w:p>
                      <w:p w14:paraId="45D4EED1" w14:textId="77777777" w:rsidR="00E843CB" w:rsidRDefault="00E843CB" w:rsidP="00E843CB">
                        <w:pPr>
                          <w:spacing w:before="0"/>
                          <w:ind w:firstLine="72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str dst_subdir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14DAA643" w14:textId="1B61EA9F" w:rsidR="00E843CB" w:rsidRDefault="00E843CB" w:rsidP="00E843CB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+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bool create</w:t>
                        </w:r>
                        <w:r w:rsidR="00E02A71">
                          <w:rPr>
                            <w:sz w:val="16"/>
                            <w:szCs w:val="16"/>
                            <w:lang w:val="sk-SK"/>
                          </w:rPr>
                          <w:t>_report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DataFrame data, str file_path,</w:t>
                        </w:r>
                      </w:p>
                      <w:p w14:paraId="2329261E" w14:textId="1672A903" w:rsidR="00E843CB" w:rsidRDefault="00E843CB" w:rsidP="00E843CB">
                        <w:pPr>
                          <w:spacing w:before="0"/>
                          <w:ind w:firstLine="72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str sht_name, list field_order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) </w:t>
                        </w:r>
                      </w:p>
                      <w:p w14:paraId="3EFF243B" w14:textId="77777777" w:rsidR="00E02A71" w:rsidRDefault="00E02A71" w:rsidP="00E02A71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+ str create_notification( str </w:t>
                        </w:r>
                        <w:r w:rsidRPr="00E02A71">
                          <w:rPr>
                            <w:sz w:val="16"/>
                            <w:szCs w:val="16"/>
                            <w:lang w:val="sk-SK"/>
                          </w:rPr>
                          <w:t>templ_path,</w:t>
                        </w:r>
                      </w:p>
                      <w:p w14:paraId="47CA83FF" w14:textId="63801A32" w:rsidR="00E02A71" w:rsidRDefault="00E02A71" w:rsidP="00EE12F9">
                        <w:pPr>
                          <w:spacing w:before="0"/>
                          <w:ind w:left="72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>str s</w:t>
                        </w:r>
                        <w:r w:rsidRPr="00E02A71">
                          <w:rPr>
                            <w:sz w:val="16"/>
                            <w:szCs w:val="16"/>
                            <w:lang w:val="sk-SK"/>
                          </w:rPr>
                          <w:t xml:space="preserve">umm_path, </w:t>
                        </w:r>
                        <w:r w:rsidR="004E341F" w:rsidRPr="00E02A71">
                          <w:rPr>
                            <w:sz w:val="16"/>
                            <w:szCs w:val="16"/>
                            <w:lang w:val="sk-SK"/>
                          </w:rPr>
                          <w:t>str</w:t>
                        </w:r>
                        <w:r w:rsidR="004E341F" w:rsidRPr="00E02A71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E02A71">
                          <w:rPr>
                            <w:sz w:val="16"/>
                            <w:szCs w:val="16"/>
                            <w:lang w:val="sk-SK"/>
                          </w:rPr>
                          <w:t xml:space="preserve">dst_rep_dir, </w:t>
                        </w:r>
                        <w:r w:rsidR="004E341F" w:rsidRPr="00E02A71">
                          <w:rPr>
                            <w:sz w:val="16"/>
                            <w:szCs w:val="16"/>
                            <w:lang w:val="sk-SK"/>
                          </w:rPr>
                          <w:t>str</w:t>
                        </w:r>
                        <w:r w:rsidR="004E341F" w:rsidRPr="00E02A71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4E341F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E02A71">
                          <w:rPr>
                            <w:sz w:val="16"/>
                            <w:szCs w:val="16"/>
                            <w:lang w:val="sk-SK"/>
                          </w:rPr>
                          <w:t xml:space="preserve">dst_rep_subdir, </w:t>
                        </w:r>
                        <w:r w:rsidR="004E341F" w:rsidRPr="00E02A71">
                          <w:rPr>
                            <w:sz w:val="16"/>
                            <w:szCs w:val="16"/>
                            <w:lang w:val="sk-SK"/>
                          </w:rPr>
                          <w:t>str</w:t>
                        </w:r>
                        <w:r w:rsidR="004E341F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E02A71">
                          <w:rPr>
                            <w:sz w:val="16"/>
                            <w:szCs w:val="16"/>
                            <w:lang w:val="sk-SK"/>
                          </w:rPr>
                          <w:t>summ</w:t>
                        </w:r>
                        <w:r w:rsidR="004E341F">
                          <w:rPr>
                            <w:sz w:val="16"/>
                            <w:szCs w:val="16"/>
                            <w:lang w:val="sk-SK"/>
                          </w:rPr>
                          <w:t xml:space="preserve"> )</w:t>
                        </w:r>
                      </w:p>
                      <w:p w14:paraId="7CA81533" w14:textId="77777777" w:rsidR="00E843CB" w:rsidRDefault="00E843CB" w:rsidP="00E843CB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+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str summarize(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DataFrame data, str cmp_cd,</w:t>
                        </w:r>
                      </w:p>
                      <w:p w14:paraId="6C4D1DA7" w14:textId="751E6643" w:rsidR="00E843CB" w:rsidRDefault="00E843CB" w:rsidP="00133318">
                        <w:pPr>
                          <w:spacing w:before="0" w:after="120"/>
                          <w:ind w:firstLine="72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str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cntry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563A81BA" w14:textId="6EFD896E" w:rsidR="006827D1" w:rsidRDefault="00231256" w:rsidP="006827D1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- int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_get_col_width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(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Series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vals, str</w:t>
                        </w:r>
                        <w:r w:rsidR="00B738C6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fld_name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)</w:t>
                        </w:r>
                      </w:p>
                      <w:p w14:paraId="755EDAD3" w14:textId="77777777" w:rsidR="009D1ECA" w:rsidRDefault="00B738C6" w:rsidP="006827D1">
                        <w:pPr>
                          <w:spacing w:before="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-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str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>_col_to_rng(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DataFrame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>data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>,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str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>first_col,</w:t>
                        </w:r>
                      </w:p>
                      <w:p w14:paraId="1D8FADDD" w14:textId="52FDD187" w:rsidR="006827D1" w:rsidRDefault="00B738C6" w:rsidP="009D1ECA">
                        <w:pPr>
                          <w:spacing w:before="0"/>
                          <w:ind w:firstLine="72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str 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>last_col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= None,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int 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>row = -1):</w:t>
                        </w:r>
                      </w:p>
                      <w:p w14:paraId="1D8504DA" w14:textId="318D729D" w:rsidR="00CC0525" w:rsidRDefault="00301736" w:rsidP="00133318">
                        <w:pPr>
                          <w:spacing w:before="0" w:after="120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- int 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>_to_excel_serial(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>datetime</w:t>
                        </w:r>
                        <w:r w:rsidRPr="00231256"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>date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 </w:t>
                        </w:r>
                        <w:r w:rsidR="00231256" w:rsidRPr="00231256">
                          <w:rPr>
                            <w:sz w:val="16"/>
                            <w:szCs w:val="16"/>
                            <w:lang w:val="sk-SK"/>
                          </w:rPr>
                          <w:t>)</w:t>
                        </w:r>
                      </w:p>
                      <w:p w14:paraId="270BA218" w14:textId="0FF8D512" w:rsidR="006827D1" w:rsidRDefault="006827D1" w:rsidP="006827D1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str</w:t>
                        </w:r>
                        <w:r w:rsidR="00E843CB">
                          <w:rPr>
                            <w:sz w:val="16"/>
                            <w:szCs w:val="16"/>
                          </w:rPr>
                          <w:t xml:space="preserve"> _</w:t>
                        </w:r>
                        <w:r w:rsidRPr="006827D1">
                          <w:rPr>
                            <w:sz w:val="16"/>
                            <w:szCs w:val="16"/>
                          </w:rPr>
                          <w:t>EMPTY_STRING = "</w:t>
                        </w:r>
                        <w:r w:rsidRPr="0062098C">
                          <w:rPr>
                            <w:sz w:val="16"/>
                            <w:szCs w:val="16"/>
                          </w:rPr>
                          <w:t>"</w:t>
                        </w:r>
                      </w:p>
                      <w:p w14:paraId="0456431F" w14:textId="77777777" w:rsidR="006827D1" w:rsidRPr="0062098C" w:rsidRDefault="006827D1" w:rsidP="006827D1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Logger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 xml:space="preserve">_logger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logging.</w:t>
                        </w:r>
                        <w:r w:rsidRPr="009E3C41">
                          <w:rPr>
                            <w:sz w:val="16"/>
                            <w:szCs w:val="16"/>
                          </w:rPr>
                          <w:t>getLogger</w:t>
                        </w:r>
                        <w:proofErr w:type="spellEnd"/>
                        <w:r w:rsidRPr="009E3C4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name </w:t>
                        </w:r>
                        <w:r w:rsidRPr="009E3C4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108" o:spid="_x0000_s1098" type="#_x0000_t202" style="position:absolute;left:1;top:13448;width:21609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" filled="f" strokeweight=".5pt">
                  <v:textbox>
                    <w:txbxContent>
                      <w:p w14:paraId="17251DEE" w14:textId="77777777" w:rsidR="006827D1" w:rsidRPr="00065994" w:rsidRDefault="006827D1" w:rsidP="006827D1">
                        <w:pPr>
                          <w:spacing w:before="0" w:line="240" w:lineRule="auto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>Reponsibilities:</w:t>
                        </w:r>
                      </w:p>
                      <w:p w14:paraId="05F9F8EC" w14:textId="77777777" w:rsidR="006827D1" w:rsidRPr="00065994" w:rsidRDefault="006827D1" w:rsidP="006827D1">
                        <w:pPr>
                          <w:spacing w:before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Mediates connection to SAP GUI scripting engine</w:t>
                        </w:r>
                        <w:r w:rsidRPr="00065994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2098C">
        <w:br w:type="page"/>
      </w:r>
    </w:p>
    <w:p w14:paraId="6C4F5A53" w14:textId="7DBECB3C" w:rsidR="009D4C5F" w:rsidRDefault="001A7EBB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5F7B4E3B" wp14:editId="28B73C9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786554" cy="6541135"/>
                <wp:effectExtent l="0" t="0" r="23495" b="1206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6554" cy="6541135"/>
                          <a:chOff x="-330" y="-1"/>
                          <a:chExt cx="2161235" cy="1800002"/>
                        </a:xfrm>
                        <a:noFill/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0" y="-1"/>
                            <a:ext cx="2160905" cy="693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16A410" w14:textId="77777777" w:rsidR="009D4C5F" w:rsidRPr="00174046" w:rsidRDefault="009D4C5F" w:rsidP="009D4C5F">
                              <w:pPr>
                                <w:spacing w:before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biaDMS</w:t>
                              </w:r>
                              <w:r w:rsidRPr="0017404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0" y="69335"/>
                            <a:ext cx="2160575" cy="162744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A0E6FC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copy_to_clipboard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 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str 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e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xt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)</w:t>
                              </w:r>
                            </w:p>
                            <w:p w14:paraId="29CA1DFA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clear_clipboard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49ECBDC9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bool </w:t>
                              </w:r>
                              <w:r w:rsidRPr="00550F27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550F27">
                                <w:rPr>
                                  <w:sz w:val="16"/>
                                  <w:szCs w:val="16"/>
                                </w:rPr>
                                <w:t>is_popup_dialog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1A39AA2E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550F27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550F27">
                                <w:rPr>
                                  <w:sz w:val="16"/>
                                  <w:szCs w:val="16"/>
                                </w:rPr>
                                <w:t>close_popup_dialog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bool confirm )</w:t>
                              </w:r>
                            </w:p>
                            <w:p w14:paraId="3142583D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5E6949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5E6949">
                                <w:rPr>
                                  <w:sz w:val="16"/>
                                  <w:szCs w:val="16"/>
                                </w:rPr>
                                <w:t>execute_query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593FF878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9B73FF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9B73FF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9B73FF">
                                <w:rPr>
                                  <w:sz w:val="16"/>
                                  <w:szCs w:val="16"/>
                                </w:rPr>
                                <w:t>get_grid_view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062C0B68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A12898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A12898">
                                <w:rPr>
                                  <w:sz w:val="16"/>
                                  <w:szCs w:val="16"/>
                                </w:rPr>
                                <w:t xml:space="preserve"> _get_param_mask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62BE5944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 xml:space="preserve"> _</w:t>
                              </w:r>
                              <w:proofErr w:type="spellStart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>get_search_mask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3B73604B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GuiToolbarControl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 xml:space="preserve"> _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get_control_toolbar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5441E7E0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6827A2">
                                <w:rPr>
                                  <w:sz w:val="16"/>
                                  <w:szCs w:val="16"/>
                                </w:rPr>
                                <w:t>str _</w:t>
                              </w:r>
                              <w:proofErr w:type="spellStart"/>
                              <w:r w:rsidRPr="006827A2">
                                <w:rPr>
                                  <w:sz w:val="16"/>
                                  <w:szCs w:val="16"/>
                                </w:rPr>
                                <w:t>get_case_param</w:t>
                              </w:r>
                              <w:proofErr w:type="spellEnd"/>
                              <w:r w:rsidRPr="006827A2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A12898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A1289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827A2">
                                <w:rPr>
                                  <w:sz w:val="16"/>
                                  <w:szCs w:val="16"/>
                                </w:rPr>
                                <w:t>param_mask</w:t>
                              </w:r>
                              <w:proofErr w:type="spellEnd"/>
                              <w:r w:rsidRPr="006827A2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827A2">
                                <w:rPr>
                                  <w:sz w:val="16"/>
                                  <w:szCs w:val="16"/>
                                </w:rPr>
                                <w:t xml:space="preserve">int </w:t>
                              </w:r>
                              <w:proofErr w:type="spellStart"/>
                              <w:r w:rsidRPr="006827A2">
                                <w:rPr>
                                  <w:sz w:val="16"/>
                                  <w:szCs w:val="16"/>
                                </w:rPr>
                                <w:t>cell_idx</w:t>
                              </w:r>
                              <w:proofErr w:type="spellEnd"/>
                              <w:r w:rsidRPr="006827A2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proofErr w:type="spellStart"/>
                              <w:r w:rsidRPr="00D4160C">
                                <w:rPr>
                                  <w:sz w:val="16"/>
                                  <w:szCs w:val="16"/>
                                </w:rPr>
                                <w:t>col_type</w:t>
                              </w:r>
                              <w:proofErr w:type="spellEnd"/>
                              <w:r w:rsidRPr="006827A2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62B0FB0" w14:textId="77777777" w:rsidR="00133318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change_case_param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 </w:t>
                              </w:r>
                              <w:proofErr w:type="spellStart"/>
                              <w:r w:rsidRPr="00A12898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A1289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param_mask</w:t>
                              </w:r>
                              <w:proofErr w:type="spellEnd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 xml:space="preserve">, int </w:t>
                              </w:r>
                              <w:proofErr w:type="spellStart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cell_idx</w:t>
                              </w:r>
                              <w:proofErr w:type="spellEnd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069ED359" w14:textId="19753180" w:rsidR="009D4C5F" w:rsidRDefault="009D4C5F" w:rsidP="0086733D">
                              <w:pPr>
                                <w:spacing w:before="0"/>
                                <w:ind w:firstLine="72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str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4160C">
                                <w:rPr>
                                  <w:sz w:val="16"/>
                                  <w:szCs w:val="16"/>
                                </w:rPr>
                                <w:t>col_type</w:t>
                              </w:r>
                              <w:proofErr w:type="spellEnd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  <w:r w:rsidR="0013331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proofErr w:type="spellStart"/>
                              <w:r w:rsidRPr="004F2638">
                                <w:rPr>
                                  <w:sz w:val="16"/>
                                  <w:szCs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)</w:t>
                              </w:r>
                            </w:p>
                            <w:p w14:paraId="161EA605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bool </w:t>
                              </w:r>
                              <w:r w:rsidRPr="005E6949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5E6949">
                                <w:rPr>
                                  <w:sz w:val="16"/>
                                  <w:szCs w:val="16"/>
                                </w:rPr>
                                <w:t>find_and_click_node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GuiTree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tree</w:t>
                              </w:r>
                              <w:r w:rsidRPr="005E6949">
                                <w:rPr>
                                  <w:sz w:val="16"/>
                                  <w:szCs w:val="16"/>
                                </w:rPr>
                                <w:t>, object node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  <w:r w:rsidRPr="005E6949">
                                <w:rPr>
                                  <w:sz w:val="16"/>
                                  <w:szCs w:val="16"/>
                                </w:rPr>
                                <w:t xml:space="preserve"> str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5E6949">
                                <w:rPr>
                                  <w:sz w:val="16"/>
                                  <w:szCs w:val="16"/>
                                </w:rPr>
                                <w:t>node_id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)</w:t>
                              </w:r>
                            </w:p>
                            <w:p w14:paraId="30D3D97F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save_changes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4A4BA225" w14:textId="77777777" w:rsidR="009D4C5F" w:rsidRPr="006C7921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change_case_status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 </w:t>
                              </w:r>
                              <w:proofErr w:type="spellStart"/>
                              <w:r w:rsidRPr="00A12898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A12898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param_mas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k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, 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)</w:t>
                              </w:r>
                            </w:p>
                            <w:p w14:paraId="52984A72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bool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apply_layout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9B73FF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grid_view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, str name)</w:t>
                              </w:r>
                            </w:p>
                            <w:p w14:paraId="376CCB8F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set_export_params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str path, str name, str enc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= "4120")</w:t>
                              </w:r>
                            </w:p>
                            <w:p w14:paraId="63CA061D" w14:textId="724CEA11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select_data_format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grid_view</w:t>
                              </w:r>
                              <w:proofErr w:type="spellEnd"/>
                              <w:r w:rsidR="00637E61">
                                <w:rPr>
                                  <w:sz w:val="16"/>
                                  <w:szCs w:val="16"/>
                                </w:rPr>
                                <w:t xml:space="preserve">, int </w:t>
                              </w:r>
                              <w:proofErr w:type="spellStart"/>
                              <w:r w:rsidR="00637E61">
                                <w:rPr>
                                  <w:sz w:val="16"/>
                                  <w:szCs w:val="16"/>
                                </w:rPr>
                                <w:t>idx</w:t>
                              </w:r>
                              <w:proofErr w:type="spellEnd"/>
                              <w:r w:rsidR="004519F5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8596638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void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toggle_display_change</w:t>
                              </w:r>
                              <w:proofErr w:type="spellEnd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void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8B34A75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spellStart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initialize(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 xml:space="preserve">GuiSession </w:t>
                              </w:r>
                              <w:proofErr w:type="spellStart"/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>sess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6C7921">
                                <w:rPr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</w:p>
                            <w:p w14:paraId="113C5BB9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void </w:t>
                              </w:r>
                              <w:r w:rsidRPr="00CA5F27">
                                <w:rPr>
                                  <w:sz w:val="16"/>
                                  <w:szCs w:val="16"/>
                                </w:rPr>
                                <w:t>release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( void )</w:t>
                              </w:r>
                            </w:p>
                            <w:p w14:paraId="53978D5D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tuple </w:t>
                              </w:r>
                              <w:proofErr w:type="spellStart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search_dispute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( </w:t>
                              </w:r>
                              <w:proofErr w:type="spellStart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srch_mask</w:t>
                              </w:r>
                              <w:proofErr w:type="spellEnd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 xml:space="preserve">, int </w:t>
                              </w:r>
                              <w:proofErr w:type="spellStart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case_id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8171BB9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 xml:space="preserve">tuple </w:t>
                              </w:r>
                              <w:proofErr w:type="spellStart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search_disputes</w:t>
                              </w:r>
                              <w:proofErr w:type="spellEnd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srch_mask</w:t>
                              </w:r>
                              <w:proofErr w:type="spellEnd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 xml:space="preserve">, tuple </w:t>
                              </w:r>
                              <w:proofErr w:type="spellStart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case_IDs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4442F6F0" w14:textId="77777777" w:rsidR="001A7EBB" w:rsidRDefault="009D4C5F" w:rsidP="0013331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void </w:t>
                              </w:r>
                              <w:proofErr w:type="spellStart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modify_case_parameters</w:t>
                              </w:r>
                              <w:proofErr w:type="spellEnd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grid_view</w:t>
                              </w:r>
                              <w:proofErr w:type="spellEnd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 xml:space="preserve">, str </w:t>
                              </w:r>
                              <w:proofErr w:type="spellStart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>root_cause</w:t>
                              </w:r>
                              <w:proofErr w:type="spellEnd"/>
                              <w:r w:rsidRPr="00FB5D99">
                                <w:rPr>
                                  <w:sz w:val="16"/>
                                  <w:szCs w:val="16"/>
                                </w:rPr>
                                <w:t xml:space="preserve"> = None,</w:t>
                              </w:r>
                            </w:p>
                            <w:p w14:paraId="005A4DF3" w14:textId="4358E481" w:rsidR="009D4C5F" w:rsidRDefault="0086733D" w:rsidP="001A7EBB">
                              <w:pPr>
                                <w:spacing w:before="0"/>
                                <w:ind w:firstLine="72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="009D4C5F" w:rsidRPr="00FB5D99">
                                <w:rPr>
                                  <w:sz w:val="16"/>
                                  <w:szCs w:val="16"/>
                                </w:rPr>
                                <w:t xml:space="preserve">tr </w:t>
                              </w:r>
                              <w:proofErr w:type="spellStart"/>
                              <w:r w:rsidR="009D4C5F" w:rsidRPr="00FB5D99">
                                <w:rPr>
                                  <w:sz w:val="16"/>
                                  <w:szCs w:val="16"/>
                                </w:rPr>
                                <w:t>stat_sl</w:t>
                              </w:r>
                              <w:proofErr w:type="spellEnd"/>
                              <w:r w:rsidR="009D4C5F" w:rsidRPr="00FB5D99">
                                <w:rPr>
                                  <w:sz w:val="16"/>
                                  <w:szCs w:val="16"/>
                                </w:rPr>
                                <w:t xml:space="preserve"> = None, </w:t>
                              </w:r>
                              <w:proofErr w:type="spellStart"/>
                              <w:r w:rsidR="009D4C5F" w:rsidRPr="00FB5D99">
                                <w:rPr>
                                  <w:sz w:val="16"/>
                                  <w:szCs w:val="16"/>
                                </w:rPr>
                                <w:t>CaseStates</w:t>
                              </w:r>
                              <w:proofErr w:type="spellEnd"/>
                              <w:r w:rsidR="009D4C5F" w:rsidRPr="00FB5D99">
                                <w:rPr>
                                  <w:sz w:val="16"/>
                                  <w:szCs w:val="16"/>
                                </w:rPr>
                                <w:t xml:space="preserve"> stat: =</w:t>
                              </w:r>
                              <w:r w:rsidR="009D4C5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D4C5F" w:rsidRPr="00FB5D99">
                                <w:rPr>
                                  <w:sz w:val="16"/>
                                  <w:szCs w:val="16"/>
                                </w:rPr>
                                <w:t>Original</w:t>
                              </w:r>
                              <w:r w:rsidR="009D4C5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D4C5F" w:rsidRPr="00FB5D99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BEC11D4" w14:textId="0B03C8BE" w:rsidR="009D4C5F" w:rsidRDefault="009D4C5F" w:rsidP="00133318">
                              <w:pPr>
                                <w:spacing w:before="0" w:after="12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7E774B">
                                <w:rPr>
                                  <w:sz w:val="16"/>
                                  <w:szCs w:val="16"/>
                                </w:rPr>
                                <w:t>bool export(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>GuiGridView</w:t>
                              </w:r>
                              <w:proofErr w:type="spellEnd"/>
                              <w:r w:rsidRPr="008441E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E774B">
                                <w:rPr>
                                  <w:sz w:val="16"/>
                                  <w:szCs w:val="16"/>
                                </w:rPr>
                                <w:t>grid_view</w:t>
                              </w:r>
                              <w:proofErr w:type="spellEnd"/>
                              <w:r w:rsidRPr="007E774B">
                                <w:rPr>
                                  <w:sz w:val="16"/>
                                  <w:szCs w:val="16"/>
                                </w:rPr>
                                <w:t xml:space="preserve">, str </w:t>
                              </w:r>
                              <w:proofErr w:type="spellStart"/>
                              <w:r w:rsidRPr="007E774B">
                                <w:rPr>
                                  <w:sz w:val="16"/>
                                  <w:szCs w:val="16"/>
                                </w:rPr>
                                <w:t>file_path</w:t>
                              </w:r>
                              <w:proofErr w:type="spellEnd"/>
                              <w:r w:rsidRPr="007E774B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774B">
                                <w:rPr>
                                  <w:sz w:val="16"/>
                                  <w:szCs w:val="16"/>
                                </w:rPr>
                                <w:t>str layout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774B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A74CF61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GuiSession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sess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= None</w:t>
                              </w:r>
                            </w:p>
                            <w:p w14:paraId="0E447C28" w14:textId="77777777" w:rsidR="009D4C5F" w:rsidRPr="007E5C4A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GuiFrameWindow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_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main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_wnd</w:t>
                              </w:r>
                              <w:proofErr w:type="spellEnd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 = None</w:t>
                              </w:r>
                            </w:p>
                            <w:p w14:paraId="745BBBAE" w14:textId="77777777" w:rsidR="009D4C5F" w:rsidRPr="007E5C4A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GuiStatusBar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_main_wnd</w:t>
                              </w:r>
                              <w:proofErr w:type="spellEnd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 = None</w:t>
                              </w:r>
                            </w:p>
                            <w:p w14:paraId="7E3C0867" w14:textId="77777777" w:rsidR="009D4C5F" w:rsidRDefault="009D4C5F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GuiStatusBar</w:t>
                              </w:r>
                              <w:proofErr w:type="spellEnd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stat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_bar</w:t>
                              </w:r>
                              <w:proofErr w:type="spellEnd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 = None</w:t>
                              </w:r>
                            </w:p>
                            <w:p w14:paraId="601B63E8" w14:textId="2E88B211" w:rsidR="009D4C5F" w:rsidRDefault="00CA34D0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- bool</w:t>
                              </w:r>
                              <w:r w:rsidR="00122063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9D4C5F" w:rsidRPr="007E5C4A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="009D4C5F" w:rsidRPr="007E5C4A">
                                <w:rPr>
                                  <w:sz w:val="16"/>
                                  <w:szCs w:val="16"/>
                                </w:rPr>
                                <w:t>edit_mode_on</w:t>
                              </w:r>
                              <w:proofErr w:type="spellEnd"/>
                              <w:r w:rsidR="009D4C5F" w:rsidRPr="007E5C4A">
                                <w:rPr>
                                  <w:sz w:val="16"/>
                                  <w:szCs w:val="16"/>
                                </w:rPr>
                                <w:t xml:space="preserve"> = False</w:t>
                              </w:r>
                            </w:p>
                            <w:p w14:paraId="1ABC71A8" w14:textId="79C6495B" w:rsidR="009D4C5F" w:rsidRDefault="00CA34D0" w:rsidP="00133318">
                              <w:pPr>
                                <w:spacing w:before="0" w:after="12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Logger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 xml:space="preserve">_logger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logging.</w:t>
                              </w:r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getLogger</w:t>
                              </w:r>
                              <w:proofErr w:type="spellEnd"/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name </w:t>
                              </w:r>
                              <w:r w:rsidRPr="009E3C4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3D09A59" w14:textId="77777777" w:rsidR="00133318" w:rsidRPr="007E5C4A" w:rsidRDefault="00133318" w:rsidP="0013331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733D"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int </w:t>
                              </w:r>
                              <w:proofErr w:type="spellStart"/>
                              <w:r w:rsidRPr="0086733D">
                                <w:rPr>
                                  <w:sz w:val="16"/>
                                  <w:szCs w:val="16"/>
                                </w:rPr>
                                <w:t>enum</w:t>
                              </w:r>
                              <w:proofErr w:type="spellEnd"/>
                              <w:r w:rsidRPr="0086733D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CaseStates</w:t>
                              </w:r>
                              <w:proofErr w:type="spellEnd"/>
                            </w:p>
                            <w:p w14:paraId="64BE0EEA" w14:textId="77777777" w:rsidR="00133318" w:rsidRDefault="00133318" w:rsidP="0013331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str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E5C4A">
                                <w:rPr>
                                  <w:sz w:val="16"/>
                                  <w:szCs w:val="16"/>
                                </w:rPr>
                                <w:t>RootCauses</w:t>
                              </w:r>
                              <w:proofErr w:type="spellEnd"/>
                            </w:p>
                            <w:p w14:paraId="348A2C41" w14:textId="747B8F84" w:rsidR="00133318" w:rsidRDefault="00133318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int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6733D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Pr="0086733D">
                                <w:rPr>
                                  <w:sz w:val="16"/>
                                  <w:szCs w:val="16"/>
                                </w:rPr>
                                <w:t>SearchFieldIndexes</w:t>
                              </w:r>
                              <w:proofErr w:type="spellEnd"/>
                            </w:p>
                            <w:p w14:paraId="4A60F4DA" w14:textId="1BA39D90" w:rsidR="009D4C5F" w:rsidRPr="007E5C4A" w:rsidRDefault="003F244D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9D4C5F" w:rsidRPr="007E5C4A">
                                <w:rPr>
                                  <w:sz w:val="16"/>
                                  <w:szCs w:val="16"/>
                                </w:rPr>
                                <w:t>_TYPE_ERROR = "E"</w:t>
                              </w:r>
                            </w:p>
                            <w:p w14:paraId="049E193A" w14:textId="742B5D26" w:rsidR="009D4C5F" w:rsidRDefault="003F244D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9D4C5F" w:rsidRPr="007E5C4A">
                                <w:rPr>
                                  <w:sz w:val="16"/>
                                  <w:szCs w:val="16"/>
                                </w:rPr>
                                <w:t>_TYPE_WARNING = "W"</w:t>
                              </w:r>
                            </w:p>
                            <w:p w14:paraId="403A8B3B" w14:textId="730088AC" w:rsidR="009D4C5F" w:rsidRPr="007E5C4A" w:rsidRDefault="003F244D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9D4C5F" w:rsidRPr="007E5C4A">
                                <w:rPr>
                                  <w:sz w:val="16"/>
                                  <w:szCs w:val="16"/>
                                </w:rPr>
                                <w:t>_EMPTY_STRING = ""</w:t>
                              </w:r>
                            </w:p>
                            <w:p w14:paraId="20FC2303" w14:textId="12EAF80E" w:rsidR="009D4C5F" w:rsidRDefault="003F244D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F244D">
                                <w:rPr>
                                  <w:sz w:val="16"/>
                                  <w:szCs w:val="16"/>
                                </w:rPr>
                                <w:t>- dict _</w:t>
                              </w:r>
                              <w:proofErr w:type="spellStart"/>
                              <w:r w:rsidRPr="003F244D">
                                <w:rPr>
                                  <w:sz w:val="16"/>
                                  <w:szCs w:val="16"/>
                                </w:rPr>
                                <w:t>vkeys</w:t>
                              </w:r>
                              <w:proofErr w:type="spellEnd"/>
                              <w:r w:rsidRPr="003F244D">
                                <w:rPr>
                                  <w:sz w:val="16"/>
                                  <w:szCs w:val="16"/>
                                </w:rPr>
                                <w:t xml:space="preserve"> = { </w:t>
                              </w:r>
                              <w:r w:rsidR="008A2521"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proofErr w:type="spellStart"/>
                              <w:r w:rsidRPr="003F244D">
                                <w:rPr>
                                  <w:sz w:val="16"/>
                                  <w:szCs w:val="16"/>
                                </w:rPr>
                                <w:t>key_names</w:t>
                              </w:r>
                              <w:proofErr w:type="spellEnd"/>
                              <w:r w:rsidRPr="003F244D">
                                <w:rPr>
                                  <w:sz w:val="16"/>
                                  <w:szCs w:val="16"/>
                                </w:rPr>
                                <w:t xml:space="preserve"> : </w:t>
                              </w:r>
                              <w:r w:rsidR="008A2521">
                                <w:rPr>
                                  <w:sz w:val="16"/>
                                  <w:szCs w:val="16"/>
                                </w:rPr>
                                <w:t xml:space="preserve">int </w:t>
                              </w:r>
                              <w:proofErr w:type="spellStart"/>
                              <w:r w:rsidRPr="003F244D">
                                <w:rPr>
                                  <w:sz w:val="16"/>
                                  <w:szCs w:val="16"/>
                                </w:rPr>
                                <w:t>sap_vkey_codes</w:t>
                              </w:r>
                              <w:proofErr w:type="spellEnd"/>
                              <w:r w:rsidRPr="003F244D">
                                <w:rPr>
                                  <w:sz w:val="16"/>
                                  <w:szCs w:val="16"/>
                                </w:rPr>
                                <w:t xml:space="preserve"> }</w:t>
                              </w:r>
                            </w:p>
                            <w:p w14:paraId="00D4E9F4" w14:textId="77777777" w:rsidR="00133318" w:rsidRPr="0062098C" w:rsidRDefault="00133318" w:rsidP="009D4C5F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-330" y="1696741"/>
                            <a:ext cx="2160905" cy="103260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27CB5F" w14:textId="77777777" w:rsidR="009D4C5F" w:rsidRPr="00065994" w:rsidRDefault="009D4C5F" w:rsidP="009D4C5F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Reponsibilities:</w:t>
                              </w:r>
                            </w:p>
                            <w:p w14:paraId="0EB1C3BF" w14:textId="77777777" w:rsidR="009D4C5F" w:rsidRPr="00065994" w:rsidRDefault="009D4C5F" w:rsidP="009D4C5F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Mediates connection to SAP GUI scripting engine</w:t>
                              </w:r>
                              <w:r w:rsidRPr="00065994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7B4E3B" id="Group 55" o:spid="_x0000_s1099" style="position:absolute;margin-left:0;margin-top:0;width:298.15pt;height:515.05pt;z-index:251825152;mso-width-relative:margin;mso-height-relative:margin" coordorigin="-3" coordsize="21612,1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">
                <v:shape id="Text Box 58" o:spid="_x0000_s1100" type="#_x0000_t202" style="position:absolute;width:21609;height: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" fillcolor="white [3212]" strokeweight=".5pt">
                  <v:textbox inset=",1mm,,1mm">
                    <w:txbxContent>
                      <w:p w14:paraId="5716A410" w14:textId="77777777" w:rsidR="009D4C5F" w:rsidRPr="00174046" w:rsidRDefault="009D4C5F" w:rsidP="009D4C5F">
                        <w:pPr>
                          <w:spacing w:before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biaDMS</w:t>
                        </w:r>
                        <w:r w:rsidRPr="00174046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.py</w:t>
                        </w:r>
                      </w:p>
                    </w:txbxContent>
                  </v:textbox>
                </v:shape>
                <v:shape id="Text Box 71" o:spid="_x0000_s1101" type="#_x0000_t202" style="position:absolute;top:693;width:21605;height:16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" filled="f" strokeweight=".5pt">
                  <v:textbox>
                    <w:txbxContent>
                      <w:p w14:paraId="1AA0E6FC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4F2638">
                          <w:rPr>
                            <w:sz w:val="16"/>
                            <w:szCs w:val="16"/>
                          </w:rPr>
                          <w:t>copy_to_clipboard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( 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>str t</w:t>
                        </w:r>
                        <w:r>
                          <w:rPr>
                            <w:sz w:val="16"/>
                            <w:szCs w:val="16"/>
                          </w:rPr>
                          <w:t>e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>xt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)</w:t>
                        </w:r>
                      </w:p>
                      <w:p w14:paraId="29CA1DFA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4F2638">
                          <w:rPr>
                            <w:sz w:val="16"/>
                            <w:szCs w:val="16"/>
                          </w:rPr>
                          <w:t>clear_clipboard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49ECBDC9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bool </w:t>
                        </w:r>
                        <w:r w:rsidRPr="00550F27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550F27">
                          <w:rPr>
                            <w:sz w:val="16"/>
                            <w:szCs w:val="16"/>
                          </w:rPr>
                          <w:t>is_popup_dialog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1A39AA2E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550F27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550F27">
                          <w:rPr>
                            <w:sz w:val="16"/>
                            <w:szCs w:val="16"/>
                          </w:rPr>
                          <w:t>close_popup_dialog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bool confirm )</w:t>
                        </w:r>
                      </w:p>
                      <w:p w14:paraId="3142583D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5E6949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5E6949">
                          <w:rPr>
                            <w:sz w:val="16"/>
                            <w:szCs w:val="16"/>
                          </w:rPr>
                          <w:t>execute_query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593FF878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9B73FF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9B73FF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9B73FF">
                          <w:rPr>
                            <w:sz w:val="16"/>
                            <w:szCs w:val="16"/>
                          </w:rPr>
                          <w:t>get_grid_view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062C0B68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A12898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A12898">
                          <w:rPr>
                            <w:sz w:val="16"/>
                            <w:szCs w:val="16"/>
                          </w:rPr>
                          <w:t xml:space="preserve"> _get_param_mask</w:t>
                        </w:r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62BE5944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8441E3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8441E3">
                          <w:rPr>
                            <w:sz w:val="16"/>
                            <w:szCs w:val="16"/>
                          </w:rPr>
                          <w:t xml:space="preserve"> _</w:t>
                        </w:r>
                        <w:proofErr w:type="spellStart"/>
                        <w:r w:rsidRPr="008441E3">
                          <w:rPr>
                            <w:sz w:val="16"/>
                            <w:szCs w:val="16"/>
                          </w:rPr>
                          <w:t>get_search_mask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3B73604B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GuiToolbarControl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 xml:space="preserve"> _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get_control_toolbar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5441E7E0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6827A2">
                          <w:rPr>
                            <w:sz w:val="16"/>
                            <w:szCs w:val="16"/>
                          </w:rPr>
                          <w:t>str _</w:t>
                        </w:r>
                        <w:proofErr w:type="spellStart"/>
                        <w:r w:rsidRPr="006827A2">
                          <w:rPr>
                            <w:sz w:val="16"/>
                            <w:szCs w:val="16"/>
                          </w:rPr>
                          <w:t>get_case_param</w:t>
                        </w:r>
                        <w:proofErr w:type="spellEnd"/>
                        <w:r w:rsidRPr="006827A2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A12898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A1289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827A2">
                          <w:rPr>
                            <w:sz w:val="16"/>
                            <w:szCs w:val="16"/>
                          </w:rPr>
                          <w:t>param_mask</w:t>
                        </w:r>
                        <w:proofErr w:type="spellEnd"/>
                        <w:r w:rsidRPr="006827A2">
                          <w:rPr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827A2">
                          <w:rPr>
                            <w:sz w:val="16"/>
                            <w:szCs w:val="16"/>
                          </w:rPr>
                          <w:t xml:space="preserve">int </w:t>
                        </w:r>
                        <w:proofErr w:type="spellStart"/>
                        <w:r w:rsidRPr="006827A2">
                          <w:rPr>
                            <w:sz w:val="16"/>
                            <w:szCs w:val="16"/>
                          </w:rPr>
                          <w:t>cell_idx</w:t>
                        </w:r>
                        <w:proofErr w:type="spellEnd"/>
                        <w:r w:rsidRPr="006827A2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proofErr w:type="spellStart"/>
                        <w:r w:rsidRPr="00D4160C">
                          <w:rPr>
                            <w:sz w:val="16"/>
                            <w:szCs w:val="16"/>
                          </w:rPr>
                          <w:t>col_type</w:t>
                        </w:r>
                        <w:proofErr w:type="spellEnd"/>
                        <w:r w:rsidRPr="006827A2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062B0FB0" w14:textId="77777777" w:rsidR="00133318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4F2638">
                          <w:rPr>
                            <w:sz w:val="16"/>
                            <w:szCs w:val="16"/>
                          </w:rPr>
                          <w:t>change_case_param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( </w:t>
                        </w:r>
                        <w:proofErr w:type="spellStart"/>
                        <w:r w:rsidRPr="00A12898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A1289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4F2638">
                          <w:rPr>
                            <w:sz w:val="16"/>
                            <w:szCs w:val="16"/>
                          </w:rPr>
                          <w:t>param_mask</w:t>
                        </w:r>
                        <w:proofErr w:type="spellEnd"/>
                        <w:r w:rsidRPr="004F2638">
                          <w:rPr>
                            <w:sz w:val="16"/>
                            <w:szCs w:val="16"/>
                          </w:rPr>
                          <w:t xml:space="preserve">, int </w:t>
                        </w:r>
                        <w:proofErr w:type="spellStart"/>
                        <w:r w:rsidRPr="004F2638">
                          <w:rPr>
                            <w:sz w:val="16"/>
                            <w:szCs w:val="16"/>
                          </w:rPr>
                          <w:t>cell_idx</w:t>
                        </w:r>
                        <w:proofErr w:type="spellEnd"/>
                        <w:r w:rsidRPr="004F2638">
                          <w:rPr>
                            <w:sz w:val="16"/>
                            <w:szCs w:val="16"/>
                          </w:rPr>
                          <w:t>,</w:t>
                        </w:r>
                      </w:p>
                      <w:p w14:paraId="069ED359" w14:textId="19753180" w:rsidR="009D4C5F" w:rsidRDefault="009D4C5F" w:rsidP="0086733D">
                        <w:pPr>
                          <w:spacing w:before="0"/>
                          <w:ind w:firstLine="720"/>
                          <w:rPr>
                            <w:sz w:val="16"/>
                            <w:szCs w:val="16"/>
                          </w:rPr>
                        </w:pPr>
                        <w:r w:rsidRPr="004F2638">
                          <w:rPr>
                            <w:sz w:val="16"/>
                            <w:szCs w:val="16"/>
                          </w:rPr>
                          <w:t>str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4160C">
                          <w:rPr>
                            <w:sz w:val="16"/>
                            <w:szCs w:val="16"/>
                          </w:rPr>
                          <w:t>col_type</w:t>
                        </w:r>
                        <w:proofErr w:type="spellEnd"/>
                        <w:r w:rsidRPr="004F2638">
                          <w:rPr>
                            <w:sz w:val="16"/>
                            <w:szCs w:val="16"/>
                          </w:rPr>
                          <w:t>,</w:t>
                        </w:r>
                        <w:r w:rsidR="0013331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F2638"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proofErr w:type="spellStart"/>
                        <w:r w:rsidRPr="004F2638">
                          <w:rPr>
                            <w:sz w:val="16"/>
                            <w:szCs w:val="16"/>
                          </w:rPr>
                          <w:t>val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)</w:t>
                        </w:r>
                      </w:p>
                      <w:p w14:paraId="161EA605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bool </w:t>
                        </w:r>
                        <w:r w:rsidRPr="005E6949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5E6949">
                          <w:rPr>
                            <w:sz w:val="16"/>
                            <w:szCs w:val="16"/>
                          </w:rPr>
                          <w:t>find_and_click_node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GuiTree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tree</w:t>
                        </w:r>
                        <w:r w:rsidRPr="005E6949">
                          <w:rPr>
                            <w:sz w:val="16"/>
                            <w:szCs w:val="16"/>
                          </w:rPr>
                          <w:t>, object node</w:t>
                        </w:r>
                        <w:r>
                          <w:rPr>
                            <w:sz w:val="16"/>
                            <w:szCs w:val="16"/>
                          </w:rPr>
                          <w:t>,</w:t>
                        </w:r>
                        <w:r w:rsidRPr="005E6949">
                          <w:rPr>
                            <w:sz w:val="16"/>
                            <w:szCs w:val="16"/>
                          </w:rPr>
                          <w:t xml:space="preserve"> str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5E6949">
                          <w:rPr>
                            <w:sz w:val="16"/>
                            <w:szCs w:val="16"/>
                          </w:rPr>
                          <w:t>node_id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)</w:t>
                        </w:r>
                      </w:p>
                      <w:p w14:paraId="30D3D97F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save_changes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4A4BA225" w14:textId="77777777" w:rsidR="009D4C5F" w:rsidRPr="006C7921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change_case_status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( </w:t>
                        </w:r>
                        <w:proofErr w:type="spellStart"/>
                        <w:r w:rsidRPr="00A12898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A12898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param_mas</w:t>
                        </w:r>
                        <w:r>
                          <w:rPr>
                            <w:sz w:val="16"/>
                            <w:szCs w:val="16"/>
                          </w:rPr>
                          <w:t>k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>, int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val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)</w:t>
                        </w:r>
                      </w:p>
                      <w:p w14:paraId="52984A72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bool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apply_layout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9B73FF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grid_view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>, str name)</w:t>
                        </w:r>
                      </w:p>
                      <w:p w14:paraId="376CCB8F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set_export_params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str path, str name, str enc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= "4120")</w:t>
                        </w:r>
                      </w:p>
                      <w:p w14:paraId="63CA061D" w14:textId="724CEA11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select_data_format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441E3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8441E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grid_view</w:t>
                        </w:r>
                        <w:proofErr w:type="spellEnd"/>
                        <w:r w:rsidR="00637E61">
                          <w:rPr>
                            <w:sz w:val="16"/>
                            <w:szCs w:val="16"/>
                          </w:rPr>
                          <w:t xml:space="preserve">, int </w:t>
                        </w:r>
                        <w:proofErr w:type="spellStart"/>
                        <w:r w:rsidR="00637E61">
                          <w:rPr>
                            <w:sz w:val="16"/>
                            <w:szCs w:val="16"/>
                          </w:rPr>
                          <w:t>idx</w:t>
                        </w:r>
                        <w:proofErr w:type="spellEnd"/>
                        <w:r w:rsidR="004519F5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58596638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void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toggle_display_change</w:t>
                        </w:r>
                        <w:proofErr w:type="spellEnd"/>
                        <w:r w:rsidRPr="006C792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void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78B34A75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proofErr w:type="spellStart"/>
                        <w:r w:rsidRPr="008441E3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8441E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>initialize(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sk-SK"/>
                          </w:rPr>
                          <w:t xml:space="preserve">GuiSession </w:t>
                        </w:r>
                        <w:proofErr w:type="spellStart"/>
                        <w:r w:rsidRPr="006C7921">
                          <w:rPr>
                            <w:sz w:val="16"/>
                            <w:szCs w:val="16"/>
                          </w:rPr>
                          <w:t>sess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6C7921">
                          <w:rPr>
                            <w:sz w:val="16"/>
                            <w:szCs w:val="16"/>
                          </w:rPr>
                          <w:t xml:space="preserve">) </w:t>
                        </w:r>
                      </w:p>
                      <w:p w14:paraId="113C5BB9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void </w:t>
                        </w:r>
                        <w:r w:rsidRPr="00CA5F27">
                          <w:rPr>
                            <w:sz w:val="16"/>
                            <w:szCs w:val="16"/>
                          </w:rPr>
                          <w:t>release</w:t>
                        </w:r>
                        <w:r>
                          <w:rPr>
                            <w:sz w:val="16"/>
                            <w:szCs w:val="16"/>
                          </w:rPr>
                          <w:t>( void )</w:t>
                        </w:r>
                      </w:p>
                      <w:p w14:paraId="53978D5D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tuple </w:t>
                        </w:r>
                        <w:proofErr w:type="spellStart"/>
                        <w:r w:rsidRPr="00FB5D99">
                          <w:rPr>
                            <w:sz w:val="16"/>
                            <w:szCs w:val="16"/>
                          </w:rPr>
                          <w:t>search_dispute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( </w:t>
                        </w:r>
                        <w:proofErr w:type="spellStart"/>
                        <w:r w:rsidRPr="008441E3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8441E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B5D99">
                          <w:rPr>
                            <w:sz w:val="16"/>
                            <w:szCs w:val="16"/>
                          </w:rPr>
                          <w:t>srch_mask</w:t>
                        </w:r>
                        <w:proofErr w:type="spellEnd"/>
                        <w:r w:rsidRPr="00FB5D99">
                          <w:rPr>
                            <w:sz w:val="16"/>
                            <w:szCs w:val="16"/>
                          </w:rPr>
                          <w:t xml:space="preserve">, int </w:t>
                        </w:r>
                        <w:proofErr w:type="spellStart"/>
                        <w:r w:rsidRPr="00FB5D99">
                          <w:rPr>
                            <w:sz w:val="16"/>
                            <w:szCs w:val="16"/>
                          </w:rPr>
                          <w:t>case_id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FB5D99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78171BB9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FB5D99">
                          <w:rPr>
                            <w:sz w:val="16"/>
                            <w:szCs w:val="16"/>
                          </w:rPr>
                          <w:t xml:space="preserve">tuple </w:t>
                        </w:r>
                        <w:proofErr w:type="spellStart"/>
                        <w:r w:rsidRPr="00FB5D99">
                          <w:rPr>
                            <w:sz w:val="16"/>
                            <w:szCs w:val="16"/>
                          </w:rPr>
                          <w:t>search_disputes</w:t>
                        </w:r>
                        <w:proofErr w:type="spellEnd"/>
                        <w:r w:rsidRPr="00FB5D99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441E3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8441E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B5D99">
                          <w:rPr>
                            <w:sz w:val="16"/>
                            <w:szCs w:val="16"/>
                          </w:rPr>
                          <w:t>srch_mask</w:t>
                        </w:r>
                        <w:proofErr w:type="spellEnd"/>
                        <w:r w:rsidRPr="00FB5D99">
                          <w:rPr>
                            <w:sz w:val="16"/>
                            <w:szCs w:val="16"/>
                          </w:rPr>
                          <w:t xml:space="preserve">, tuple </w:t>
                        </w:r>
                        <w:proofErr w:type="spellStart"/>
                        <w:r w:rsidRPr="00FB5D99">
                          <w:rPr>
                            <w:sz w:val="16"/>
                            <w:szCs w:val="16"/>
                          </w:rPr>
                          <w:t>case_IDs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FB5D99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4442F6F0" w14:textId="77777777" w:rsidR="001A7EBB" w:rsidRDefault="009D4C5F" w:rsidP="0013331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void </w:t>
                        </w:r>
                        <w:proofErr w:type="spellStart"/>
                        <w:r w:rsidRPr="00FB5D99">
                          <w:rPr>
                            <w:sz w:val="16"/>
                            <w:szCs w:val="16"/>
                          </w:rPr>
                          <w:t>modify_case_parameters</w:t>
                        </w:r>
                        <w:proofErr w:type="spellEnd"/>
                        <w:r w:rsidRPr="00FB5D99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441E3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8441E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FB5D99">
                          <w:rPr>
                            <w:sz w:val="16"/>
                            <w:szCs w:val="16"/>
                          </w:rPr>
                          <w:t>grid_view</w:t>
                        </w:r>
                        <w:proofErr w:type="spellEnd"/>
                        <w:r w:rsidRPr="00FB5D99">
                          <w:rPr>
                            <w:sz w:val="16"/>
                            <w:szCs w:val="16"/>
                          </w:rPr>
                          <w:t xml:space="preserve">, str </w:t>
                        </w:r>
                        <w:proofErr w:type="spellStart"/>
                        <w:r w:rsidRPr="00FB5D99">
                          <w:rPr>
                            <w:sz w:val="16"/>
                            <w:szCs w:val="16"/>
                          </w:rPr>
                          <w:t>root_cause</w:t>
                        </w:r>
                        <w:proofErr w:type="spellEnd"/>
                        <w:r w:rsidRPr="00FB5D99">
                          <w:rPr>
                            <w:sz w:val="16"/>
                            <w:szCs w:val="16"/>
                          </w:rPr>
                          <w:t xml:space="preserve"> = None,</w:t>
                        </w:r>
                      </w:p>
                      <w:p w14:paraId="005A4DF3" w14:textId="4358E481" w:rsidR="009D4C5F" w:rsidRDefault="0086733D" w:rsidP="001A7EBB">
                        <w:pPr>
                          <w:spacing w:before="0"/>
                          <w:ind w:firstLine="72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="009D4C5F" w:rsidRPr="00FB5D99">
                          <w:rPr>
                            <w:sz w:val="16"/>
                            <w:szCs w:val="16"/>
                          </w:rPr>
                          <w:t xml:space="preserve">tr </w:t>
                        </w:r>
                        <w:proofErr w:type="spellStart"/>
                        <w:r w:rsidR="009D4C5F" w:rsidRPr="00FB5D99">
                          <w:rPr>
                            <w:sz w:val="16"/>
                            <w:szCs w:val="16"/>
                          </w:rPr>
                          <w:t>stat_sl</w:t>
                        </w:r>
                        <w:proofErr w:type="spellEnd"/>
                        <w:r w:rsidR="009D4C5F" w:rsidRPr="00FB5D99">
                          <w:rPr>
                            <w:sz w:val="16"/>
                            <w:szCs w:val="16"/>
                          </w:rPr>
                          <w:t xml:space="preserve"> = None, </w:t>
                        </w:r>
                        <w:proofErr w:type="spellStart"/>
                        <w:r w:rsidR="009D4C5F" w:rsidRPr="00FB5D99">
                          <w:rPr>
                            <w:sz w:val="16"/>
                            <w:szCs w:val="16"/>
                          </w:rPr>
                          <w:t>CaseStates</w:t>
                        </w:r>
                        <w:proofErr w:type="spellEnd"/>
                        <w:r w:rsidR="009D4C5F" w:rsidRPr="00FB5D99">
                          <w:rPr>
                            <w:sz w:val="16"/>
                            <w:szCs w:val="16"/>
                          </w:rPr>
                          <w:t xml:space="preserve"> stat: =</w:t>
                        </w:r>
                        <w:r w:rsidR="009D4C5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9D4C5F" w:rsidRPr="00FB5D99">
                          <w:rPr>
                            <w:sz w:val="16"/>
                            <w:szCs w:val="16"/>
                          </w:rPr>
                          <w:t>Original</w:t>
                        </w:r>
                        <w:r w:rsidR="009D4C5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9D4C5F" w:rsidRPr="00FB5D99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2BEC11D4" w14:textId="0B03C8BE" w:rsidR="009D4C5F" w:rsidRDefault="009D4C5F" w:rsidP="00133318">
                        <w:pPr>
                          <w:spacing w:before="0" w:after="12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7E774B">
                          <w:rPr>
                            <w:sz w:val="16"/>
                            <w:szCs w:val="16"/>
                          </w:rPr>
                          <w:t>bool export(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8441E3">
                          <w:rPr>
                            <w:sz w:val="16"/>
                            <w:szCs w:val="16"/>
                          </w:rPr>
                          <w:t>GuiGridView</w:t>
                        </w:r>
                        <w:proofErr w:type="spellEnd"/>
                        <w:r w:rsidRPr="008441E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E774B">
                          <w:rPr>
                            <w:sz w:val="16"/>
                            <w:szCs w:val="16"/>
                          </w:rPr>
                          <w:t>grid_view</w:t>
                        </w:r>
                        <w:proofErr w:type="spellEnd"/>
                        <w:r w:rsidRPr="007E774B">
                          <w:rPr>
                            <w:sz w:val="16"/>
                            <w:szCs w:val="16"/>
                          </w:rPr>
                          <w:t xml:space="preserve">, str </w:t>
                        </w:r>
                        <w:proofErr w:type="spellStart"/>
                        <w:r w:rsidRPr="007E774B">
                          <w:rPr>
                            <w:sz w:val="16"/>
                            <w:szCs w:val="16"/>
                          </w:rPr>
                          <w:t>file_path</w:t>
                        </w:r>
                        <w:proofErr w:type="spellEnd"/>
                        <w:r w:rsidRPr="007E774B">
                          <w:rPr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774B">
                          <w:rPr>
                            <w:sz w:val="16"/>
                            <w:szCs w:val="16"/>
                          </w:rPr>
                          <w:t>str layout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774B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1A74CF61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GuiSession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7E5C4A">
                          <w:rPr>
                            <w:sz w:val="16"/>
                            <w:szCs w:val="16"/>
                          </w:rPr>
                          <w:t>sess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= None</w:t>
                        </w:r>
                      </w:p>
                      <w:p w14:paraId="0E447C28" w14:textId="77777777" w:rsidR="009D4C5F" w:rsidRPr="007E5C4A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GuiFrameWindow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_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main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_wnd</w:t>
                        </w:r>
                        <w:proofErr w:type="spellEnd"/>
                        <w:r w:rsidRPr="007E5C4A">
                          <w:rPr>
                            <w:sz w:val="16"/>
                            <w:szCs w:val="16"/>
                          </w:rPr>
                          <w:t xml:space="preserve"> = None</w:t>
                        </w:r>
                      </w:p>
                      <w:p w14:paraId="745BBBAE" w14:textId="77777777" w:rsidR="009D4C5F" w:rsidRPr="007E5C4A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GuiStatusBar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_main_wnd</w:t>
                        </w:r>
                        <w:proofErr w:type="spellEnd"/>
                        <w:r w:rsidRPr="007E5C4A">
                          <w:rPr>
                            <w:sz w:val="16"/>
                            <w:szCs w:val="16"/>
                          </w:rPr>
                          <w:t xml:space="preserve"> = None</w:t>
                        </w:r>
                      </w:p>
                      <w:p w14:paraId="7E3C0867" w14:textId="77777777" w:rsidR="009D4C5F" w:rsidRDefault="009D4C5F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GuiStatusBar</w:t>
                        </w:r>
                        <w:proofErr w:type="spellEnd"/>
                        <w:r w:rsidRPr="007E5C4A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stat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_bar</w:t>
                        </w:r>
                        <w:proofErr w:type="spellEnd"/>
                        <w:r w:rsidRPr="007E5C4A">
                          <w:rPr>
                            <w:sz w:val="16"/>
                            <w:szCs w:val="16"/>
                          </w:rPr>
                          <w:t xml:space="preserve"> = None</w:t>
                        </w:r>
                      </w:p>
                      <w:p w14:paraId="601B63E8" w14:textId="2E88B211" w:rsidR="009D4C5F" w:rsidRDefault="00CA34D0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- bool</w:t>
                        </w:r>
                        <w:r w:rsidR="00122063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9D4C5F" w:rsidRPr="007E5C4A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="009D4C5F" w:rsidRPr="007E5C4A">
                          <w:rPr>
                            <w:sz w:val="16"/>
                            <w:szCs w:val="16"/>
                          </w:rPr>
                          <w:t>edit_mode_on</w:t>
                        </w:r>
                        <w:proofErr w:type="spellEnd"/>
                        <w:r w:rsidR="009D4C5F" w:rsidRPr="007E5C4A">
                          <w:rPr>
                            <w:sz w:val="16"/>
                            <w:szCs w:val="16"/>
                          </w:rPr>
                          <w:t xml:space="preserve"> = False</w:t>
                        </w:r>
                      </w:p>
                      <w:p w14:paraId="1ABC71A8" w14:textId="79C6495B" w:rsidR="009D4C5F" w:rsidRDefault="00CA34D0" w:rsidP="00133318">
                        <w:pPr>
                          <w:spacing w:before="0" w:after="12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>Logger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7E5C4A">
                          <w:rPr>
                            <w:sz w:val="16"/>
                            <w:szCs w:val="16"/>
                          </w:rPr>
                          <w:t xml:space="preserve">_logger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logging.</w:t>
                        </w:r>
                        <w:r w:rsidRPr="009E3C41">
                          <w:rPr>
                            <w:sz w:val="16"/>
                            <w:szCs w:val="16"/>
                          </w:rPr>
                          <w:t>getLogger</w:t>
                        </w:r>
                        <w:proofErr w:type="spellEnd"/>
                        <w:r w:rsidRPr="009E3C41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name </w:t>
                        </w:r>
                        <w:r w:rsidRPr="009E3C4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33D09A59" w14:textId="77777777" w:rsidR="00133318" w:rsidRPr="007E5C4A" w:rsidRDefault="00133318" w:rsidP="0013331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 w:rsidRPr="0086733D"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int </w:t>
                        </w:r>
                        <w:proofErr w:type="spellStart"/>
                        <w:r w:rsidRPr="0086733D">
                          <w:rPr>
                            <w:sz w:val="16"/>
                            <w:szCs w:val="16"/>
                          </w:rPr>
                          <w:t>enum</w:t>
                        </w:r>
                        <w:proofErr w:type="spellEnd"/>
                        <w:r w:rsidRPr="0086733D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E5C4A">
                          <w:rPr>
                            <w:sz w:val="16"/>
                            <w:szCs w:val="16"/>
                          </w:rPr>
                          <w:t>CaseStates</w:t>
                        </w:r>
                        <w:proofErr w:type="spellEnd"/>
                      </w:p>
                      <w:p w14:paraId="64BE0EEA" w14:textId="77777777" w:rsidR="00133318" w:rsidRDefault="00133318" w:rsidP="0013331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str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enum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E5C4A">
                          <w:rPr>
                            <w:sz w:val="16"/>
                            <w:szCs w:val="16"/>
                          </w:rPr>
                          <w:t>RootCauses</w:t>
                        </w:r>
                        <w:proofErr w:type="spellEnd"/>
                      </w:p>
                      <w:p w14:paraId="348A2C41" w14:textId="747B8F84" w:rsidR="00133318" w:rsidRDefault="00133318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int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enum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86733D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Pr="0086733D">
                          <w:rPr>
                            <w:sz w:val="16"/>
                            <w:szCs w:val="16"/>
                          </w:rPr>
                          <w:t>SearchFieldIndexes</w:t>
                        </w:r>
                        <w:proofErr w:type="spellEnd"/>
                      </w:p>
                      <w:p w14:paraId="4A60F4DA" w14:textId="1BA39D90" w:rsidR="009D4C5F" w:rsidRPr="007E5C4A" w:rsidRDefault="003F244D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9D4C5F" w:rsidRPr="007E5C4A">
                          <w:rPr>
                            <w:sz w:val="16"/>
                            <w:szCs w:val="16"/>
                          </w:rPr>
                          <w:t>_TYPE_ERROR = "E"</w:t>
                        </w:r>
                      </w:p>
                      <w:p w14:paraId="049E193A" w14:textId="742B5D26" w:rsidR="009D4C5F" w:rsidRDefault="003F244D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9D4C5F" w:rsidRPr="007E5C4A">
                          <w:rPr>
                            <w:sz w:val="16"/>
                            <w:szCs w:val="16"/>
                          </w:rPr>
                          <w:t>_TYPE_WARNING = "W"</w:t>
                        </w:r>
                      </w:p>
                      <w:p w14:paraId="403A8B3B" w14:textId="730088AC" w:rsidR="009D4C5F" w:rsidRPr="007E5C4A" w:rsidRDefault="003F244D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9D4C5F" w:rsidRPr="007E5C4A">
                          <w:rPr>
                            <w:sz w:val="16"/>
                            <w:szCs w:val="16"/>
                          </w:rPr>
                          <w:t>_EMPTY_STRING = ""</w:t>
                        </w:r>
                      </w:p>
                      <w:p w14:paraId="20FC2303" w14:textId="12EAF80E" w:rsidR="009D4C5F" w:rsidRDefault="003F244D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 w:rsidRPr="003F244D">
                          <w:rPr>
                            <w:sz w:val="16"/>
                            <w:szCs w:val="16"/>
                          </w:rPr>
                          <w:t>- dict _</w:t>
                        </w:r>
                        <w:proofErr w:type="spellStart"/>
                        <w:r w:rsidRPr="003F244D">
                          <w:rPr>
                            <w:sz w:val="16"/>
                            <w:szCs w:val="16"/>
                          </w:rPr>
                          <w:t>vkeys</w:t>
                        </w:r>
                        <w:proofErr w:type="spellEnd"/>
                        <w:r w:rsidRPr="003F244D">
                          <w:rPr>
                            <w:sz w:val="16"/>
                            <w:szCs w:val="16"/>
                          </w:rPr>
                          <w:t xml:space="preserve"> = { </w:t>
                        </w:r>
                        <w:r w:rsidR="008A2521"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proofErr w:type="spellStart"/>
                        <w:r w:rsidRPr="003F244D">
                          <w:rPr>
                            <w:sz w:val="16"/>
                            <w:szCs w:val="16"/>
                          </w:rPr>
                          <w:t>key_names</w:t>
                        </w:r>
                        <w:proofErr w:type="spellEnd"/>
                        <w:r w:rsidRPr="003F244D">
                          <w:rPr>
                            <w:sz w:val="16"/>
                            <w:szCs w:val="16"/>
                          </w:rPr>
                          <w:t xml:space="preserve"> : </w:t>
                        </w:r>
                        <w:r w:rsidR="008A2521">
                          <w:rPr>
                            <w:sz w:val="16"/>
                            <w:szCs w:val="16"/>
                          </w:rPr>
                          <w:t xml:space="preserve">int </w:t>
                        </w:r>
                        <w:proofErr w:type="spellStart"/>
                        <w:r w:rsidRPr="003F244D">
                          <w:rPr>
                            <w:sz w:val="16"/>
                            <w:szCs w:val="16"/>
                          </w:rPr>
                          <w:t>sap_vkey_codes</w:t>
                        </w:r>
                        <w:proofErr w:type="spellEnd"/>
                        <w:r w:rsidRPr="003F244D">
                          <w:rPr>
                            <w:sz w:val="16"/>
                            <w:szCs w:val="16"/>
                          </w:rPr>
                          <w:t xml:space="preserve"> }</w:t>
                        </w:r>
                      </w:p>
                      <w:p w14:paraId="00D4E9F4" w14:textId="77777777" w:rsidR="00133318" w:rsidRPr="0062098C" w:rsidRDefault="00133318" w:rsidP="009D4C5F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3" o:spid="_x0000_s1102" type="#_x0000_t202" style="position:absolute;left:-3;top:16967;width:21608;height:1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" filled="f" strokeweight=".5pt">
                  <v:textbox>
                    <w:txbxContent>
                      <w:p w14:paraId="2127CB5F" w14:textId="77777777" w:rsidR="009D4C5F" w:rsidRPr="00065994" w:rsidRDefault="009D4C5F" w:rsidP="009D4C5F">
                        <w:pPr>
                          <w:spacing w:before="0" w:line="240" w:lineRule="auto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>Reponsibilities:</w:t>
                        </w:r>
                      </w:p>
                      <w:p w14:paraId="0EB1C3BF" w14:textId="77777777" w:rsidR="009D4C5F" w:rsidRPr="00065994" w:rsidRDefault="009D4C5F" w:rsidP="009D4C5F">
                        <w:pPr>
                          <w:spacing w:before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Mediates connection to SAP GUI scripting engine</w:t>
                        </w:r>
                        <w:r w:rsidRPr="00065994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3318">
        <w:rPr>
          <w:noProof/>
        </w:rPr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60DEA67B" wp14:editId="02324139">
                <wp:simplePos x="0" y="0"/>
                <wp:positionH relativeFrom="column">
                  <wp:posOffset>3915410</wp:posOffset>
                </wp:positionH>
                <wp:positionV relativeFrom="paragraph">
                  <wp:posOffset>0</wp:posOffset>
                </wp:positionV>
                <wp:extent cx="2889250" cy="5028565"/>
                <wp:effectExtent l="0" t="0" r="25400" b="19685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0" cy="5028565"/>
                          <a:chOff x="0" y="-1"/>
                          <a:chExt cx="2239670" cy="1921490"/>
                        </a:xfrm>
                        <a:noFill/>
                      </wpg:grpSpPr>
                      <wps:wsp>
                        <wps:cNvPr id="110" name="Text Box 110"/>
                        <wps:cNvSpPr txBox="1"/>
                        <wps:spPr>
                          <a:xfrm>
                            <a:off x="0" y="-1"/>
                            <a:ext cx="2239292" cy="96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625919" w14:textId="2DFC18E7" w:rsidR="00CE0C1C" w:rsidRPr="00174046" w:rsidRDefault="00CE0C1C" w:rsidP="00CE0C1C">
                              <w:pPr>
                                <w:spacing w:before="0" w:line="240" w:lineRule="auto"/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bia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Processor.</w:t>
                              </w:r>
                              <w:r w:rsidRPr="00174046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k-SK"/>
                                </w:rPr>
                                <w:t>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0" y="96865"/>
                            <a:ext cx="2239670" cy="1664342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EC04C9A" w14:textId="77BD5AAD" w:rsidR="0043576F" w:rsidRDefault="00944555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convert_fbl5n_data(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str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file_path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str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 xml:space="preserve"> enc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AB20444" w14:textId="3F2FE3AE" w:rsidR="0043576F" w:rsidRDefault="00944555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convert_dms_data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proofErr w:type="spellStart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file_path</w:t>
                              </w:r>
                              <w:proofErr w:type="spellEnd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,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str enc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5E6D991" w14:textId="23A42912" w:rsidR="0043576F" w:rsidRDefault="00944555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assign_country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 xml:space="preserve">data,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dict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mapper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C95ACF5" w14:textId="77777777" w:rsidR="007F5919" w:rsidRDefault="00944555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extract_case_ids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data,</w:t>
                              </w:r>
                            </w:p>
                            <w:p w14:paraId="2E8E309A" w14:textId="78519387" w:rsidR="0043576F" w:rsidRDefault="00944555" w:rsidP="007F5919">
                              <w:pPr>
                                <w:spacing w:before="0"/>
                                <w:ind w:firstLine="72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dict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id_to_rx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1755984" w14:textId="77777777" w:rsidR="007F5919" w:rsidRDefault="00944555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compact_data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acc_data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</w:p>
                            <w:p w14:paraId="2303DEFF" w14:textId="45192A37" w:rsidR="0043576F" w:rsidRDefault="00944555" w:rsidP="007F5919">
                              <w:pPr>
                                <w:spacing w:before="0"/>
                                <w:ind w:firstLine="72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disp_data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87D4037" w14:textId="53F0832B" w:rsidR="0043576F" w:rsidRDefault="00944555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check_consistency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D57604D" w14:textId="751C6601" w:rsidR="0043576F" w:rsidRDefault="00944555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_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generate_params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</w:p>
                            <w:p w14:paraId="0E8E8BA3" w14:textId="77777777" w:rsidR="007F5919" w:rsidRDefault="00944555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search_matches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data,</w:t>
                              </w:r>
                            </w:p>
                            <w:p w14:paraId="51FB2391" w14:textId="72DC7557" w:rsidR="0043576F" w:rsidRDefault="00944555" w:rsidP="007F5919">
                              <w:pPr>
                                <w:spacing w:before="0"/>
                                <w:ind w:firstLine="72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dict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cntry_rules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B29CA15" w14:textId="4BAF93DB" w:rsidR="0043576F" w:rsidRDefault="00944555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gramStart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list</w:t>
                              </w:r>
                              <w:proofErr w:type="gramEnd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create_closing_input</w:t>
                              </w:r>
                              <w:proofErr w:type="spellEnd"/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DataFrame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43576F"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9C825BB" w14:textId="349104C0" w:rsidR="00504A0E" w:rsidRDefault="00504A0E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str _</w:t>
                              </w:r>
                              <w:proofErr w:type="spellStart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generate_status_sales</w:t>
                              </w:r>
                              <w:proofErr w:type="spellEnd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str </w:t>
                              </w:r>
                              <w:proofErr w:type="spellStart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old_val</w:t>
                              </w:r>
                              <w:proofErr w:type="spellEnd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, int </w:t>
                              </w:r>
                              <w:proofErr w:type="spellStart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credit_note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02B0FAD" w14:textId="29B621C1" w:rsidR="0005606E" w:rsidRDefault="0005606E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Series _</w:t>
                              </w:r>
                              <w:proofErr w:type="spellStart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parse_amounts</w:t>
                              </w:r>
                              <w:proofErr w:type="spellEnd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 xml:space="preserve">Series </w:t>
                              </w:r>
                              <w:proofErr w:type="spellStart"/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vals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43576F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C8285F1" w14:textId="06C1FFB6" w:rsidR="0043576F" w:rsidRDefault="0043576F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2E339BE9" w14:textId="77777777" w:rsidR="00133318" w:rsidRPr="00362565" w:rsidRDefault="00133318" w:rsidP="00133318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+ </w:t>
                              </w:r>
                              <w:proofErr w:type="spellStart"/>
                              <w:r w:rsidRPr="00362565">
                                <w:rPr>
                                  <w:sz w:val="16"/>
                                  <w:szCs w:val="16"/>
                                </w:rPr>
                                <w:t>namedtuple</w:t>
                              </w:r>
                              <w:proofErr w:type="spellEnd"/>
                              <w:r w:rsidRPr="00362565">
                                <w:rPr>
                                  <w:sz w:val="16"/>
                                  <w:szCs w:val="16"/>
                                </w:rPr>
                                <w:t xml:space="preserve"> Record = </w:t>
                              </w:r>
                              <w:proofErr w:type="spellStart"/>
                              <w:r w:rsidRPr="00362565">
                                <w:rPr>
                                  <w:sz w:val="16"/>
                                  <w:szCs w:val="16"/>
                                </w:rPr>
                                <w:t>namedtuple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>( name</w:t>
                              </w:r>
                              <w:r w:rsidRPr="00362565">
                                <w:rPr>
                                  <w:sz w:val="16"/>
                                  <w:szCs w:val="16"/>
                                </w:rPr>
                                <w:t>, [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vals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]</w:t>
                              </w:r>
                              <w:r w:rsidRPr="00362565">
                                <w:rPr>
                                  <w:sz w:val="16"/>
                                  <w:szCs w:val="16"/>
                                </w:rPr>
                                <w:t xml:space="preserve"> )</w:t>
                              </w:r>
                            </w:p>
                            <w:p w14:paraId="5B7B8F41" w14:textId="1826467B" w:rsidR="00133318" w:rsidRDefault="00133318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 w:rsidRPr="00362565">
                                <w:rPr>
                                  <w:sz w:val="16"/>
                                  <w:szCs w:val="16"/>
                                </w:rPr>
                                <w:t xml:space="preserve">_logger: Logger = </w:t>
                              </w:r>
                              <w:proofErr w:type="spellStart"/>
                              <w:r w:rsidRPr="00362565">
                                <w:rPr>
                                  <w:sz w:val="16"/>
                                  <w:szCs w:val="16"/>
                                </w:rPr>
                                <w:t>getLogger</w:t>
                              </w:r>
                              <w:proofErr w:type="spellEnd"/>
                              <w:r w:rsidRPr="00362565">
                                <w:rPr>
                                  <w:sz w:val="16"/>
                                  <w:szCs w:val="16"/>
                                </w:rPr>
                                <w:t>("master")</w:t>
                              </w:r>
                            </w:p>
                            <w:p w14:paraId="19EAD857" w14:textId="009BE238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_PRECREDIT_NOTE_RX = r"0?(50)\d{7}"</w:t>
                              </w:r>
                            </w:p>
                            <w:p w14:paraId="2916AF82" w14:textId="7B46119D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_EMPTY_STRING = ""</w:t>
                              </w:r>
                            </w:p>
                            <w:p w14:paraId="6657DBED" w14:textId="1DC2710E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int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_STATUS_OPEN = 1</w:t>
                              </w:r>
                            </w:p>
                            <w:p w14:paraId="539CFACC" w14:textId="4E2358D7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int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_STATUS_SOLVED = 2</w:t>
                              </w:r>
                            </w:p>
                            <w:p w14:paraId="484E4CEF" w14:textId="3D141077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int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_STATUS_CLOSED = 3</w:t>
                              </w:r>
                            </w:p>
                            <w:p w14:paraId="7D4F51CC" w14:textId="4A1EBC7B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int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_STATUS_DEVALUATED = 4</w:t>
                              </w:r>
                            </w:p>
                            <w:p w14:paraId="6701F1F9" w14:textId="3599FC5F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_RC_UNUSED = _EMPTY_STRING</w:t>
                              </w:r>
                            </w:p>
                            <w:p w14:paraId="50ACC8D4" w14:textId="6F739EE7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_RC_CREDIT_NOTE_ISSUED = "L06"</w:t>
                              </w:r>
                            </w:p>
                            <w:p w14:paraId="0FA15206" w14:textId="41A3EE51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_RC_PAYMENT_AGREEMENT = "L01"</w:t>
                              </w:r>
                            </w:p>
                            <w:p w14:paraId="3AD45DF6" w14:textId="48FA7091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_RC_DISPUTE_UNJUSTIFIED = "L00"</w:t>
                              </w:r>
                            </w:p>
                            <w:p w14:paraId="00257F89" w14:textId="4ABD4E08" w:rsidR="00362565" w:rsidRP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_RC_CHARGE_OFF = "L08"</w:t>
                              </w:r>
                            </w:p>
                            <w:p w14:paraId="72FE9E78" w14:textId="431E15D4" w:rsidR="00362565" w:rsidRDefault="00C81CEA" w:rsidP="00362565">
                              <w:pPr>
                                <w:spacing w:before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- str </w:t>
                              </w:r>
                              <w:r w:rsidR="00362565" w:rsidRPr="00362565">
                                <w:rPr>
                                  <w:sz w:val="16"/>
                                  <w:szCs w:val="16"/>
                                </w:rPr>
                                <w:t>_RC_BELOW_THRESHOLD = "L14"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112"/>
                        <wps:cNvSpPr txBox="1"/>
                        <wps:spPr>
                          <a:xfrm>
                            <a:off x="0" y="1760922"/>
                            <a:ext cx="2239292" cy="160567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FF6451" w14:textId="77777777" w:rsidR="00CE0C1C" w:rsidRPr="00065994" w:rsidRDefault="00CE0C1C" w:rsidP="00CE0C1C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w:r w:rsidRPr="00065994">
                                <w:rPr>
                                  <w:sz w:val="16"/>
                                  <w:szCs w:val="16"/>
                                  <w:lang w:val="sk-SK"/>
                                </w:rPr>
                                <w:t>Reponsibilities:</w:t>
                              </w:r>
                            </w:p>
                            <w:p w14:paraId="3CB82F79" w14:textId="77777777" w:rsidR="00CE0C1C" w:rsidRPr="00065994" w:rsidRDefault="00CE0C1C" w:rsidP="00CE0C1C">
                              <w:pPr>
                                <w:spacing w:before="0" w:line="240" w:lineRule="auto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Mediates connection to SAP GUI scripting engine</w:t>
                              </w:r>
                              <w:r w:rsidRPr="00065994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EA67B" id="Group 109" o:spid="_x0000_s1103" style="position:absolute;margin-left:308.3pt;margin-top:0;width:227.5pt;height:395.95pt;z-index:251831296;mso-width-relative:margin;mso-height-relative:margin" coordorigin="" coordsize="22396,19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">
                <v:shape id="Text Box 110" o:spid="_x0000_s1104" type="#_x0000_t202" style="position:absolute;width:22392;height: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" fillcolor="white [3212]" strokeweight=".5pt">
                  <v:textbox inset=",1mm,,1mm">
                    <w:txbxContent>
                      <w:p w14:paraId="01625919" w14:textId="2DFC18E7" w:rsidR="00CE0C1C" w:rsidRPr="00174046" w:rsidRDefault="00CE0C1C" w:rsidP="00CE0C1C">
                        <w:pPr>
                          <w:spacing w:before="0" w:line="240" w:lineRule="auto"/>
                          <w:jc w:val="center"/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bia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Processor.</w:t>
                        </w:r>
                        <w:r w:rsidRPr="00174046">
                          <w:rPr>
                            <w:b/>
                            <w:bCs/>
                            <w:sz w:val="20"/>
                            <w:szCs w:val="20"/>
                            <w:lang w:val="sk-SK"/>
                          </w:rPr>
                          <w:t>py</w:t>
                        </w:r>
                      </w:p>
                    </w:txbxContent>
                  </v:textbox>
                </v:shape>
                <v:shape id="Text Box 111" o:spid="_x0000_s1105" type="#_x0000_t202" style="position:absolute;top:968;width:22396;height:16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" filled="f" strokeweight=".5pt">
                  <v:textbox>
                    <w:txbxContent>
                      <w:p w14:paraId="0EC04C9A" w14:textId="77BD5AAD" w:rsidR="0043576F" w:rsidRDefault="00944555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convert_fbl5n_data(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str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file_path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str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 xml:space="preserve"> enc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0AB20444" w14:textId="3F2FE3AE" w:rsidR="0043576F" w:rsidRDefault="00944555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convert_dms_data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proofErr w:type="spellStart"/>
                        <w:r w:rsidRPr="0043576F">
                          <w:rPr>
                            <w:sz w:val="16"/>
                            <w:szCs w:val="16"/>
                          </w:rPr>
                          <w:t>file_path</w:t>
                        </w:r>
                        <w:proofErr w:type="spellEnd"/>
                        <w:r w:rsidRPr="0043576F">
                          <w:rPr>
                            <w:sz w:val="16"/>
                            <w:szCs w:val="16"/>
                          </w:rPr>
                          <w:t>,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str enc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25E6D991" w14:textId="23A42912" w:rsidR="0043576F" w:rsidRDefault="00944555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assign_country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 xml:space="preserve">data,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dict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mapper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6C95ACF5" w14:textId="77777777" w:rsidR="007F5919" w:rsidRDefault="00944555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extract_case_ids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data,</w:t>
                        </w:r>
                      </w:p>
                      <w:p w14:paraId="2E8E309A" w14:textId="78519387" w:rsidR="0043576F" w:rsidRDefault="00944555" w:rsidP="007F5919">
                        <w:pPr>
                          <w:spacing w:before="0"/>
                          <w:ind w:firstLine="720"/>
                          <w:rPr>
                            <w:sz w:val="16"/>
                            <w:szCs w:val="16"/>
                          </w:rPr>
                        </w:pPr>
                        <w:r w:rsidRPr="0043576F">
                          <w:rPr>
                            <w:sz w:val="16"/>
                            <w:szCs w:val="16"/>
                          </w:rPr>
                          <w:t>dict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id_to_rx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71755984" w14:textId="77777777" w:rsidR="007F5919" w:rsidRDefault="00944555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compact_data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acc_data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 xml:space="preserve">, </w:t>
                        </w:r>
                      </w:p>
                      <w:p w14:paraId="2303DEFF" w14:textId="45192A37" w:rsidR="0043576F" w:rsidRDefault="00944555" w:rsidP="007F5919">
                        <w:pPr>
                          <w:spacing w:before="0"/>
                          <w:ind w:firstLine="720"/>
                          <w:rPr>
                            <w:sz w:val="16"/>
                            <w:szCs w:val="16"/>
                          </w:rPr>
                        </w:pP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disp_data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087D4037" w14:textId="53F0832B" w:rsidR="0043576F" w:rsidRDefault="00944555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check_consistency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0D57604D" w14:textId="751C6601" w:rsidR="0043576F" w:rsidRDefault="00944555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_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generate_params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 xml:space="preserve">) </w:t>
                        </w:r>
                      </w:p>
                      <w:p w14:paraId="0E8E8BA3" w14:textId="77777777" w:rsidR="007F5919" w:rsidRDefault="00944555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search_matches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data,</w:t>
                        </w:r>
                      </w:p>
                      <w:p w14:paraId="51FB2391" w14:textId="72DC7557" w:rsidR="0043576F" w:rsidRDefault="00944555" w:rsidP="007F5919">
                        <w:pPr>
                          <w:spacing w:before="0"/>
                          <w:ind w:firstLine="720"/>
                          <w:rPr>
                            <w:sz w:val="16"/>
                            <w:szCs w:val="16"/>
                          </w:rPr>
                        </w:pPr>
                        <w:r w:rsidRPr="0043576F">
                          <w:rPr>
                            <w:sz w:val="16"/>
                            <w:szCs w:val="16"/>
                          </w:rPr>
                          <w:t>dict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cntry_rules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7B29CA15" w14:textId="4BAF93DB" w:rsidR="0043576F" w:rsidRDefault="00944555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proofErr w:type="gramStart"/>
                        <w:r w:rsidRPr="0043576F">
                          <w:rPr>
                            <w:sz w:val="16"/>
                            <w:szCs w:val="16"/>
                          </w:rPr>
                          <w:t>list</w:t>
                        </w:r>
                        <w:proofErr w:type="gramEnd"/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="0043576F" w:rsidRPr="0043576F">
                          <w:rPr>
                            <w:sz w:val="16"/>
                            <w:szCs w:val="16"/>
                          </w:rPr>
                          <w:t>create_closing_input</w:t>
                        </w:r>
                        <w:proofErr w:type="spellEnd"/>
                        <w:r w:rsidR="0043576F"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DataFrame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43576F"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29C825BB" w14:textId="349104C0" w:rsidR="00504A0E" w:rsidRDefault="00504A0E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str _</w:t>
                        </w:r>
                        <w:proofErr w:type="spellStart"/>
                        <w:r w:rsidRPr="0043576F">
                          <w:rPr>
                            <w:sz w:val="16"/>
                            <w:szCs w:val="16"/>
                          </w:rPr>
                          <w:t>generate_status_sales</w:t>
                        </w:r>
                        <w:proofErr w:type="spellEnd"/>
                        <w:r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str </w:t>
                        </w:r>
                        <w:proofErr w:type="spellStart"/>
                        <w:r w:rsidRPr="0043576F">
                          <w:rPr>
                            <w:sz w:val="16"/>
                            <w:szCs w:val="16"/>
                          </w:rPr>
                          <w:t>old_val</w:t>
                        </w:r>
                        <w:proofErr w:type="spellEnd"/>
                        <w:r w:rsidRPr="0043576F">
                          <w:rPr>
                            <w:sz w:val="16"/>
                            <w:szCs w:val="16"/>
                          </w:rPr>
                          <w:t xml:space="preserve">, int </w:t>
                        </w:r>
                        <w:proofErr w:type="spellStart"/>
                        <w:r w:rsidRPr="0043576F">
                          <w:rPr>
                            <w:sz w:val="16"/>
                            <w:szCs w:val="16"/>
                          </w:rPr>
                          <w:t>credit_note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502B0FAD" w14:textId="29B621C1" w:rsidR="0005606E" w:rsidRDefault="0005606E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Series _</w:t>
                        </w:r>
                        <w:proofErr w:type="spellStart"/>
                        <w:r w:rsidRPr="0043576F">
                          <w:rPr>
                            <w:sz w:val="16"/>
                            <w:szCs w:val="16"/>
                          </w:rPr>
                          <w:t>parse_amounts</w:t>
                        </w:r>
                        <w:proofErr w:type="spellEnd"/>
                        <w:r w:rsidRPr="0043576F">
                          <w:rPr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 xml:space="preserve">Series </w:t>
                        </w:r>
                        <w:proofErr w:type="spellStart"/>
                        <w:r w:rsidRPr="0043576F">
                          <w:rPr>
                            <w:sz w:val="16"/>
                            <w:szCs w:val="16"/>
                          </w:rPr>
                          <w:t>vals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Pr="0043576F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7C8285F1" w14:textId="06C1FFB6" w:rsidR="0043576F" w:rsidRDefault="0043576F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</w:p>
                      <w:p w14:paraId="2E339BE9" w14:textId="77777777" w:rsidR="00133318" w:rsidRPr="00362565" w:rsidRDefault="00133318" w:rsidP="00133318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+ </w:t>
                        </w:r>
                        <w:proofErr w:type="spellStart"/>
                        <w:r w:rsidRPr="00362565">
                          <w:rPr>
                            <w:sz w:val="16"/>
                            <w:szCs w:val="16"/>
                          </w:rPr>
                          <w:t>namedtuple</w:t>
                        </w:r>
                        <w:proofErr w:type="spellEnd"/>
                        <w:r w:rsidRPr="00362565">
                          <w:rPr>
                            <w:sz w:val="16"/>
                            <w:szCs w:val="16"/>
                          </w:rPr>
                          <w:t xml:space="preserve"> Record = </w:t>
                        </w:r>
                        <w:proofErr w:type="spellStart"/>
                        <w:r w:rsidRPr="00362565">
                          <w:rPr>
                            <w:sz w:val="16"/>
                            <w:szCs w:val="16"/>
                          </w:rPr>
                          <w:t>namedtuple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>( name</w:t>
                        </w:r>
                        <w:r w:rsidRPr="00362565">
                          <w:rPr>
                            <w:sz w:val="16"/>
                            <w:szCs w:val="16"/>
                          </w:rPr>
                          <w:t>, [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vals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</w:rPr>
                          <w:t xml:space="preserve"> ]</w:t>
                        </w:r>
                        <w:r w:rsidRPr="00362565">
                          <w:rPr>
                            <w:sz w:val="16"/>
                            <w:szCs w:val="16"/>
                          </w:rPr>
                          <w:t xml:space="preserve"> )</w:t>
                        </w:r>
                      </w:p>
                      <w:p w14:paraId="5B7B8F41" w14:textId="1826467B" w:rsidR="00133318" w:rsidRDefault="00133318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 w:rsidRPr="00362565">
                          <w:rPr>
                            <w:sz w:val="16"/>
                            <w:szCs w:val="16"/>
                          </w:rPr>
                          <w:t xml:space="preserve">_logger: Logger = </w:t>
                        </w:r>
                        <w:proofErr w:type="spellStart"/>
                        <w:r w:rsidRPr="00362565">
                          <w:rPr>
                            <w:sz w:val="16"/>
                            <w:szCs w:val="16"/>
                          </w:rPr>
                          <w:t>getLogger</w:t>
                        </w:r>
                        <w:proofErr w:type="spellEnd"/>
                        <w:r w:rsidRPr="00362565">
                          <w:rPr>
                            <w:sz w:val="16"/>
                            <w:szCs w:val="16"/>
                          </w:rPr>
                          <w:t>("master")</w:t>
                        </w:r>
                      </w:p>
                      <w:p w14:paraId="19EAD857" w14:textId="009BE238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_PRECREDIT_NOTE_RX = r"0?(50)\d{7}"</w:t>
                        </w:r>
                      </w:p>
                      <w:p w14:paraId="2916AF82" w14:textId="7B46119D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_EMPTY_STRING = ""</w:t>
                        </w:r>
                      </w:p>
                      <w:p w14:paraId="6657DBED" w14:textId="1DC2710E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</w:t>
                        </w:r>
                        <w:r>
                          <w:rPr>
                            <w:sz w:val="16"/>
                            <w:szCs w:val="16"/>
                          </w:rPr>
                          <w:t>int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_STATUS_OPEN = 1</w:t>
                        </w:r>
                      </w:p>
                      <w:p w14:paraId="539CFACC" w14:textId="4E2358D7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int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_STATUS_SOLVED = 2</w:t>
                        </w:r>
                      </w:p>
                      <w:p w14:paraId="484E4CEF" w14:textId="3D141077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int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_STATUS_CLOSED = 3</w:t>
                        </w:r>
                      </w:p>
                      <w:p w14:paraId="7D4F51CC" w14:textId="4A1EBC7B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int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_STATUS_DEVALUATED = 4</w:t>
                        </w:r>
                      </w:p>
                      <w:p w14:paraId="6701F1F9" w14:textId="3599FC5F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_RC_UNUSED = _EMPTY_STRING</w:t>
                        </w:r>
                      </w:p>
                      <w:p w14:paraId="50ACC8D4" w14:textId="6F739EE7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_RC_CREDIT_NOTE_ISSUED = "L06"</w:t>
                        </w:r>
                      </w:p>
                      <w:p w14:paraId="0FA15206" w14:textId="41A3EE51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_RC_PAYMENT_AGREEMENT = "L01"</w:t>
                        </w:r>
                      </w:p>
                      <w:p w14:paraId="3AD45DF6" w14:textId="48FA7091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_RC_DISPUTE_UNJUSTIFIED = "L00"</w:t>
                        </w:r>
                      </w:p>
                      <w:p w14:paraId="00257F89" w14:textId="4ABD4E08" w:rsidR="00362565" w:rsidRP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_RC_CHARGE_OFF = "L08"</w:t>
                        </w:r>
                      </w:p>
                      <w:p w14:paraId="72FE9E78" w14:textId="431E15D4" w:rsidR="00362565" w:rsidRDefault="00C81CEA" w:rsidP="00362565">
                        <w:pPr>
                          <w:spacing w:before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- str </w:t>
                        </w:r>
                        <w:r w:rsidR="00362565" w:rsidRPr="00362565">
                          <w:rPr>
                            <w:sz w:val="16"/>
                            <w:szCs w:val="16"/>
                          </w:rPr>
                          <w:t>_RC_BELOW_THRESHOLD = "L14"</w:t>
                        </w:r>
                      </w:p>
                    </w:txbxContent>
                  </v:textbox>
                </v:shape>
                <v:shape id="Text Box 112" o:spid="_x0000_s1106" type="#_x0000_t202" style="position:absolute;top:17609;width:22392;height: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" filled="f" strokeweight=".5pt">
                  <v:textbox>
                    <w:txbxContent>
                      <w:p w14:paraId="0CFF6451" w14:textId="77777777" w:rsidR="00CE0C1C" w:rsidRPr="00065994" w:rsidRDefault="00CE0C1C" w:rsidP="00CE0C1C">
                        <w:pPr>
                          <w:spacing w:before="0" w:line="240" w:lineRule="auto"/>
                          <w:rPr>
                            <w:sz w:val="16"/>
                            <w:szCs w:val="16"/>
                            <w:lang w:val="sk-SK"/>
                          </w:rPr>
                        </w:pPr>
                        <w:r w:rsidRPr="00065994">
                          <w:rPr>
                            <w:sz w:val="16"/>
                            <w:szCs w:val="16"/>
                            <w:lang w:val="sk-SK"/>
                          </w:rPr>
                          <w:t>Reponsibilities:</w:t>
                        </w:r>
                      </w:p>
                      <w:p w14:paraId="3CB82F79" w14:textId="77777777" w:rsidR="00CE0C1C" w:rsidRPr="00065994" w:rsidRDefault="00CE0C1C" w:rsidP="00CE0C1C">
                        <w:pPr>
                          <w:spacing w:before="0" w:line="240" w:lineRule="auto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Mediates connection to SAP GUI scripting engine</w:t>
                        </w:r>
                        <w:r w:rsidRPr="00065994"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D4C5F">
        <w:br w:type="page"/>
      </w:r>
    </w:p>
    <w:p w14:paraId="663DF69B" w14:textId="356C34EA" w:rsidR="009A5AAB" w:rsidRDefault="000D7795">
      <w:pPr>
        <w:rPr>
          <w:rFonts w:ascii="CIDFont+F2" w:hAnsi="CIDFont+F2" w:cs="CIDFont+F2"/>
          <w:color w:val="3B3838"/>
          <w:sz w:val="51"/>
          <w:szCs w:val="51"/>
        </w:rPr>
      </w:pPr>
      <w:bookmarkStart w:id="5" w:name="_Toc97736182"/>
      <w:r>
        <w:rPr>
          <w:rFonts w:ascii="CIDFont+F2" w:hAnsi="CIDFont+F2" w:cs="CIDFont+F2"/>
          <w:noProof/>
          <w:color w:val="3B3838"/>
          <w:sz w:val="51"/>
          <w:szCs w:val="51"/>
        </w:rPr>
        <w:lastRenderedPageBreak/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9C3CE18" wp14:editId="3A1F7929">
                <wp:simplePos x="0" y="0"/>
                <wp:positionH relativeFrom="column">
                  <wp:posOffset>2286000</wp:posOffset>
                </wp:positionH>
                <wp:positionV relativeFrom="paragraph">
                  <wp:posOffset>381000</wp:posOffset>
                </wp:positionV>
                <wp:extent cx="1692774" cy="271780"/>
                <wp:effectExtent l="0" t="0" r="22225" b="1397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774" cy="271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20A320" w14:textId="76B18251" w:rsidR="000D7795" w:rsidRPr="000D7795" w:rsidRDefault="000D7795" w:rsidP="000D7795">
                            <w:pPr>
                              <w:spacing w:before="20" w:after="20"/>
                              <w:rPr>
                                <w:b/>
                                <w:bCs/>
                                <w:sz w:val="16"/>
                                <w:szCs w:val="16"/>
                                <w:lang w:val="sk-SK"/>
                              </w:rPr>
                            </w:pPr>
                            <w:r w:rsidRPr="000D7795">
                              <w:rPr>
                                <w:b/>
                                <w:bCs/>
                                <w:sz w:val="16"/>
                                <w:szCs w:val="16"/>
                                <w:lang w:val="sk-SK"/>
                              </w:rPr>
                              <w:t>load application 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CE18" id="Text Box 130" o:spid="_x0000_s1107" type="#_x0000_t202" style="position:absolute;margin-left:180pt;margin-top:30pt;width:133.3pt;height:21.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" filled="f" strokecolor="white [3212]" strokeweight=".5pt">
                <v:textbox>
                  <w:txbxContent>
                    <w:p w14:paraId="3620A320" w14:textId="76B18251" w:rsidR="000D7795" w:rsidRPr="000D7795" w:rsidRDefault="000D7795" w:rsidP="000D7795">
                      <w:pPr>
                        <w:spacing w:before="20" w:after="20"/>
                        <w:rPr>
                          <w:b/>
                          <w:bCs/>
                          <w:sz w:val="16"/>
                          <w:szCs w:val="16"/>
                          <w:lang w:val="sk-SK"/>
                        </w:rPr>
                      </w:pPr>
                      <w:r w:rsidRPr="000D7795">
                        <w:rPr>
                          <w:b/>
                          <w:bCs/>
                          <w:sz w:val="16"/>
                          <w:szCs w:val="16"/>
                          <w:lang w:val="sk-SK"/>
                        </w:rPr>
                        <w:t>load application configuration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IDFont+F2" w:hAnsi="CIDFont+F2" w:cs="CIDFont+F2"/>
          <w:noProof/>
          <w:color w:val="3B3838"/>
          <w:sz w:val="51"/>
          <w:szCs w:val="5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97CA9A9" wp14:editId="4B219066">
                <wp:simplePos x="0" y="0"/>
                <wp:positionH relativeFrom="column">
                  <wp:posOffset>2580724</wp:posOffset>
                </wp:positionH>
                <wp:positionV relativeFrom="paragraph">
                  <wp:posOffset>-117134</wp:posOffset>
                </wp:positionV>
                <wp:extent cx="1163320" cy="256939"/>
                <wp:effectExtent l="0" t="0" r="17780" b="1016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25693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348B5B" w14:textId="1CCA1E77" w:rsidR="00D37775" w:rsidRPr="000D7795" w:rsidRDefault="00D37775" w:rsidP="000D7795">
                            <w:pPr>
                              <w:spacing w:before="20" w:after="2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sk-SK"/>
                              </w:rPr>
                            </w:pPr>
                            <w:r w:rsidRPr="000D7795">
                              <w:rPr>
                                <w:b/>
                                <w:bCs/>
                                <w:sz w:val="16"/>
                                <w:szCs w:val="16"/>
                                <w:lang w:val="sk-SK"/>
                              </w:rPr>
                              <w:t>program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CA9A9" id="Text Box 129" o:spid="_x0000_s1108" type="#_x0000_t202" style="position:absolute;margin-left:203.2pt;margin-top:-9.2pt;width:91.6pt;height:20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" filled="f" strokecolor="white [3212]" strokeweight=".5pt">
                <v:textbox>
                  <w:txbxContent>
                    <w:p w14:paraId="26348B5B" w14:textId="1CCA1E77" w:rsidR="00D37775" w:rsidRPr="000D7795" w:rsidRDefault="00D37775" w:rsidP="000D7795">
                      <w:pPr>
                        <w:spacing w:before="20" w:after="20"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sk-SK"/>
                        </w:rPr>
                      </w:pPr>
                      <w:r w:rsidRPr="000D7795">
                        <w:rPr>
                          <w:b/>
                          <w:bCs/>
                          <w:sz w:val="16"/>
                          <w:szCs w:val="16"/>
                          <w:lang w:val="sk-SK"/>
                        </w:rPr>
                        <w:t>program 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62B75E79" w14:textId="1336BAE9" w:rsidR="009A5AAB" w:rsidRDefault="000D7795">
      <w:pPr>
        <w:rPr>
          <w:rFonts w:ascii="CIDFont+F2" w:hAnsi="CIDFont+F2" w:cs="CIDFont+F2"/>
          <w:color w:val="3B3838"/>
          <w:sz w:val="51"/>
          <w:szCs w:val="51"/>
        </w:rPr>
      </w:pPr>
      <w:r>
        <w:rPr>
          <w:rFonts w:ascii="CIDFont+F2" w:hAnsi="CIDFont+F2" w:cs="CIDFont+F2"/>
          <w:noProof/>
          <w:color w:val="3B3838"/>
          <w:sz w:val="51"/>
          <w:szCs w:val="5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A8EED77" wp14:editId="1E3AFADE">
                <wp:simplePos x="0" y="0"/>
                <wp:positionH relativeFrom="column">
                  <wp:posOffset>2233100</wp:posOffset>
                </wp:positionH>
                <wp:positionV relativeFrom="paragraph">
                  <wp:posOffset>378103</wp:posOffset>
                </wp:positionV>
                <wp:extent cx="1836357" cy="271780"/>
                <wp:effectExtent l="0" t="0" r="12065" b="1397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357" cy="2717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C5C175C" w14:textId="05583A52" w:rsidR="000D7795" w:rsidRPr="000D7795" w:rsidRDefault="00A469B6" w:rsidP="00A469B6">
                            <w:pPr>
                              <w:spacing w:before="20" w:after="2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sk-SK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sk-SK"/>
                              </w:rPr>
                              <w:t>load processing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ED77" id="Text Box 131" o:spid="_x0000_s1109" type="#_x0000_t202" style="position:absolute;margin-left:175.85pt;margin-top:29.75pt;width:144.6pt;height:21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" filled="f" strokecolor="white [3212]" strokeweight=".5pt">
                <v:textbox>
                  <w:txbxContent>
                    <w:p w14:paraId="5C5C175C" w14:textId="05583A52" w:rsidR="000D7795" w:rsidRPr="000D7795" w:rsidRDefault="00A469B6" w:rsidP="00A469B6">
                      <w:pPr>
                        <w:spacing w:before="20" w:after="20"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sk-SK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sk-SK"/>
                        </w:rPr>
                        <w:t>load processing rules</w:t>
                      </w:r>
                    </w:p>
                  </w:txbxContent>
                </v:textbox>
              </v:shape>
            </w:pict>
          </mc:Fallback>
        </mc:AlternateContent>
      </w:r>
    </w:p>
    <w:p w14:paraId="161B3D9C" w14:textId="77777777" w:rsidR="009A5AAB" w:rsidRDefault="009A5AAB">
      <w:pPr>
        <w:rPr>
          <w:rFonts w:ascii="CIDFont+F2" w:hAnsi="CIDFont+F2" w:cs="CIDFont+F2"/>
          <w:color w:val="3B3838"/>
          <w:sz w:val="51"/>
          <w:szCs w:val="51"/>
        </w:rPr>
      </w:pPr>
    </w:p>
    <w:p w14:paraId="4B3E7BBD" w14:textId="77777777" w:rsidR="009A5AAB" w:rsidRDefault="009A5AAB">
      <w:pPr>
        <w:rPr>
          <w:rFonts w:ascii="CIDFont+F2" w:hAnsi="CIDFont+F2" w:cs="CIDFont+F2"/>
          <w:color w:val="3B3838"/>
          <w:sz w:val="51"/>
          <w:szCs w:val="51"/>
        </w:rPr>
      </w:pPr>
    </w:p>
    <w:p w14:paraId="0D8C256B" w14:textId="77777777" w:rsidR="009A5AAB" w:rsidRDefault="009A5AAB">
      <w:pPr>
        <w:rPr>
          <w:rFonts w:ascii="CIDFont+F2" w:hAnsi="CIDFont+F2" w:cs="CIDFont+F2"/>
          <w:color w:val="3B3838"/>
          <w:sz w:val="51"/>
          <w:szCs w:val="51"/>
        </w:rPr>
      </w:pPr>
    </w:p>
    <w:p w14:paraId="73F43787" w14:textId="371DCE9D" w:rsidR="00BA0568" w:rsidRDefault="00BA0568">
      <w:pPr>
        <w:rPr>
          <w:rFonts w:ascii="CIDFont+F2" w:eastAsiaTheme="majorEastAsia" w:hAnsi="CIDFont+F2" w:cs="CIDFont+F2"/>
          <w:color w:val="3B3838"/>
          <w:kern w:val="28"/>
          <w:sz w:val="51"/>
          <w:szCs w:val="51"/>
          <w14:ligatures w14:val="standard"/>
          <w14:numForm w14:val="oldStyle"/>
        </w:rPr>
      </w:pPr>
      <w:r>
        <w:rPr>
          <w:rFonts w:ascii="CIDFont+F2" w:hAnsi="CIDFont+F2" w:cs="CIDFont+F2"/>
          <w:color w:val="3B3838"/>
          <w:sz w:val="51"/>
          <w:szCs w:val="51"/>
        </w:rPr>
        <w:br w:type="page"/>
      </w:r>
    </w:p>
    <w:p w14:paraId="1C7DE5BD" w14:textId="27B8B493" w:rsidR="005103C7" w:rsidRPr="003D316E" w:rsidRDefault="005103C7" w:rsidP="005103C7">
      <w:pPr>
        <w:pStyle w:val="Heading1"/>
      </w:pPr>
      <w:r>
        <w:rPr>
          <w:rFonts w:ascii="CIDFont+F2" w:hAnsi="CIDFont+F2" w:cs="CIDFont+F2"/>
          <w:color w:val="3B3838"/>
          <w:sz w:val="51"/>
          <w:szCs w:val="51"/>
        </w:rPr>
        <w:lastRenderedPageBreak/>
        <w:t>Testing and error handling</w:t>
      </w:r>
      <w:bookmarkEnd w:id="5"/>
    </w:p>
    <w:p w14:paraId="15A5628A" w14:textId="0089FDDF" w:rsidR="00CC5729" w:rsidRDefault="00B3463D" w:rsidP="008B3851">
      <w:pPr>
        <w:jc w:val="both"/>
      </w:pPr>
      <w:r>
        <w:t xml:space="preserve">The </w:t>
      </w:r>
      <w:r w:rsidR="005D6C00">
        <w:t xml:space="preserve">CS </w:t>
      </w:r>
      <w:r>
        <w:t xml:space="preserve">DMS Closing has been thoroughly unit-tested during </w:t>
      </w:r>
      <w:r w:rsidR="00437F69">
        <w:t xml:space="preserve">the </w:t>
      </w:r>
      <w:r>
        <w:t xml:space="preserve">development phase using a </w:t>
      </w:r>
      <w:r w:rsidR="00A309EB">
        <w:t xml:space="preserve">python </w:t>
      </w:r>
      <w:r>
        <w:t>built-in “</w:t>
      </w:r>
      <w:proofErr w:type="spellStart"/>
      <w:r>
        <w:t>unittest</w:t>
      </w:r>
      <w:proofErr w:type="spellEnd"/>
      <w:r>
        <w:t xml:space="preserve">“ framework. For each functionality, a separate test suite was </w:t>
      </w:r>
      <w:r w:rsidR="00B66888">
        <w:t>created</w:t>
      </w:r>
      <w:r w:rsidR="001E5043">
        <w:t>.</w:t>
      </w:r>
      <w:r>
        <w:t xml:space="preserve"> Once each of the test suites passed, an integration test </w:t>
      </w:r>
      <w:r w:rsidR="001E5043">
        <w:t xml:space="preserve">of the entire application </w:t>
      </w:r>
      <w:r>
        <w:t>was performed</w:t>
      </w:r>
      <w:r w:rsidR="00CC5729">
        <w:t xml:space="preserve"> against a sample data.</w:t>
      </w:r>
    </w:p>
    <w:p w14:paraId="4D88A41E" w14:textId="7BBC77F0" w:rsidR="005103C7" w:rsidRDefault="00B3463D" w:rsidP="008B3851">
      <w:pPr>
        <w:jc w:val="both"/>
      </w:pPr>
      <w:r>
        <w:t xml:space="preserve">If any fatal error occurs during runtime, leading to application crash, the program execution </w:t>
      </w:r>
      <w:r w:rsidR="00CC5729">
        <w:t xml:space="preserve">will be resumed </w:t>
      </w:r>
      <w:r>
        <w:t xml:space="preserve">on </w:t>
      </w:r>
      <w:r>
        <w:t>application</w:t>
      </w:r>
      <w:r>
        <w:t xml:space="preserve"> restart</w:t>
      </w:r>
      <w:r>
        <w:t xml:space="preserve"> from the last successfully processed country.</w:t>
      </w:r>
      <w:r w:rsidR="00387605">
        <w:t xml:space="preserve"> Any exceptional state will be reflected into a return code specifying the nature of the error (see Table 2).</w:t>
      </w:r>
    </w:p>
    <w:p w14:paraId="218C78B4" w14:textId="5CFF01D8" w:rsidR="005103C7" w:rsidRDefault="00B2013C">
      <w:r w:rsidRPr="00B2013C">
        <w:rPr>
          <w:b/>
          <w:bCs/>
        </w:rPr>
        <w:t>Table 2:</w:t>
      </w:r>
      <w:r>
        <w:t xml:space="preserve"> List of return codes and their interpretation</w:t>
      </w:r>
      <w:r w:rsidR="00E96B37"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413"/>
        <w:gridCol w:w="9377"/>
      </w:tblGrid>
      <w:tr w:rsidR="00B2013C" w14:paraId="356C965A" w14:textId="77777777" w:rsidTr="0026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14:paraId="46BFAE42" w14:textId="50A4BBB9" w:rsidR="00B2013C" w:rsidRPr="00656FFC" w:rsidRDefault="00B2013C" w:rsidP="00354E21">
            <w:pPr>
              <w:spacing w:before="20" w:after="2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56FFC">
              <w:rPr>
                <w:rFonts w:ascii="Segoe UI" w:hAnsi="Segoe UI" w:cs="Segoe UI"/>
                <w:sz w:val="20"/>
                <w:szCs w:val="20"/>
              </w:rPr>
              <w:t>Code</w:t>
            </w:r>
          </w:p>
        </w:tc>
        <w:tc>
          <w:tcPr>
            <w:tcW w:w="9377" w:type="dxa"/>
            <w:vAlign w:val="center"/>
          </w:tcPr>
          <w:p w14:paraId="428CFA56" w14:textId="2141A691" w:rsidR="00B2013C" w:rsidRPr="00656FFC" w:rsidRDefault="002651B0" w:rsidP="00354E21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B2013C" w14:paraId="5B4DD2AD" w14:textId="77777777" w:rsidTr="0026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1D0BDC2" w14:textId="1FC6C591" w:rsidR="00B2013C" w:rsidRPr="00656FFC" w:rsidRDefault="00656FFC" w:rsidP="00354E21">
            <w:pPr>
              <w:spacing w:before="20" w:after="2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  <w:tc>
          <w:tcPr>
            <w:tcW w:w="9377" w:type="dxa"/>
          </w:tcPr>
          <w:p w14:paraId="600C84C1" w14:textId="02454927" w:rsidR="00B2013C" w:rsidRPr="00656FFC" w:rsidRDefault="00656FFC" w:rsidP="00354E2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Program finishe</w:t>
            </w:r>
            <w:r w:rsidR="005C4D11">
              <w:rPr>
                <w:rFonts w:ascii="Segoe UI" w:hAnsi="Segoe UI" w:cs="Segoe UI"/>
                <w:sz w:val="20"/>
                <w:szCs w:val="20"/>
              </w:rPr>
              <w:t>s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without error.</w:t>
            </w:r>
          </w:p>
        </w:tc>
      </w:tr>
      <w:tr w:rsidR="00B2013C" w14:paraId="4C73E047" w14:textId="77777777" w:rsidTr="0026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982CA2" w14:textId="09DF03A1" w:rsidR="00B2013C" w:rsidRPr="00656FFC" w:rsidRDefault="00656FFC" w:rsidP="00354E21">
            <w:pPr>
              <w:spacing w:before="20" w:after="2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  <w:tc>
          <w:tcPr>
            <w:tcW w:w="9377" w:type="dxa"/>
          </w:tcPr>
          <w:p w14:paraId="0FF53160" w14:textId="1AF8F1EB" w:rsidR="00B2013C" w:rsidRPr="00656FFC" w:rsidRDefault="00374752" w:rsidP="00354E2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Unable to read </w:t>
            </w:r>
            <w:r w:rsidR="00656FFC">
              <w:rPr>
                <w:rFonts w:ascii="Segoe UI" w:hAnsi="Segoe UI" w:cs="Segoe UI"/>
                <w:sz w:val="20"/>
                <w:szCs w:val="20"/>
              </w:rPr>
              <w:t>logging configuration</w:t>
            </w:r>
            <w:r w:rsidR="0081755F">
              <w:rPr>
                <w:rFonts w:ascii="Segoe UI" w:hAnsi="Segoe UI" w:cs="Segoe UI"/>
                <w:sz w:val="20"/>
                <w:szCs w:val="20"/>
              </w:rPr>
              <w:t xml:space="preserve"> file</w:t>
            </w:r>
            <w:r w:rsidR="00771D50">
              <w:rPr>
                <w:rFonts w:ascii="Segoe UI" w:hAnsi="Segoe UI" w:cs="Segoe UI"/>
                <w:sz w:val="20"/>
                <w:szCs w:val="20"/>
              </w:rPr>
              <w:t>, load file data or parse loaded</w:t>
            </w:r>
            <w:r w:rsidR="0081755F">
              <w:rPr>
                <w:rFonts w:ascii="Segoe UI" w:hAnsi="Segoe UI" w:cs="Segoe UI"/>
                <w:sz w:val="20"/>
                <w:szCs w:val="20"/>
              </w:rPr>
              <w:t xml:space="preserve"> data</w:t>
            </w:r>
            <w:r w:rsidR="00656FFC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B2013C" w14:paraId="7204240B" w14:textId="77777777" w:rsidTr="0026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46FEAAC" w14:textId="4A42F474" w:rsidR="00B2013C" w:rsidRPr="00656FFC" w:rsidRDefault="00656FFC" w:rsidP="00354E21">
            <w:pPr>
              <w:spacing w:before="20" w:after="2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2</w:t>
            </w:r>
          </w:p>
        </w:tc>
        <w:tc>
          <w:tcPr>
            <w:tcW w:w="9377" w:type="dxa"/>
          </w:tcPr>
          <w:p w14:paraId="248A8B06" w14:textId="753BE84A" w:rsidR="00B2013C" w:rsidRPr="00656FFC" w:rsidRDefault="0088181E" w:rsidP="00354E2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Unable</w:t>
            </w:r>
            <w:r w:rsidR="00852C71">
              <w:rPr>
                <w:rFonts w:ascii="Segoe UI" w:hAnsi="Segoe UI" w:cs="Segoe UI"/>
                <w:sz w:val="20"/>
                <w:szCs w:val="20"/>
              </w:rPr>
              <w:t xml:space="preserve"> to </w:t>
            </w:r>
            <w:r w:rsidR="00656FFC">
              <w:rPr>
                <w:rFonts w:ascii="Segoe UI" w:hAnsi="Segoe UI" w:cs="Segoe UI"/>
                <w:sz w:val="20"/>
                <w:szCs w:val="20"/>
              </w:rPr>
              <w:t>connec</w:t>
            </w:r>
            <w:r w:rsidR="00852C71">
              <w:rPr>
                <w:rFonts w:ascii="Segoe UI" w:hAnsi="Segoe UI" w:cs="Segoe UI"/>
                <w:sz w:val="20"/>
                <w:szCs w:val="20"/>
              </w:rPr>
              <w:t>t</w:t>
            </w:r>
            <w:r w:rsidR="00656FFC">
              <w:rPr>
                <w:rFonts w:ascii="Segoe UI" w:hAnsi="Segoe UI" w:cs="Segoe UI"/>
                <w:sz w:val="20"/>
                <w:szCs w:val="20"/>
              </w:rPr>
              <w:t xml:space="preserve"> to the SAP GUI </w:t>
            </w:r>
            <w:r w:rsidR="00A51F8A">
              <w:rPr>
                <w:rFonts w:ascii="Segoe UI" w:hAnsi="Segoe UI" w:cs="Segoe UI"/>
                <w:sz w:val="20"/>
                <w:szCs w:val="20"/>
              </w:rPr>
              <w:t>scripting engine</w:t>
            </w:r>
            <w:r w:rsidR="00656FFC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656FFC" w14:paraId="4393EF89" w14:textId="77777777" w:rsidTr="0026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567B3C3" w14:textId="1D5943BF" w:rsidR="00656FFC" w:rsidRDefault="00656FFC" w:rsidP="00354E21">
            <w:pPr>
              <w:spacing w:before="20" w:after="2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3</w:t>
            </w:r>
          </w:p>
        </w:tc>
        <w:tc>
          <w:tcPr>
            <w:tcW w:w="9377" w:type="dxa"/>
          </w:tcPr>
          <w:p w14:paraId="66681FAC" w14:textId="0A82F51B" w:rsidR="00656FFC" w:rsidRDefault="001A2DE4" w:rsidP="00354E2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No active country detected</w:t>
            </w:r>
            <w:r w:rsidR="002E7F23">
              <w:rPr>
                <w:rFonts w:ascii="Segoe UI" w:hAnsi="Segoe UI" w:cs="Segoe UI"/>
                <w:sz w:val="20"/>
                <w:szCs w:val="20"/>
              </w:rPr>
              <w:t xml:space="preserve"> at application start.</w:t>
            </w:r>
          </w:p>
        </w:tc>
      </w:tr>
      <w:tr w:rsidR="00656FFC" w14:paraId="198509D9" w14:textId="77777777" w:rsidTr="0026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95D5083" w14:textId="0488BC39" w:rsidR="00656FFC" w:rsidRDefault="00656FFC" w:rsidP="00354E21">
            <w:pPr>
              <w:spacing w:before="20" w:after="2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4</w:t>
            </w:r>
          </w:p>
        </w:tc>
        <w:tc>
          <w:tcPr>
            <w:tcW w:w="9377" w:type="dxa"/>
          </w:tcPr>
          <w:p w14:paraId="3BE69F96" w14:textId="7C622AFD" w:rsidR="00656FFC" w:rsidRDefault="0088181E" w:rsidP="00354E2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</w:t>
            </w:r>
            <w:r w:rsidR="00656FFC">
              <w:rPr>
                <w:rFonts w:ascii="Segoe UI" w:hAnsi="Segoe UI" w:cs="Segoe UI"/>
                <w:sz w:val="20"/>
                <w:szCs w:val="20"/>
              </w:rPr>
              <w:t xml:space="preserve">ata </w:t>
            </w:r>
            <w:r w:rsidR="00BB2244">
              <w:rPr>
                <w:rFonts w:ascii="Segoe UI" w:hAnsi="Segoe UI" w:cs="Segoe UI"/>
                <w:sz w:val="20"/>
                <w:szCs w:val="20"/>
              </w:rPr>
              <w:t xml:space="preserve">export from </w:t>
            </w:r>
            <w:r w:rsidR="00656FFC">
              <w:rPr>
                <w:rFonts w:ascii="Segoe UI" w:hAnsi="Segoe UI" w:cs="Segoe UI"/>
                <w:sz w:val="20"/>
                <w:szCs w:val="20"/>
              </w:rPr>
              <w:t>FBL5N transaction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fails.</w:t>
            </w:r>
          </w:p>
        </w:tc>
      </w:tr>
      <w:tr w:rsidR="00656FFC" w14:paraId="06C4D6BF" w14:textId="77777777" w:rsidTr="0026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DD3E919" w14:textId="0CA99547" w:rsidR="00656FFC" w:rsidRDefault="00656FFC" w:rsidP="00354E21">
            <w:pPr>
              <w:spacing w:before="20" w:after="2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5</w:t>
            </w:r>
          </w:p>
        </w:tc>
        <w:tc>
          <w:tcPr>
            <w:tcW w:w="9377" w:type="dxa"/>
          </w:tcPr>
          <w:p w14:paraId="15A219CF" w14:textId="151926A8" w:rsidR="00656FFC" w:rsidRDefault="00656FFC" w:rsidP="00354E2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FBL5N data preprocessing</w:t>
            </w:r>
            <w:r w:rsidR="0088181E">
              <w:rPr>
                <w:rFonts w:ascii="Segoe UI" w:hAnsi="Segoe UI" w:cs="Segoe UI"/>
                <w:sz w:val="20"/>
                <w:szCs w:val="20"/>
              </w:rPr>
              <w:t xml:space="preserve"> fails.</w:t>
            </w:r>
          </w:p>
        </w:tc>
      </w:tr>
      <w:tr w:rsidR="00656FFC" w14:paraId="3F1366B1" w14:textId="77777777" w:rsidTr="002651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065B877" w14:textId="60D06B9B" w:rsidR="00656FFC" w:rsidRDefault="00656FFC" w:rsidP="00354E21">
            <w:pPr>
              <w:spacing w:before="20" w:after="2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</w:t>
            </w:r>
          </w:p>
        </w:tc>
        <w:tc>
          <w:tcPr>
            <w:tcW w:w="9377" w:type="dxa"/>
          </w:tcPr>
          <w:p w14:paraId="296266ED" w14:textId="154A31AD" w:rsidR="00656FFC" w:rsidRDefault="0088181E" w:rsidP="00354E21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D</w:t>
            </w:r>
            <w:r w:rsidR="00263376">
              <w:rPr>
                <w:rFonts w:ascii="Segoe UI" w:hAnsi="Segoe UI" w:cs="Segoe UI"/>
                <w:sz w:val="20"/>
                <w:szCs w:val="20"/>
              </w:rPr>
              <w:t xml:space="preserve">ata </w:t>
            </w:r>
            <w:r w:rsidR="00BB2244">
              <w:rPr>
                <w:rFonts w:ascii="Segoe UI" w:hAnsi="Segoe UI" w:cs="Segoe UI"/>
                <w:sz w:val="20"/>
                <w:szCs w:val="20"/>
              </w:rPr>
              <w:t xml:space="preserve">export </w:t>
            </w:r>
            <w:r w:rsidR="00263376">
              <w:rPr>
                <w:rFonts w:ascii="Segoe UI" w:hAnsi="Segoe UI" w:cs="Segoe UI"/>
                <w:sz w:val="20"/>
                <w:szCs w:val="20"/>
              </w:rPr>
              <w:t>from UDM_DISPUTE transaction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fails</w:t>
            </w:r>
            <w:r w:rsidR="00263376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656FFC" w14:paraId="40FE20EA" w14:textId="77777777" w:rsidTr="00265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AA400D3" w14:textId="36BCF698" w:rsidR="00656FFC" w:rsidRDefault="00656FFC" w:rsidP="00354E21">
            <w:pPr>
              <w:spacing w:before="20" w:after="20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7</w:t>
            </w:r>
          </w:p>
        </w:tc>
        <w:tc>
          <w:tcPr>
            <w:tcW w:w="9377" w:type="dxa"/>
          </w:tcPr>
          <w:p w14:paraId="10C06C0E" w14:textId="56831215" w:rsidR="00656FFC" w:rsidRDefault="00722441" w:rsidP="00354E21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Critical error during </w:t>
            </w:r>
            <w:r w:rsidR="00283921">
              <w:rPr>
                <w:rFonts w:ascii="Segoe UI" w:hAnsi="Segoe UI" w:cs="Segoe UI"/>
                <w:sz w:val="20"/>
                <w:szCs w:val="20"/>
              </w:rPr>
              <w:t xml:space="preserve">dispute </w:t>
            </w:r>
            <w:r>
              <w:rPr>
                <w:rFonts w:ascii="Segoe UI" w:hAnsi="Segoe UI" w:cs="Segoe UI"/>
                <w:sz w:val="20"/>
                <w:szCs w:val="20"/>
              </w:rPr>
              <w:t>processing</w:t>
            </w:r>
            <w:r w:rsidR="002A005B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263376">
              <w:rPr>
                <w:rFonts w:ascii="Segoe UI" w:hAnsi="Segoe UI" w:cs="Segoe UI"/>
                <w:sz w:val="20"/>
                <w:szCs w:val="20"/>
              </w:rPr>
              <w:t xml:space="preserve">in </w:t>
            </w:r>
            <w:r w:rsidR="00CE2F65">
              <w:rPr>
                <w:rFonts w:ascii="Segoe UI" w:hAnsi="Segoe UI" w:cs="Segoe UI"/>
                <w:sz w:val="20"/>
                <w:szCs w:val="20"/>
              </w:rPr>
              <w:t>UDM</w:t>
            </w:r>
            <w:r w:rsidR="0088181E">
              <w:rPr>
                <w:rFonts w:ascii="Segoe UI" w:hAnsi="Segoe UI" w:cs="Segoe UI"/>
                <w:sz w:val="20"/>
                <w:szCs w:val="20"/>
              </w:rPr>
              <w:t>_</w:t>
            </w:r>
            <w:r w:rsidR="00CE2F65">
              <w:rPr>
                <w:rFonts w:ascii="Segoe UI" w:hAnsi="Segoe UI" w:cs="Segoe UI"/>
                <w:sz w:val="20"/>
                <w:szCs w:val="20"/>
              </w:rPr>
              <w:t>DISPUTE transaction</w:t>
            </w:r>
            <w:r w:rsidR="0088181E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sz w:val="20"/>
                <w:szCs w:val="20"/>
              </w:rPr>
              <w:t>occurs</w:t>
            </w:r>
            <w:r w:rsidR="00263376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</w:tbl>
    <w:p w14:paraId="02537933" w14:textId="0922A6FC" w:rsidR="007E49F3" w:rsidRDefault="007E49F3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</w:p>
    <w:p w14:paraId="116CC7CC" w14:textId="77777777" w:rsidR="007E49F3" w:rsidRDefault="007E49F3">
      <w:pP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  <w:br w:type="page"/>
      </w:r>
    </w:p>
    <w:p w14:paraId="0DFFD317" w14:textId="4D6A4E87" w:rsidR="003E489C" w:rsidRPr="003D316E" w:rsidRDefault="00826A4A" w:rsidP="003E489C">
      <w:pPr>
        <w:pStyle w:val="Heading1"/>
      </w:pPr>
      <w:bookmarkStart w:id="6" w:name="_Toc97736183"/>
      <w:r>
        <w:lastRenderedPageBreak/>
        <w:t>R</w:t>
      </w:r>
      <w:r w:rsidR="000E1DF0" w:rsidRPr="003D316E">
        <w:t>evision</w:t>
      </w:r>
      <w:bookmarkEnd w:id="6"/>
    </w:p>
    <w:p w14:paraId="5939B2C8" w14:textId="4E2B4513" w:rsidR="003E489C" w:rsidRPr="003D316E" w:rsidRDefault="003E489C" w:rsidP="005B7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2160"/>
        <w:gridCol w:w="6115"/>
      </w:tblGrid>
      <w:tr w:rsidR="003E489C" w:rsidRPr="003D316E" w14:paraId="3561F8EE" w14:textId="77777777" w:rsidTr="003E489C">
        <w:tc>
          <w:tcPr>
            <w:tcW w:w="1075" w:type="dxa"/>
            <w:shd w:val="clear" w:color="auto" w:fill="CEDBF1" w:themeFill="accent5" w:themeFillTint="33"/>
          </w:tcPr>
          <w:p w14:paraId="454F61E1" w14:textId="2CED651D" w:rsidR="003E489C" w:rsidRPr="003D316E" w:rsidRDefault="000E1DF0" w:rsidP="003E489C">
            <w:pPr>
              <w:spacing w:after="240"/>
              <w:rPr>
                <w:b/>
              </w:rPr>
            </w:pPr>
            <w:r w:rsidRPr="003D316E">
              <w:rPr>
                <w:b/>
              </w:rPr>
              <w:t>Version</w:t>
            </w:r>
          </w:p>
        </w:tc>
        <w:tc>
          <w:tcPr>
            <w:tcW w:w="1440" w:type="dxa"/>
            <w:shd w:val="clear" w:color="auto" w:fill="CEDBF1" w:themeFill="accent5" w:themeFillTint="33"/>
          </w:tcPr>
          <w:p w14:paraId="02693DE9" w14:textId="43528261" w:rsidR="003E489C" w:rsidRPr="003D316E" w:rsidRDefault="000E1DF0" w:rsidP="003E489C">
            <w:pPr>
              <w:spacing w:after="240"/>
              <w:rPr>
                <w:b/>
              </w:rPr>
            </w:pPr>
            <w:r w:rsidRPr="003D316E">
              <w:rPr>
                <w:b/>
              </w:rPr>
              <w:t>Date</w:t>
            </w:r>
          </w:p>
        </w:tc>
        <w:tc>
          <w:tcPr>
            <w:tcW w:w="2160" w:type="dxa"/>
            <w:shd w:val="clear" w:color="auto" w:fill="CEDBF1" w:themeFill="accent5" w:themeFillTint="33"/>
          </w:tcPr>
          <w:p w14:paraId="1A78D715" w14:textId="0FA7D666" w:rsidR="003E489C" w:rsidRPr="003D316E" w:rsidRDefault="000E1DF0" w:rsidP="003E489C">
            <w:pPr>
              <w:spacing w:after="240"/>
              <w:rPr>
                <w:b/>
              </w:rPr>
            </w:pPr>
            <w:r w:rsidRPr="003D316E">
              <w:rPr>
                <w:b/>
              </w:rPr>
              <w:t>Author</w:t>
            </w:r>
          </w:p>
        </w:tc>
        <w:tc>
          <w:tcPr>
            <w:tcW w:w="6115" w:type="dxa"/>
            <w:shd w:val="clear" w:color="auto" w:fill="CEDBF1" w:themeFill="accent5" w:themeFillTint="33"/>
          </w:tcPr>
          <w:p w14:paraId="28E00664" w14:textId="059966D2" w:rsidR="003E489C" w:rsidRPr="003D316E" w:rsidRDefault="000E1DF0" w:rsidP="003E489C">
            <w:pPr>
              <w:spacing w:after="240"/>
              <w:rPr>
                <w:b/>
              </w:rPr>
            </w:pPr>
            <w:r w:rsidRPr="003D316E">
              <w:rPr>
                <w:b/>
              </w:rPr>
              <w:t>Description</w:t>
            </w:r>
          </w:p>
        </w:tc>
      </w:tr>
      <w:tr w:rsidR="003E489C" w:rsidRPr="003D316E" w14:paraId="65A8D19A" w14:textId="77777777" w:rsidTr="003E489C">
        <w:tc>
          <w:tcPr>
            <w:tcW w:w="1075" w:type="dxa"/>
          </w:tcPr>
          <w:p w14:paraId="481F6579" w14:textId="31569E23" w:rsidR="003E489C" w:rsidRPr="003D316E" w:rsidRDefault="003E489C" w:rsidP="005B7EF5">
            <w:r w:rsidRPr="003D316E">
              <w:t>1.0</w:t>
            </w:r>
          </w:p>
        </w:tc>
        <w:tc>
          <w:tcPr>
            <w:tcW w:w="1440" w:type="dxa"/>
          </w:tcPr>
          <w:p w14:paraId="0A978AB2" w14:textId="48C796F3" w:rsidR="003E489C" w:rsidRPr="003D316E" w:rsidRDefault="00826A4A" w:rsidP="005B7EF5">
            <w:r>
              <w:t>09.03.2022</w:t>
            </w:r>
          </w:p>
        </w:tc>
        <w:tc>
          <w:tcPr>
            <w:tcW w:w="2160" w:type="dxa"/>
          </w:tcPr>
          <w:p w14:paraId="72B08609" w14:textId="59D7FAE7" w:rsidR="003E489C" w:rsidRPr="003D316E" w:rsidRDefault="00504E05" w:rsidP="005B7EF5">
            <w:r>
              <w:t>Dušan Paál</w:t>
            </w:r>
          </w:p>
        </w:tc>
        <w:tc>
          <w:tcPr>
            <w:tcW w:w="6115" w:type="dxa"/>
          </w:tcPr>
          <w:p w14:paraId="7912EA06" w14:textId="284B4DCC" w:rsidR="003E489C" w:rsidRPr="003D316E" w:rsidRDefault="009D64B9" w:rsidP="005B7EF5">
            <w:r>
              <w:t>Initial version</w:t>
            </w:r>
          </w:p>
        </w:tc>
      </w:tr>
    </w:tbl>
    <w:p w14:paraId="6D05C8C2" w14:textId="77777777" w:rsidR="003E489C" w:rsidRPr="003D316E" w:rsidRDefault="003E489C" w:rsidP="005B7EF5"/>
    <w:p w14:paraId="4934E9F2" w14:textId="77777777" w:rsidR="003E489C" w:rsidRPr="003D316E" w:rsidRDefault="003E489C" w:rsidP="005B7EF5"/>
    <w:sectPr w:rsidR="003E489C" w:rsidRPr="003D316E" w:rsidSect="00334023">
      <w:footerReference w:type="default" r:id="rId8"/>
      <w:pgSz w:w="12240" w:h="15840"/>
      <w:pgMar w:top="720" w:right="720" w:bottom="720" w:left="720" w:header="288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4BE6" w14:textId="77777777" w:rsidR="00370A0A" w:rsidRDefault="00370A0A">
      <w:pPr>
        <w:spacing w:line="240" w:lineRule="auto"/>
      </w:pPr>
      <w:r>
        <w:separator/>
      </w:r>
    </w:p>
  </w:endnote>
  <w:endnote w:type="continuationSeparator" w:id="0">
    <w:p w14:paraId="1CE0AF5D" w14:textId="77777777" w:rsidR="00370A0A" w:rsidRDefault="00370A0A">
      <w:pPr>
        <w:spacing w:line="240" w:lineRule="auto"/>
      </w:pPr>
      <w:r>
        <w:continuationSeparator/>
      </w:r>
    </w:p>
  </w:endnote>
  <w:endnote w:type="continuationNotice" w:id="1">
    <w:p w14:paraId="07BA8CB2" w14:textId="77777777" w:rsidR="00370A0A" w:rsidRDefault="00370A0A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sk-SK"/>
      </w:rPr>
      <w:id w:val="-2002186409"/>
      <w:docPartObj>
        <w:docPartGallery w:val="Page Numbers (Bottom of Page)"/>
        <w:docPartUnique/>
      </w:docPartObj>
    </w:sdtPr>
    <w:sdtEndPr/>
    <w:sdtContent>
      <w:p w14:paraId="21E6FFEE" w14:textId="145EA337" w:rsidR="00721BC5" w:rsidRPr="008B4391" w:rsidRDefault="009F02F9">
        <w:pPr>
          <w:pStyle w:val="Footer"/>
          <w:jc w:val="right"/>
          <w:rPr>
            <w:lang w:val="sk-SK"/>
          </w:rPr>
        </w:pPr>
        <w:r>
          <w:rPr>
            <w:lang w:val="sk-SK"/>
          </w:rPr>
          <w:t>Page</w:t>
        </w:r>
        <w:r w:rsidR="00721BC5" w:rsidRPr="008B4391">
          <w:rPr>
            <w:lang w:val="sk-SK"/>
          </w:rPr>
          <w:t xml:space="preserve"> | </w:t>
        </w:r>
        <w:r w:rsidR="00721BC5" w:rsidRPr="008B4391">
          <w:rPr>
            <w:lang w:val="sk-SK"/>
          </w:rPr>
          <w:fldChar w:fldCharType="begin"/>
        </w:r>
        <w:r w:rsidR="00721BC5" w:rsidRPr="008B4391">
          <w:rPr>
            <w:lang w:val="sk-SK"/>
          </w:rPr>
          <w:instrText xml:space="preserve"> PAGE   \* MERGEFORMAT </w:instrText>
        </w:r>
        <w:r w:rsidR="00721BC5" w:rsidRPr="008B4391">
          <w:rPr>
            <w:lang w:val="sk-SK"/>
          </w:rPr>
          <w:fldChar w:fldCharType="separate"/>
        </w:r>
        <w:r w:rsidR="00721BC5" w:rsidRPr="008B4391">
          <w:rPr>
            <w:noProof/>
            <w:lang w:val="sk-SK"/>
          </w:rPr>
          <w:t>2</w:t>
        </w:r>
        <w:r w:rsidR="00721BC5" w:rsidRPr="008B4391">
          <w:rPr>
            <w:noProof/>
            <w:lang w:val="sk-SK"/>
          </w:rPr>
          <w:fldChar w:fldCharType="end"/>
        </w:r>
      </w:p>
    </w:sdtContent>
  </w:sdt>
  <w:p w14:paraId="35F51E4F" w14:textId="77777777" w:rsidR="00721BC5" w:rsidRDefault="00721B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5A731" w14:textId="77777777" w:rsidR="00370A0A" w:rsidRDefault="00370A0A">
      <w:pPr>
        <w:spacing w:line="240" w:lineRule="auto"/>
      </w:pPr>
      <w:r>
        <w:separator/>
      </w:r>
    </w:p>
  </w:footnote>
  <w:footnote w:type="continuationSeparator" w:id="0">
    <w:p w14:paraId="1ED05564" w14:textId="77777777" w:rsidR="00370A0A" w:rsidRDefault="00370A0A">
      <w:pPr>
        <w:spacing w:line="240" w:lineRule="auto"/>
      </w:pPr>
      <w:r>
        <w:continuationSeparator/>
      </w:r>
    </w:p>
  </w:footnote>
  <w:footnote w:type="continuationNotice" w:id="1">
    <w:p w14:paraId="7DFAA450" w14:textId="77777777" w:rsidR="00370A0A" w:rsidRDefault="00370A0A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147892"/>
    <w:multiLevelType w:val="hybridMultilevel"/>
    <w:tmpl w:val="223A75D0"/>
    <w:lvl w:ilvl="0" w:tplc="786A0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FE5E7C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5127F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41FCC"/>
    <w:multiLevelType w:val="hybridMultilevel"/>
    <w:tmpl w:val="15D29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DC28AF"/>
    <w:multiLevelType w:val="hybridMultilevel"/>
    <w:tmpl w:val="3ECEC8EC"/>
    <w:lvl w:ilvl="0" w:tplc="B956B0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F1968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CE5C21"/>
    <w:multiLevelType w:val="hybridMultilevel"/>
    <w:tmpl w:val="4D203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796F88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77A2A"/>
    <w:multiLevelType w:val="hybridMultilevel"/>
    <w:tmpl w:val="F84E742A"/>
    <w:lvl w:ilvl="0" w:tplc="5C301F9C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252AF7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6" w15:restartNumberingAfterBreak="0">
    <w:nsid w:val="7B497332"/>
    <w:multiLevelType w:val="hybridMultilevel"/>
    <w:tmpl w:val="4AE4A33E"/>
    <w:lvl w:ilvl="0" w:tplc="103EA0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590011"/>
    <w:multiLevelType w:val="hybridMultilevel"/>
    <w:tmpl w:val="D214C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5"/>
    <w:lvlOverride w:ilvl="0">
      <w:startOverride w:val="1"/>
    </w:lvlOverride>
  </w:num>
  <w:num w:numId="3">
    <w:abstractNumId w:val="25"/>
  </w:num>
  <w:num w:numId="4">
    <w:abstractNumId w:val="25"/>
    <w:lvlOverride w:ilvl="0">
      <w:startOverride w:val="1"/>
    </w:lvlOverride>
  </w:num>
  <w:num w:numId="5">
    <w:abstractNumId w:val="8"/>
  </w:num>
  <w:num w:numId="6">
    <w:abstractNumId w:val="25"/>
    <w:lvlOverride w:ilvl="0">
      <w:startOverride w:val="1"/>
    </w:lvlOverride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7"/>
  </w:num>
  <w:num w:numId="20">
    <w:abstractNumId w:val="10"/>
  </w:num>
  <w:num w:numId="21">
    <w:abstractNumId w:val="23"/>
  </w:num>
  <w:num w:numId="22">
    <w:abstractNumId w:val="22"/>
  </w:num>
  <w:num w:numId="23">
    <w:abstractNumId w:val="20"/>
  </w:num>
  <w:num w:numId="24">
    <w:abstractNumId w:val="16"/>
  </w:num>
  <w:num w:numId="2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2"/>
  </w:num>
  <w:num w:numId="36">
    <w:abstractNumId w:val="28"/>
  </w:num>
  <w:num w:numId="37">
    <w:abstractNumId w:val="13"/>
  </w:num>
  <w:num w:numId="38">
    <w:abstractNumId w:val="15"/>
  </w:num>
  <w:num w:numId="39">
    <w:abstractNumId w:val="9"/>
  </w:num>
  <w:num w:numId="40">
    <w:abstractNumId w:val="24"/>
  </w:num>
  <w:num w:numId="41">
    <w:abstractNumId w:val="19"/>
  </w:num>
  <w:num w:numId="42">
    <w:abstractNumId w:val="26"/>
  </w:num>
  <w:num w:numId="43">
    <w:abstractNumId w:val="18"/>
  </w:num>
  <w:num w:numId="44">
    <w:abstractNumId w:val="14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A6"/>
    <w:rsid w:val="00003A5B"/>
    <w:rsid w:val="000050AE"/>
    <w:rsid w:val="0000640A"/>
    <w:rsid w:val="0001647A"/>
    <w:rsid w:val="00016685"/>
    <w:rsid w:val="00016748"/>
    <w:rsid w:val="000357B1"/>
    <w:rsid w:val="000361EE"/>
    <w:rsid w:val="00042BA9"/>
    <w:rsid w:val="000443A3"/>
    <w:rsid w:val="00045C15"/>
    <w:rsid w:val="00052EFE"/>
    <w:rsid w:val="0005602F"/>
    <w:rsid w:val="0005606E"/>
    <w:rsid w:val="00057F7C"/>
    <w:rsid w:val="000603B8"/>
    <w:rsid w:val="00062D43"/>
    <w:rsid w:val="0006567E"/>
    <w:rsid w:val="00065994"/>
    <w:rsid w:val="00066E22"/>
    <w:rsid w:val="00073C38"/>
    <w:rsid w:val="000748BC"/>
    <w:rsid w:val="0007578D"/>
    <w:rsid w:val="00075A77"/>
    <w:rsid w:val="000760DB"/>
    <w:rsid w:val="000770AF"/>
    <w:rsid w:val="00080A42"/>
    <w:rsid w:val="00082425"/>
    <w:rsid w:val="00085571"/>
    <w:rsid w:val="00085B3F"/>
    <w:rsid w:val="00086BA4"/>
    <w:rsid w:val="00086BF0"/>
    <w:rsid w:val="000871C8"/>
    <w:rsid w:val="00087A57"/>
    <w:rsid w:val="00091730"/>
    <w:rsid w:val="0009427E"/>
    <w:rsid w:val="00096012"/>
    <w:rsid w:val="00097430"/>
    <w:rsid w:val="000A0A16"/>
    <w:rsid w:val="000A2D22"/>
    <w:rsid w:val="000B316E"/>
    <w:rsid w:val="000B43E4"/>
    <w:rsid w:val="000B5E2A"/>
    <w:rsid w:val="000B62E5"/>
    <w:rsid w:val="000C2DD1"/>
    <w:rsid w:val="000C58F0"/>
    <w:rsid w:val="000C62D1"/>
    <w:rsid w:val="000C67F0"/>
    <w:rsid w:val="000C716F"/>
    <w:rsid w:val="000C752B"/>
    <w:rsid w:val="000D63B7"/>
    <w:rsid w:val="000D7795"/>
    <w:rsid w:val="000E06D9"/>
    <w:rsid w:val="000E1DF0"/>
    <w:rsid w:val="000E1E0D"/>
    <w:rsid w:val="000E1F2A"/>
    <w:rsid w:val="000E5A6F"/>
    <w:rsid w:val="000E6803"/>
    <w:rsid w:val="000E75D4"/>
    <w:rsid w:val="000F00E7"/>
    <w:rsid w:val="000F01A9"/>
    <w:rsid w:val="000F3698"/>
    <w:rsid w:val="00104AB2"/>
    <w:rsid w:val="001057FA"/>
    <w:rsid w:val="0010640A"/>
    <w:rsid w:val="00106676"/>
    <w:rsid w:val="0010785C"/>
    <w:rsid w:val="00111E59"/>
    <w:rsid w:val="00112242"/>
    <w:rsid w:val="001125BB"/>
    <w:rsid w:val="0011293B"/>
    <w:rsid w:val="00114FB5"/>
    <w:rsid w:val="00122063"/>
    <w:rsid w:val="001235F3"/>
    <w:rsid w:val="00124B73"/>
    <w:rsid w:val="00126E16"/>
    <w:rsid w:val="00132248"/>
    <w:rsid w:val="00132E56"/>
    <w:rsid w:val="00133318"/>
    <w:rsid w:val="00134707"/>
    <w:rsid w:val="0013593C"/>
    <w:rsid w:val="00135A7B"/>
    <w:rsid w:val="00137663"/>
    <w:rsid w:val="001404AB"/>
    <w:rsid w:val="00140A94"/>
    <w:rsid w:val="0014574D"/>
    <w:rsid w:val="00152C5F"/>
    <w:rsid w:val="001547BC"/>
    <w:rsid w:val="001557ED"/>
    <w:rsid w:val="0015720B"/>
    <w:rsid w:val="00160BDA"/>
    <w:rsid w:val="00164256"/>
    <w:rsid w:val="00166901"/>
    <w:rsid w:val="0016710A"/>
    <w:rsid w:val="0016766E"/>
    <w:rsid w:val="00170063"/>
    <w:rsid w:val="001716D7"/>
    <w:rsid w:val="001722BD"/>
    <w:rsid w:val="00174046"/>
    <w:rsid w:val="001741D1"/>
    <w:rsid w:val="00175643"/>
    <w:rsid w:val="00180EF1"/>
    <w:rsid w:val="0018481E"/>
    <w:rsid w:val="00185BA2"/>
    <w:rsid w:val="00187D76"/>
    <w:rsid w:val="001933E2"/>
    <w:rsid w:val="0019667B"/>
    <w:rsid w:val="001A008B"/>
    <w:rsid w:val="001A0769"/>
    <w:rsid w:val="001A1BAF"/>
    <w:rsid w:val="001A2DE4"/>
    <w:rsid w:val="001A5915"/>
    <w:rsid w:val="001A7EBB"/>
    <w:rsid w:val="001B2338"/>
    <w:rsid w:val="001B4458"/>
    <w:rsid w:val="001C0BF8"/>
    <w:rsid w:val="001C3E77"/>
    <w:rsid w:val="001C57DD"/>
    <w:rsid w:val="001C6A4E"/>
    <w:rsid w:val="001D2997"/>
    <w:rsid w:val="001D54D8"/>
    <w:rsid w:val="001D773D"/>
    <w:rsid w:val="001E135E"/>
    <w:rsid w:val="001E5043"/>
    <w:rsid w:val="001E6E05"/>
    <w:rsid w:val="001F11FD"/>
    <w:rsid w:val="001F2BB8"/>
    <w:rsid w:val="001F6A28"/>
    <w:rsid w:val="00200D0B"/>
    <w:rsid w:val="00201E12"/>
    <w:rsid w:val="00202136"/>
    <w:rsid w:val="00202714"/>
    <w:rsid w:val="002059E0"/>
    <w:rsid w:val="002061A9"/>
    <w:rsid w:val="00210B3B"/>
    <w:rsid w:val="002125FF"/>
    <w:rsid w:val="00213A72"/>
    <w:rsid w:val="002179A5"/>
    <w:rsid w:val="00217B64"/>
    <w:rsid w:val="00223365"/>
    <w:rsid w:val="002233CC"/>
    <w:rsid w:val="00231256"/>
    <w:rsid w:val="00232390"/>
    <w:rsid w:val="00235579"/>
    <w:rsid w:val="0024058F"/>
    <w:rsid w:val="00240A21"/>
    <w:rsid w:val="002509F9"/>
    <w:rsid w:val="00254BCD"/>
    <w:rsid w:val="00255773"/>
    <w:rsid w:val="00255A2C"/>
    <w:rsid w:val="00257FAA"/>
    <w:rsid w:val="00263376"/>
    <w:rsid w:val="0026372F"/>
    <w:rsid w:val="00263938"/>
    <w:rsid w:val="00263B5A"/>
    <w:rsid w:val="002651B0"/>
    <w:rsid w:val="00265A9E"/>
    <w:rsid w:val="00270200"/>
    <w:rsid w:val="00271195"/>
    <w:rsid w:val="0027607F"/>
    <w:rsid w:val="002769FC"/>
    <w:rsid w:val="00276B0C"/>
    <w:rsid w:val="002775A8"/>
    <w:rsid w:val="00283921"/>
    <w:rsid w:val="00283C8D"/>
    <w:rsid w:val="00284025"/>
    <w:rsid w:val="00291F91"/>
    <w:rsid w:val="00293B49"/>
    <w:rsid w:val="002A005B"/>
    <w:rsid w:val="002A0B86"/>
    <w:rsid w:val="002A5266"/>
    <w:rsid w:val="002A5C49"/>
    <w:rsid w:val="002A6064"/>
    <w:rsid w:val="002A68EC"/>
    <w:rsid w:val="002B2776"/>
    <w:rsid w:val="002B2FAE"/>
    <w:rsid w:val="002B6A4D"/>
    <w:rsid w:val="002B77B5"/>
    <w:rsid w:val="002C1005"/>
    <w:rsid w:val="002C345C"/>
    <w:rsid w:val="002C7B32"/>
    <w:rsid w:val="002D7766"/>
    <w:rsid w:val="002E41D7"/>
    <w:rsid w:val="002E5D50"/>
    <w:rsid w:val="002E78EB"/>
    <w:rsid w:val="002E7AA9"/>
    <w:rsid w:val="002E7F23"/>
    <w:rsid w:val="002F11BA"/>
    <w:rsid w:val="002F25A8"/>
    <w:rsid w:val="002F570E"/>
    <w:rsid w:val="00301736"/>
    <w:rsid w:val="00301CCC"/>
    <w:rsid w:val="003032BD"/>
    <w:rsid w:val="00305AE0"/>
    <w:rsid w:val="00313B63"/>
    <w:rsid w:val="003141CA"/>
    <w:rsid w:val="0031421D"/>
    <w:rsid w:val="00324049"/>
    <w:rsid w:val="00334023"/>
    <w:rsid w:val="00335573"/>
    <w:rsid w:val="0033628E"/>
    <w:rsid w:val="00336376"/>
    <w:rsid w:val="00336FBB"/>
    <w:rsid w:val="00340461"/>
    <w:rsid w:val="003407A9"/>
    <w:rsid w:val="00340DC9"/>
    <w:rsid w:val="00341CE5"/>
    <w:rsid w:val="0034269F"/>
    <w:rsid w:val="0034420C"/>
    <w:rsid w:val="003448CC"/>
    <w:rsid w:val="0034731A"/>
    <w:rsid w:val="00350BD5"/>
    <w:rsid w:val="00350C73"/>
    <w:rsid w:val="003529C2"/>
    <w:rsid w:val="00354E21"/>
    <w:rsid w:val="00356B12"/>
    <w:rsid w:val="00362565"/>
    <w:rsid w:val="00362D5F"/>
    <w:rsid w:val="00365D61"/>
    <w:rsid w:val="00370A0A"/>
    <w:rsid w:val="003744D5"/>
    <w:rsid w:val="00374752"/>
    <w:rsid w:val="003756E9"/>
    <w:rsid w:val="003760D2"/>
    <w:rsid w:val="0037646A"/>
    <w:rsid w:val="0038324D"/>
    <w:rsid w:val="00387605"/>
    <w:rsid w:val="00391402"/>
    <w:rsid w:val="00391BFD"/>
    <w:rsid w:val="003A1F62"/>
    <w:rsid w:val="003A372A"/>
    <w:rsid w:val="003B7C9E"/>
    <w:rsid w:val="003C4438"/>
    <w:rsid w:val="003D316E"/>
    <w:rsid w:val="003E0B2E"/>
    <w:rsid w:val="003E2C81"/>
    <w:rsid w:val="003E44C4"/>
    <w:rsid w:val="003E489C"/>
    <w:rsid w:val="003E4A7E"/>
    <w:rsid w:val="003E6683"/>
    <w:rsid w:val="003E780A"/>
    <w:rsid w:val="003F1909"/>
    <w:rsid w:val="003F1F24"/>
    <w:rsid w:val="003F244D"/>
    <w:rsid w:val="003F67C2"/>
    <w:rsid w:val="00400265"/>
    <w:rsid w:val="00411438"/>
    <w:rsid w:val="00422522"/>
    <w:rsid w:val="004228D5"/>
    <w:rsid w:val="00424FE8"/>
    <w:rsid w:val="00430196"/>
    <w:rsid w:val="0043576F"/>
    <w:rsid w:val="00437377"/>
    <w:rsid w:val="00437D82"/>
    <w:rsid w:val="00437F69"/>
    <w:rsid w:val="00442121"/>
    <w:rsid w:val="00442845"/>
    <w:rsid w:val="0044440D"/>
    <w:rsid w:val="00444F02"/>
    <w:rsid w:val="00444F28"/>
    <w:rsid w:val="0044501E"/>
    <w:rsid w:val="00450BE5"/>
    <w:rsid w:val="004519F5"/>
    <w:rsid w:val="0045445E"/>
    <w:rsid w:val="00455EDB"/>
    <w:rsid w:val="00456B10"/>
    <w:rsid w:val="0046033E"/>
    <w:rsid w:val="00461BD7"/>
    <w:rsid w:val="0046342A"/>
    <w:rsid w:val="00477A4B"/>
    <w:rsid w:val="00477FB7"/>
    <w:rsid w:val="004867DA"/>
    <w:rsid w:val="00490CC6"/>
    <w:rsid w:val="004A2499"/>
    <w:rsid w:val="004B0BB2"/>
    <w:rsid w:val="004B69C4"/>
    <w:rsid w:val="004C0899"/>
    <w:rsid w:val="004C092E"/>
    <w:rsid w:val="004C19F9"/>
    <w:rsid w:val="004C4292"/>
    <w:rsid w:val="004D03D0"/>
    <w:rsid w:val="004D1D70"/>
    <w:rsid w:val="004D29D9"/>
    <w:rsid w:val="004E251A"/>
    <w:rsid w:val="004E341F"/>
    <w:rsid w:val="004F02E5"/>
    <w:rsid w:val="004F05F9"/>
    <w:rsid w:val="004F2638"/>
    <w:rsid w:val="00501CA5"/>
    <w:rsid w:val="0050250B"/>
    <w:rsid w:val="00504A0E"/>
    <w:rsid w:val="00504E05"/>
    <w:rsid w:val="0050616B"/>
    <w:rsid w:val="005103C7"/>
    <w:rsid w:val="00513C54"/>
    <w:rsid w:val="005155F0"/>
    <w:rsid w:val="005168E3"/>
    <w:rsid w:val="00523651"/>
    <w:rsid w:val="00531D88"/>
    <w:rsid w:val="00532773"/>
    <w:rsid w:val="00537172"/>
    <w:rsid w:val="00540B24"/>
    <w:rsid w:val="005423DE"/>
    <w:rsid w:val="00543F9B"/>
    <w:rsid w:val="0054530E"/>
    <w:rsid w:val="005474A9"/>
    <w:rsid w:val="00547590"/>
    <w:rsid w:val="005509B2"/>
    <w:rsid w:val="00550F27"/>
    <w:rsid w:val="005542B8"/>
    <w:rsid w:val="005556DB"/>
    <w:rsid w:val="00555DB8"/>
    <w:rsid w:val="0055638F"/>
    <w:rsid w:val="0057075D"/>
    <w:rsid w:val="005713BC"/>
    <w:rsid w:val="005750D3"/>
    <w:rsid w:val="00594649"/>
    <w:rsid w:val="00595F1B"/>
    <w:rsid w:val="005A2BD9"/>
    <w:rsid w:val="005A3E0A"/>
    <w:rsid w:val="005B01E6"/>
    <w:rsid w:val="005B5EF2"/>
    <w:rsid w:val="005B6E65"/>
    <w:rsid w:val="005B7EF5"/>
    <w:rsid w:val="005C15B1"/>
    <w:rsid w:val="005C1B63"/>
    <w:rsid w:val="005C3E13"/>
    <w:rsid w:val="005C44E0"/>
    <w:rsid w:val="005C4D11"/>
    <w:rsid w:val="005C6D45"/>
    <w:rsid w:val="005D1B07"/>
    <w:rsid w:val="005D2E1C"/>
    <w:rsid w:val="005D36A1"/>
    <w:rsid w:val="005D4EEA"/>
    <w:rsid w:val="005D58F7"/>
    <w:rsid w:val="005D5F1D"/>
    <w:rsid w:val="005D6C00"/>
    <w:rsid w:val="005E04FA"/>
    <w:rsid w:val="005E0BF5"/>
    <w:rsid w:val="005E1F5D"/>
    <w:rsid w:val="005E6949"/>
    <w:rsid w:val="005F1BB1"/>
    <w:rsid w:val="005F2FEF"/>
    <w:rsid w:val="005F6506"/>
    <w:rsid w:val="005F6C8F"/>
    <w:rsid w:val="005F723B"/>
    <w:rsid w:val="00603FBF"/>
    <w:rsid w:val="006064EF"/>
    <w:rsid w:val="0061115B"/>
    <w:rsid w:val="00613022"/>
    <w:rsid w:val="006137C1"/>
    <w:rsid w:val="00616029"/>
    <w:rsid w:val="00617D63"/>
    <w:rsid w:val="00617DAF"/>
    <w:rsid w:val="0062098C"/>
    <w:rsid w:val="00623DBA"/>
    <w:rsid w:val="00627244"/>
    <w:rsid w:val="00627D87"/>
    <w:rsid w:val="00631254"/>
    <w:rsid w:val="00631A21"/>
    <w:rsid w:val="00633602"/>
    <w:rsid w:val="00636BBA"/>
    <w:rsid w:val="00637E61"/>
    <w:rsid w:val="00640DD3"/>
    <w:rsid w:val="006416F0"/>
    <w:rsid w:val="00643D1A"/>
    <w:rsid w:val="006475ED"/>
    <w:rsid w:val="00656273"/>
    <w:rsid w:val="00656B06"/>
    <w:rsid w:val="00656FFC"/>
    <w:rsid w:val="00666582"/>
    <w:rsid w:val="00667D70"/>
    <w:rsid w:val="0067234C"/>
    <w:rsid w:val="00672764"/>
    <w:rsid w:val="00672956"/>
    <w:rsid w:val="00674588"/>
    <w:rsid w:val="00675BA7"/>
    <w:rsid w:val="006763A8"/>
    <w:rsid w:val="006827A2"/>
    <w:rsid w:val="006827D1"/>
    <w:rsid w:val="00682AD9"/>
    <w:rsid w:val="00683119"/>
    <w:rsid w:val="00687B95"/>
    <w:rsid w:val="00687D9E"/>
    <w:rsid w:val="006939CE"/>
    <w:rsid w:val="006966C8"/>
    <w:rsid w:val="00696E47"/>
    <w:rsid w:val="006A5072"/>
    <w:rsid w:val="006A5519"/>
    <w:rsid w:val="006A56BB"/>
    <w:rsid w:val="006A6B4B"/>
    <w:rsid w:val="006A6BAC"/>
    <w:rsid w:val="006A7B57"/>
    <w:rsid w:val="006B32ED"/>
    <w:rsid w:val="006B3641"/>
    <w:rsid w:val="006B3912"/>
    <w:rsid w:val="006C43BA"/>
    <w:rsid w:val="006C7921"/>
    <w:rsid w:val="006D038F"/>
    <w:rsid w:val="006D14F5"/>
    <w:rsid w:val="006D44C5"/>
    <w:rsid w:val="006D6423"/>
    <w:rsid w:val="006D70A0"/>
    <w:rsid w:val="006E2182"/>
    <w:rsid w:val="006E6562"/>
    <w:rsid w:val="006E7E5B"/>
    <w:rsid w:val="006F702B"/>
    <w:rsid w:val="00703729"/>
    <w:rsid w:val="00707592"/>
    <w:rsid w:val="00713672"/>
    <w:rsid w:val="007144B9"/>
    <w:rsid w:val="00714AA8"/>
    <w:rsid w:val="00721062"/>
    <w:rsid w:val="00721BC5"/>
    <w:rsid w:val="00722441"/>
    <w:rsid w:val="007224C8"/>
    <w:rsid w:val="0072461B"/>
    <w:rsid w:val="00726E56"/>
    <w:rsid w:val="00730597"/>
    <w:rsid w:val="00731374"/>
    <w:rsid w:val="0073562D"/>
    <w:rsid w:val="007360AF"/>
    <w:rsid w:val="0073728D"/>
    <w:rsid w:val="0074251F"/>
    <w:rsid w:val="007432E8"/>
    <w:rsid w:val="007439ED"/>
    <w:rsid w:val="007462D0"/>
    <w:rsid w:val="00754A2F"/>
    <w:rsid w:val="00755837"/>
    <w:rsid w:val="0075674C"/>
    <w:rsid w:val="00756C2E"/>
    <w:rsid w:val="00761D0E"/>
    <w:rsid w:val="00761EFD"/>
    <w:rsid w:val="00771D50"/>
    <w:rsid w:val="00776A74"/>
    <w:rsid w:val="007835BB"/>
    <w:rsid w:val="00786B1B"/>
    <w:rsid w:val="007934B6"/>
    <w:rsid w:val="00794D5E"/>
    <w:rsid w:val="00797205"/>
    <w:rsid w:val="00797CC7"/>
    <w:rsid w:val="007A0907"/>
    <w:rsid w:val="007A0971"/>
    <w:rsid w:val="007A5CB8"/>
    <w:rsid w:val="007A7C30"/>
    <w:rsid w:val="007B07DE"/>
    <w:rsid w:val="007B2A67"/>
    <w:rsid w:val="007B6592"/>
    <w:rsid w:val="007C2514"/>
    <w:rsid w:val="007C4BFF"/>
    <w:rsid w:val="007C5800"/>
    <w:rsid w:val="007D13B0"/>
    <w:rsid w:val="007D379A"/>
    <w:rsid w:val="007D5111"/>
    <w:rsid w:val="007D6E96"/>
    <w:rsid w:val="007E1FDC"/>
    <w:rsid w:val="007E49F3"/>
    <w:rsid w:val="007E5C4A"/>
    <w:rsid w:val="007E774B"/>
    <w:rsid w:val="007E77E0"/>
    <w:rsid w:val="007F2407"/>
    <w:rsid w:val="007F5919"/>
    <w:rsid w:val="007F69B8"/>
    <w:rsid w:val="0081573B"/>
    <w:rsid w:val="008172DC"/>
    <w:rsid w:val="0081755F"/>
    <w:rsid w:val="008253B4"/>
    <w:rsid w:val="00826979"/>
    <w:rsid w:val="00826A4A"/>
    <w:rsid w:val="008270A2"/>
    <w:rsid w:val="0083273D"/>
    <w:rsid w:val="0083289E"/>
    <w:rsid w:val="00840533"/>
    <w:rsid w:val="00842997"/>
    <w:rsid w:val="00842AF6"/>
    <w:rsid w:val="008441E3"/>
    <w:rsid w:val="00852900"/>
    <w:rsid w:val="00852C71"/>
    <w:rsid w:val="00853F77"/>
    <w:rsid w:val="008576DC"/>
    <w:rsid w:val="00862908"/>
    <w:rsid w:val="00864CE9"/>
    <w:rsid w:val="008660DD"/>
    <w:rsid w:val="00866EC0"/>
    <w:rsid w:val="0086733D"/>
    <w:rsid w:val="00870CB6"/>
    <w:rsid w:val="008740A6"/>
    <w:rsid w:val="00875309"/>
    <w:rsid w:val="008756E0"/>
    <w:rsid w:val="00881360"/>
    <w:rsid w:val="0088181E"/>
    <w:rsid w:val="00882675"/>
    <w:rsid w:val="0088539C"/>
    <w:rsid w:val="008857C4"/>
    <w:rsid w:val="00885CE1"/>
    <w:rsid w:val="008907FF"/>
    <w:rsid w:val="00890E55"/>
    <w:rsid w:val="00892451"/>
    <w:rsid w:val="00893CA6"/>
    <w:rsid w:val="008A1623"/>
    <w:rsid w:val="008A2521"/>
    <w:rsid w:val="008A4B81"/>
    <w:rsid w:val="008B0D59"/>
    <w:rsid w:val="008B3851"/>
    <w:rsid w:val="008B39F1"/>
    <w:rsid w:val="008B4391"/>
    <w:rsid w:val="008B63B9"/>
    <w:rsid w:val="008B696C"/>
    <w:rsid w:val="008B6BEE"/>
    <w:rsid w:val="008C536F"/>
    <w:rsid w:val="008C5372"/>
    <w:rsid w:val="008C70A4"/>
    <w:rsid w:val="008D001C"/>
    <w:rsid w:val="008D10D7"/>
    <w:rsid w:val="008D1533"/>
    <w:rsid w:val="008D2A0C"/>
    <w:rsid w:val="008E05DF"/>
    <w:rsid w:val="008E275E"/>
    <w:rsid w:val="008E2BFB"/>
    <w:rsid w:val="008E2DA1"/>
    <w:rsid w:val="008E4B1F"/>
    <w:rsid w:val="008E619A"/>
    <w:rsid w:val="008E728E"/>
    <w:rsid w:val="008F770F"/>
    <w:rsid w:val="008F78D7"/>
    <w:rsid w:val="009011A0"/>
    <w:rsid w:val="00901B7B"/>
    <w:rsid w:val="00905EA7"/>
    <w:rsid w:val="00913BFC"/>
    <w:rsid w:val="009161C8"/>
    <w:rsid w:val="00916B6A"/>
    <w:rsid w:val="00917BE1"/>
    <w:rsid w:val="009200C1"/>
    <w:rsid w:val="00926754"/>
    <w:rsid w:val="009273E6"/>
    <w:rsid w:val="00927F55"/>
    <w:rsid w:val="009315FF"/>
    <w:rsid w:val="0093212A"/>
    <w:rsid w:val="00940312"/>
    <w:rsid w:val="00940C61"/>
    <w:rsid w:val="00944555"/>
    <w:rsid w:val="0094512F"/>
    <w:rsid w:val="0094559E"/>
    <w:rsid w:val="00951F9A"/>
    <w:rsid w:val="00961C10"/>
    <w:rsid w:val="00973596"/>
    <w:rsid w:val="00980085"/>
    <w:rsid w:val="00981A54"/>
    <w:rsid w:val="00994172"/>
    <w:rsid w:val="009955E8"/>
    <w:rsid w:val="00996EC2"/>
    <w:rsid w:val="00997127"/>
    <w:rsid w:val="009A0268"/>
    <w:rsid w:val="009A1686"/>
    <w:rsid w:val="009A2A02"/>
    <w:rsid w:val="009A38A3"/>
    <w:rsid w:val="009A3E59"/>
    <w:rsid w:val="009A52DB"/>
    <w:rsid w:val="009A5AAB"/>
    <w:rsid w:val="009B467E"/>
    <w:rsid w:val="009B63E4"/>
    <w:rsid w:val="009B73FF"/>
    <w:rsid w:val="009C0B98"/>
    <w:rsid w:val="009C2809"/>
    <w:rsid w:val="009C38F6"/>
    <w:rsid w:val="009C6A15"/>
    <w:rsid w:val="009C6C06"/>
    <w:rsid w:val="009C71C2"/>
    <w:rsid w:val="009D0C59"/>
    <w:rsid w:val="009D1ECA"/>
    <w:rsid w:val="009D216F"/>
    <w:rsid w:val="009D3248"/>
    <w:rsid w:val="009D4C5F"/>
    <w:rsid w:val="009D64B9"/>
    <w:rsid w:val="009D685B"/>
    <w:rsid w:val="009E07A7"/>
    <w:rsid w:val="009E33C5"/>
    <w:rsid w:val="009E3C41"/>
    <w:rsid w:val="009F02F9"/>
    <w:rsid w:val="009F0F02"/>
    <w:rsid w:val="009F51FE"/>
    <w:rsid w:val="009F61D8"/>
    <w:rsid w:val="00A00504"/>
    <w:rsid w:val="00A03A32"/>
    <w:rsid w:val="00A046A5"/>
    <w:rsid w:val="00A12898"/>
    <w:rsid w:val="00A12B9D"/>
    <w:rsid w:val="00A13125"/>
    <w:rsid w:val="00A13350"/>
    <w:rsid w:val="00A2319D"/>
    <w:rsid w:val="00A309EB"/>
    <w:rsid w:val="00A33B60"/>
    <w:rsid w:val="00A34538"/>
    <w:rsid w:val="00A3642E"/>
    <w:rsid w:val="00A36796"/>
    <w:rsid w:val="00A37B52"/>
    <w:rsid w:val="00A4019C"/>
    <w:rsid w:val="00A42827"/>
    <w:rsid w:val="00A469B6"/>
    <w:rsid w:val="00A47172"/>
    <w:rsid w:val="00A47D47"/>
    <w:rsid w:val="00A51F8A"/>
    <w:rsid w:val="00A65C7B"/>
    <w:rsid w:val="00A65E8A"/>
    <w:rsid w:val="00A736FC"/>
    <w:rsid w:val="00A74905"/>
    <w:rsid w:val="00A7627D"/>
    <w:rsid w:val="00A768C1"/>
    <w:rsid w:val="00A769AD"/>
    <w:rsid w:val="00A76FCB"/>
    <w:rsid w:val="00A77B87"/>
    <w:rsid w:val="00A82222"/>
    <w:rsid w:val="00A87896"/>
    <w:rsid w:val="00A87EF9"/>
    <w:rsid w:val="00A905FE"/>
    <w:rsid w:val="00A918BC"/>
    <w:rsid w:val="00A919D2"/>
    <w:rsid w:val="00A93E37"/>
    <w:rsid w:val="00AA218C"/>
    <w:rsid w:val="00AA7FFB"/>
    <w:rsid w:val="00AB0414"/>
    <w:rsid w:val="00AB0478"/>
    <w:rsid w:val="00AB1EE0"/>
    <w:rsid w:val="00AB24A0"/>
    <w:rsid w:val="00AB3948"/>
    <w:rsid w:val="00AB5384"/>
    <w:rsid w:val="00AC1EE7"/>
    <w:rsid w:val="00AC4061"/>
    <w:rsid w:val="00AC6F74"/>
    <w:rsid w:val="00AD113F"/>
    <w:rsid w:val="00AD261C"/>
    <w:rsid w:val="00AE0F32"/>
    <w:rsid w:val="00AE1621"/>
    <w:rsid w:val="00AE21CD"/>
    <w:rsid w:val="00AE3CEB"/>
    <w:rsid w:val="00AE41BC"/>
    <w:rsid w:val="00AE508D"/>
    <w:rsid w:val="00AE52B9"/>
    <w:rsid w:val="00AE552A"/>
    <w:rsid w:val="00AF4116"/>
    <w:rsid w:val="00AF772F"/>
    <w:rsid w:val="00B01608"/>
    <w:rsid w:val="00B031E9"/>
    <w:rsid w:val="00B04656"/>
    <w:rsid w:val="00B07517"/>
    <w:rsid w:val="00B078CB"/>
    <w:rsid w:val="00B103AA"/>
    <w:rsid w:val="00B112CF"/>
    <w:rsid w:val="00B1653D"/>
    <w:rsid w:val="00B2013C"/>
    <w:rsid w:val="00B2084C"/>
    <w:rsid w:val="00B21984"/>
    <w:rsid w:val="00B22049"/>
    <w:rsid w:val="00B23FB6"/>
    <w:rsid w:val="00B2545A"/>
    <w:rsid w:val="00B3463D"/>
    <w:rsid w:val="00B37BC8"/>
    <w:rsid w:val="00B427A0"/>
    <w:rsid w:val="00B435C9"/>
    <w:rsid w:val="00B4571B"/>
    <w:rsid w:val="00B47880"/>
    <w:rsid w:val="00B47E25"/>
    <w:rsid w:val="00B500A2"/>
    <w:rsid w:val="00B60D8E"/>
    <w:rsid w:val="00B626A4"/>
    <w:rsid w:val="00B627DE"/>
    <w:rsid w:val="00B64F78"/>
    <w:rsid w:val="00B650C6"/>
    <w:rsid w:val="00B6537D"/>
    <w:rsid w:val="00B65750"/>
    <w:rsid w:val="00B66888"/>
    <w:rsid w:val="00B66A6C"/>
    <w:rsid w:val="00B67E83"/>
    <w:rsid w:val="00B72635"/>
    <w:rsid w:val="00B738C6"/>
    <w:rsid w:val="00B75B6C"/>
    <w:rsid w:val="00B7764F"/>
    <w:rsid w:val="00B85958"/>
    <w:rsid w:val="00B90577"/>
    <w:rsid w:val="00B926BE"/>
    <w:rsid w:val="00BA0568"/>
    <w:rsid w:val="00BA63C2"/>
    <w:rsid w:val="00BB050E"/>
    <w:rsid w:val="00BB2244"/>
    <w:rsid w:val="00BB2ADF"/>
    <w:rsid w:val="00BB2C38"/>
    <w:rsid w:val="00BB7F91"/>
    <w:rsid w:val="00BC3D99"/>
    <w:rsid w:val="00BC6939"/>
    <w:rsid w:val="00BD547E"/>
    <w:rsid w:val="00BE00A9"/>
    <w:rsid w:val="00BE1875"/>
    <w:rsid w:val="00BE2104"/>
    <w:rsid w:val="00BE2D7B"/>
    <w:rsid w:val="00BE45C8"/>
    <w:rsid w:val="00BF0B7C"/>
    <w:rsid w:val="00BF2331"/>
    <w:rsid w:val="00BF2D1D"/>
    <w:rsid w:val="00BF3CE5"/>
    <w:rsid w:val="00BF42F6"/>
    <w:rsid w:val="00BF546B"/>
    <w:rsid w:val="00BF6389"/>
    <w:rsid w:val="00BF7463"/>
    <w:rsid w:val="00C01281"/>
    <w:rsid w:val="00C016BD"/>
    <w:rsid w:val="00C026F7"/>
    <w:rsid w:val="00C06531"/>
    <w:rsid w:val="00C06FD6"/>
    <w:rsid w:val="00C10EDA"/>
    <w:rsid w:val="00C11A72"/>
    <w:rsid w:val="00C17784"/>
    <w:rsid w:val="00C202EC"/>
    <w:rsid w:val="00C2050B"/>
    <w:rsid w:val="00C2167C"/>
    <w:rsid w:val="00C237C8"/>
    <w:rsid w:val="00C2391D"/>
    <w:rsid w:val="00C30626"/>
    <w:rsid w:val="00C30889"/>
    <w:rsid w:val="00C450BD"/>
    <w:rsid w:val="00C4739D"/>
    <w:rsid w:val="00C548EE"/>
    <w:rsid w:val="00C61CCA"/>
    <w:rsid w:val="00C6248B"/>
    <w:rsid w:val="00C6487F"/>
    <w:rsid w:val="00C67506"/>
    <w:rsid w:val="00C73D3A"/>
    <w:rsid w:val="00C75945"/>
    <w:rsid w:val="00C80F93"/>
    <w:rsid w:val="00C81CEA"/>
    <w:rsid w:val="00C83EA5"/>
    <w:rsid w:val="00C90A2E"/>
    <w:rsid w:val="00CA193B"/>
    <w:rsid w:val="00CA34D0"/>
    <w:rsid w:val="00CA4269"/>
    <w:rsid w:val="00CA5CD9"/>
    <w:rsid w:val="00CA5F27"/>
    <w:rsid w:val="00CB14C5"/>
    <w:rsid w:val="00CB21D5"/>
    <w:rsid w:val="00CB7690"/>
    <w:rsid w:val="00CC0525"/>
    <w:rsid w:val="00CC28FC"/>
    <w:rsid w:val="00CC3A45"/>
    <w:rsid w:val="00CC3CA3"/>
    <w:rsid w:val="00CC4AD6"/>
    <w:rsid w:val="00CC5729"/>
    <w:rsid w:val="00CC5861"/>
    <w:rsid w:val="00CD7E5A"/>
    <w:rsid w:val="00CE0897"/>
    <w:rsid w:val="00CE0C1C"/>
    <w:rsid w:val="00CE11B1"/>
    <w:rsid w:val="00CE1DC1"/>
    <w:rsid w:val="00CE2F65"/>
    <w:rsid w:val="00CE64CB"/>
    <w:rsid w:val="00CE6DF0"/>
    <w:rsid w:val="00CE7482"/>
    <w:rsid w:val="00CF216E"/>
    <w:rsid w:val="00CF3D1F"/>
    <w:rsid w:val="00D0136A"/>
    <w:rsid w:val="00D03743"/>
    <w:rsid w:val="00D03C8E"/>
    <w:rsid w:val="00D11844"/>
    <w:rsid w:val="00D16A90"/>
    <w:rsid w:val="00D206C8"/>
    <w:rsid w:val="00D20BA4"/>
    <w:rsid w:val="00D23B12"/>
    <w:rsid w:val="00D255AB"/>
    <w:rsid w:val="00D2755C"/>
    <w:rsid w:val="00D30B81"/>
    <w:rsid w:val="00D32848"/>
    <w:rsid w:val="00D360BB"/>
    <w:rsid w:val="00D3649E"/>
    <w:rsid w:val="00D37775"/>
    <w:rsid w:val="00D415E4"/>
    <w:rsid w:val="00D4160C"/>
    <w:rsid w:val="00D5290D"/>
    <w:rsid w:val="00D54BB7"/>
    <w:rsid w:val="00D56970"/>
    <w:rsid w:val="00D64481"/>
    <w:rsid w:val="00D65327"/>
    <w:rsid w:val="00D82398"/>
    <w:rsid w:val="00D86060"/>
    <w:rsid w:val="00D86CEA"/>
    <w:rsid w:val="00D91E12"/>
    <w:rsid w:val="00D938D5"/>
    <w:rsid w:val="00D940A6"/>
    <w:rsid w:val="00D966E6"/>
    <w:rsid w:val="00DA0F8C"/>
    <w:rsid w:val="00DA2B94"/>
    <w:rsid w:val="00DB18B7"/>
    <w:rsid w:val="00DB2C19"/>
    <w:rsid w:val="00DB31AC"/>
    <w:rsid w:val="00DC1D26"/>
    <w:rsid w:val="00DC41F0"/>
    <w:rsid w:val="00DC45C4"/>
    <w:rsid w:val="00DC5A2B"/>
    <w:rsid w:val="00DD1FBD"/>
    <w:rsid w:val="00DD2895"/>
    <w:rsid w:val="00DD6CBF"/>
    <w:rsid w:val="00DE354A"/>
    <w:rsid w:val="00DE5280"/>
    <w:rsid w:val="00DE53E1"/>
    <w:rsid w:val="00DF0FDA"/>
    <w:rsid w:val="00DF31E7"/>
    <w:rsid w:val="00DF4603"/>
    <w:rsid w:val="00E007DE"/>
    <w:rsid w:val="00E022B6"/>
    <w:rsid w:val="00E02A71"/>
    <w:rsid w:val="00E07B52"/>
    <w:rsid w:val="00E13B51"/>
    <w:rsid w:val="00E142DA"/>
    <w:rsid w:val="00E1524E"/>
    <w:rsid w:val="00E16F51"/>
    <w:rsid w:val="00E21E60"/>
    <w:rsid w:val="00E34952"/>
    <w:rsid w:val="00E34BD7"/>
    <w:rsid w:val="00E361EA"/>
    <w:rsid w:val="00E407F9"/>
    <w:rsid w:val="00E47033"/>
    <w:rsid w:val="00E47CE1"/>
    <w:rsid w:val="00E50656"/>
    <w:rsid w:val="00E52458"/>
    <w:rsid w:val="00E56053"/>
    <w:rsid w:val="00E57E94"/>
    <w:rsid w:val="00E605A3"/>
    <w:rsid w:val="00E62667"/>
    <w:rsid w:val="00E63D17"/>
    <w:rsid w:val="00E71207"/>
    <w:rsid w:val="00E725B4"/>
    <w:rsid w:val="00E73984"/>
    <w:rsid w:val="00E7475D"/>
    <w:rsid w:val="00E75C8C"/>
    <w:rsid w:val="00E76FB0"/>
    <w:rsid w:val="00E82B12"/>
    <w:rsid w:val="00E83B42"/>
    <w:rsid w:val="00E843CB"/>
    <w:rsid w:val="00E85C97"/>
    <w:rsid w:val="00E96B37"/>
    <w:rsid w:val="00EA25C0"/>
    <w:rsid w:val="00EA458C"/>
    <w:rsid w:val="00EB0B6E"/>
    <w:rsid w:val="00EB1A50"/>
    <w:rsid w:val="00EB1E4F"/>
    <w:rsid w:val="00EB21EA"/>
    <w:rsid w:val="00EB53C9"/>
    <w:rsid w:val="00EC0605"/>
    <w:rsid w:val="00EC0D8C"/>
    <w:rsid w:val="00EC26C3"/>
    <w:rsid w:val="00EC4386"/>
    <w:rsid w:val="00EC65E7"/>
    <w:rsid w:val="00ED35D1"/>
    <w:rsid w:val="00EE12F9"/>
    <w:rsid w:val="00EE297C"/>
    <w:rsid w:val="00EE70C1"/>
    <w:rsid w:val="00EE78FB"/>
    <w:rsid w:val="00EF0792"/>
    <w:rsid w:val="00EF67E3"/>
    <w:rsid w:val="00F03C7C"/>
    <w:rsid w:val="00F0547E"/>
    <w:rsid w:val="00F05854"/>
    <w:rsid w:val="00F06074"/>
    <w:rsid w:val="00F1030E"/>
    <w:rsid w:val="00F13160"/>
    <w:rsid w:val="00F14191"/>
    <w:rsid w:val="00F142B6"/>
    <w:rsid w:val="00F148C9"/>
    <w:rsid w:val="00F15B0C"/>
    <w:rsid w:val="00F169E1"/>
    <w:rsid w:val="00F16FC4"/>
    <w:rsid w:val="00F25693"/>
    <w:rsid w:val="00F3117D"/>
    <w:rsid w:val="00F413EE"/>
    <w:rsid w:val="00F43B74"/>
    <w:rsid w:val="00F45014"/>
    <w:rsid w:val="00F462AC"/>
    <w:rsid w:val="00F47651"/>
    <w:rsid w:val="00F5329E"/>
    <w:rsid w:val="00F57FF2"/>
    <w:rsid w:val="00F63164"/>
    <w:rsid w:val="00F648BC"/>
    <w:rsid w:val="00F649A5"/>
    <w:rsid w:val="00F64D45"/>
    <w:rsid w:val="00F6732C"/>
    <w:rsid w:val="00F70D79"/>
    <w:rsid w:val="00F7326A"/>
    <w:rsid w:val="00F7384F"/>
    <w:rsid w:val="00F751E8"/>
    <w:rsid w:val="00F7537F"/>
    <w:rsid w:val="00F77B79"/>
    <w:rsid w:val="00F805B3"/>
    <w:rsid w:val="00F8067F"/>
    <w:rsid w:val="00F81091"/>
    <w:rsid w:val="00F810EA"/>
    <w:rsid w:val="00F812C6"/>
    <w:rsid w:val="00F84A2D"/>
    <w:rsid w:val="00F86084"/>
    <w:rsid w:val="00F866A8"/>
    <w:rsid w:val="00FA30EF"/>
    <w:rsid w:val="00FA4507"/>
    <w:rsid w:val="00FB35C9"/>
    <w:rsid w:val="00FB3657"/>
    <w:rsid w:val="00FB4DDE"/>
    <w:rsid w:val="00FB561D"/>
    <w:rsid w:val="00FB5B59"/>
    <w:rsid w:val="00FB5D99"/>
    <w:rsid w:val="00FB66FA"/>
    <w:rsid w:val="00FC3079"/>
    <w:rsid w:val="00FC318F"/>
    <w:rsid w:val="00FD0CFD"/>
    <w:rsid w:val="00FD1D72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278FE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89C"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6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6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6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9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6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eskovska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BF863-3269-42F1-AFE0-8522F8ED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</Template>
  <TotalTime>0</TotalTime>
  <Pages>1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2021-05-25T07:10:00Z</dcterms:created>
  <dcterms:modified xsi:type="dcterms:W3CDTF">2022-03-09T15:45:00Z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